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453D" w:rsidRDefault="002B453D" w:rsidP="002B453D">
      <w:pPr>
        <w:rPr>
          <w:i/>
          <w:sz w:val="24"/>
        </w:rPr>
      </w:pPr>
    </w:p>
    <w:p w:rsidR="002B453D" w:rsidRDefault="002B453D" w:rsidP="002B453D">
      <w:pPr>
        <w:rPr>
          <w:i/>
          <w:sz w:val="24"/>
        </w:rPr>
      </w:pPr>
    </w:p>
    <w:p w:rsidR="002B453D" w:rsidRDefault="002B453D" w:rsidP="002B453D">
      <w:pPr>
        <w:rPr>
          <w:i/>
          <w:sz w:val="24"/>
        </w:rPr>
      </w:pPr>
    </w:p>
    <w:p w:rsidR="002B453D" w:rsidRDefault="002B453D" w:rsidP="002B453D">
      <w:pPr>
        <w:rPr>
          <w:i/>
          <w:sz w:val="24"/>
        </w:rPr>
      </w:pPr>
    </w:p>
    <w:p w:rsidR="002B453D" w:rsidRDefault="002B453D" w:rsidP="002B453D">
      <w:pPr>
        <w:rPr>
          <w:i/>
          <w:sz w:val="24"/>
        </w:rPr>
      </w:pPr>
    </w:p>
    <w:p w:rsidR="002B453D" w:rsidRDefault="002B453D" w:rsidP="002B453D">
      <w:pPr>
        <w:rPr>
          <w:i/>
          <w:sz w:val="24"/>
        </w:rPr>
      </w:pPr>
    </w:p>
    <w:p w:rsidR="002B453D" w:rsidRPr="00151F35" w:rsidRDefault="002B453D" w:rsidP="002B453D">
      <w:pPr>
        <w:jc w:val="center"/>
        <w:rPr>
          <w:b/>
          <w:color w:val="000000" w:themeColor="text1"/>
          <w:sz w:val="120"/>
          <w:szCs w:val="120"/>
        </w:rPr>
      </w:pPr>
      <w:r w:rsidRPr="00151F35">
        <w:rPr>
          <w:rFonts w:hint="eastAsia"/>
          <w:b/>
          <w:color w:val="000000" w:themeColor="text1"/>
          <w:sz w:val="120"/>
          <w:szCs w:val="120"/>
        </w:rPr>
        <w:t>微程序版</w:t>
      </w:r>
      <w:r w:rsidRPr="00151F35">
        <w:rPr>
          <w:rFonts w:hint="eastAsia"/>
          <w:b/>
          <w:color w:val="000000" w:themeColor="text1"/>
          <w:sz w:val="120"/>
          <w:szCs w:val="120"/>
        </w:rPr>
        <w:t>CPU</w:t>
      </w:r>
    </w:p>
    <w:p w:rsidR="002B453D" w:rsidRPr="00151F35" w:rsidRDefault="002B453D" w:rsidP="002B453D">
      <w:pPr>
        <w:jc w:val="center"/>
        <w:rPr>
          <w:b/>
          <w:color w:val="000000" w:themeColor="text1"/>
          <w:spacing w:val="120"/>
          <w:kern w:val="144"/>
          <w:sz w:val="120"/>
          <w:szCs w:val="120"/>
        </w:rPr>
      </w:pPr>
      <w:r w:rsidRPr="00151F35">
        <w:rPr>
          <w:rFonts w:hint="eastAsia"/>
          <w:b/>
          <w:color w:val="000000" w:themeColor="text1"/>
          <w:spacing w:val="120"/>
          <w:kern w:val="144"/>
          <w:sz w:val="120"/>
          <w:szCs w:val="120"/>
        </w:rPr>
        <w:t>设计报告</w:t>
      </w:r>
    </w:p>
    <w:p w:rsidR="002B453D" w:rsidRPr="002B453D" w:rsidRDefault="002B453D" w:rsidP="002B453D">
      <w:pPr>
        <w:rPr>
          <w:color w:val="000000" w:themeColor="text1"/>
        </w:rPr>
      </w:pPr>
    </w:p>
    <w:p w:rsidR="002B453D" w:rsidRPr="002B453D" w:rsidRDefault="002B453D" w:rsidP="002B453D">
      <w:pPr>
        <w:rPr>
          <w:color w:val="000000" w:themeColor="text1"/>
        </w:rPr>
      </w:pPr>
    </w:p>
    <w:p w:rsidR="002B453D" w:rsidRPr="002B453D" w:rsidRDefault="002B453D" w:rsidP="002B453D">
      <w:pPr>
        <w:rPr>
          <w:color w:val="000000" w:themeColor="text1"/>
        </w:rPr>
      </w:pPr>
    </w:p>
    <w:p w:rsidR="00151F35" w:rsidRPr="00AD4434" w:rsidRDefault="00151F35" w:rsidP="00151F35">
      <w:pPr>
        <w:ind w:left="0"/>
        <w:rPr>
          <w:rFonts w:ascii="仿宋_GB2312" w:hint="eastAsia"/>
          <w:b/>
          <w:bCs/>
          <w:color w:val="000000" w:themeColor="text1"/>
          <w:sz w:val="32"/>
          <w:szCs w:val="32"/>
        </w:rPr>
      </w:pPr>
    </w:p>
    <w:p w:rsidR="002B453D" w:rsidRPr="00151F35" w:rsidRDefault="002B453D" w:rsidP="00151F35">
      <w:pPr>
        <w:ind w:left="0" w:firstLineChars="1100" w:firstLine="3534"/>
        <w:rPr>
          <w:b/>
          <w:bCs/>
          <w:color w:val="000000" w:themeColor="text1"/>
          <w:sz w:val="32"/>
        </w:rPr>
      </w:pPr>
      <w:r w:rsidRPr="00151F35">
        <w:rPr>
          <w:rFonts w:hint="eastAsia"/>
          <w:b/>
          <w:bCs/>
          <w:color w:val="000000" w:themeColor="text1"/>
          <w:sz w:val="32"/>
        </w:rPr>
        <w:t>姓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   </w:t>
      </w:r>
      <w:r w:rsidRPr="00151F35">
        <w:rPr>
          <w:rFonts w:hint="eastAsia"/>
          <w:b/>
          <w:bCs/>
          <w:color w:val="000000" w:themeColor="text1"/>
          <w:sz w:val="32"/>
        </w:rPr>
        <w:t>名：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</w:t>
      </w:r>
      <w:r w:rsidRPr="00151F35">
        <w:rPr>
          <w:b/>
          <w:bCs/>
          <w:color w:val="000000" w:themeColor="text1"/>
          <w:sz w:val="32"/>
        </w:rPr>
        <w:t xml:space="preserve">   </w:t>
      </w:r>
      <w:r w:rsidR="00B437CD" w:rsidRPr="00151F35">
        <w:rPr>
          <w:b/>
          <w:bCs/>
          <w:color w:val="000000" w:themeColor="text1"/>
          <w:sz w:val="32"/>
        </w:rPr>
        <w:t xml:space="preserve">   </w:t>
      </w:r>
      <w:r w:rsidRPr="00151F35">
        <w:rPr>
          <w:rFonts w:hint="eastAsia"/>
          <w:b/>
          <w:bCs/>
          <w:color w:val="000000" w:themeColor="text1"/>
          <w:sz w:val="32"/>
        </w:rPr>
        <w:t>张绍磊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</w:t>
      </w:r>
      <w:r w:rsidRPr="00151F35">
        <w:rPr>
          <w:b/>
          <w:bCs/>
          <w:color w:val="000000" w:themeColor="text1"/>
          <w:sz w:val="32"/>
        </w:rPr>
        <w:t xml:space="preserve">    </w:t>
      </w:r>
    </w:p>
    <w:p w:rsidR="002B453D" w:rsidRPr="00151F35" w:rsidRDefault="002B453D" w:rsidP="00151F35">
      <w:pPr>
        <w:ind w:left="0" w:firstLineChars="1100" w:firstLine="3534"/>
        <w:rPr>
          <w:b/>
          <w:bCs/>
          <w:color w:val="000000" w:themeColor="text1"/>
          <w:sz w:val="32"/>
        </w:rPr>
      </w:pPr>
      <w:r w:rsidRPr="00151F35">
        <w:rPr>
          <w:rFonts w:hint="eastAsia"/>
          <w:b/>
          <w:bCs/>
          <w:color w:val="000000" w:themeColor="text1"/>
          <w:sz w:val="32"/>
        </w:rPr>
        <w:t>班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</w:t>
      </w:r>
      <w:r w:rsidRPr="00151F35">
        <w:rPr>
          <w:b/>
          <w:bCs/>
          <w:color w:val="000000" w:themeColor="text1"/>
          <w:sz w:val="32"/>
        </w:rPr>
        <w:t xml:space="preserve">   </w:t>
      </w:r>
      <w:r w:rsidRPr="00151F35">
        <w:rPr>
          <w:rFonts w:hint="eastAsia"/>
          <w:b/>
          <w:bCs/>
          <w:color w:val="000000" w:themeColor="text1"/>
          <w:sz w:val="32"/>
        </w:rPr>
        <w:t>级：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</w:t>
      </w:r>
      <w:r w:rsidRPr="00151F35">
        <w:rPr>
          <w:b/>
          <w:bCs/>
          <w:color w:val="000000" w:themeColor="text1"/>
          <w:sz w:val="32"/>
        </w:rPr>
        <w:t xml:space="preserve">   </w:t>
      </w:r>
      <w:r w:rsidR="00AD4434" w:rsidRPr="00151F35">
        <w:rPr>
          <w:b/>
          <w:bCs/>
          <w:color w:val="000000" w:themeColor="text1"/>
          <w:sz w:val="32"/>
        </w:rPr>
        <w:t xml:space="preserve">   </w:t>
      </w:r>
      <w:r w:rsidRPr="00151F35">
        <w:rPr>
          <w:rFonts w:hint="eastAsia"/>
          <w:b/>
          <w:bCs/>
          <w:color w:val="000000" w:themeColor="text1"/>
          <w:sz w:val="32"/>
        </w:rPr>
        <w:t>2</w:t>
      </w:r>
      <w:r w:rsidRPr="00151F35">
        <w:rPr>
          <w:b/>
          <w:bCs/>
          <w:color w:val="000000" w:themeColor="text1"/>
          <w:sz w:val="32"/>
        </w:rPr>
        <w:t>016211310</w:t>
      </w:r>
    </w:p>
    <w:p w:rsidR="002B453D" w:rsidRPr="00151F35" w:rsidRDefault="002B453D" w:rsidP="00151F35">
      <w:pPr>
        <w:ind w:left="0" w:firstLineChars="1100" w:firstLine="3534"/>
        <w:rPr>
          <w:b/>
          <w:bCs/>
          <w:color w:val="000000" w:themeColor="text1"/>
          <w:sz w:val="32"/>
        </w:rPr>
      </w:pPr>
      <w:r w:rsidRPr="00151F35">
        <w:rPr>
          <w:rFonts w:hint="eastAsia"/>
          <w:b/>
          <w:bCs/>
          <w:color w:val="000000" w:themeColor="text1"/>
          <w:sz w:val="32"/>
        </w:rPr>
        <w:t>学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   </w:t>
      </w:r>
      <w:r w:rsidRPr="00151F35">
        <w:rPr>
          <w:rFonts w:hint="eastAsia"/>
          <w:b/>
          <w:bCs/>
          <w:color w:val="000000" w:themeColor="text1"/>
          <w:sz w:val="32"/>
        </w:rPr>
        <w:t>号：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</w:t>
      </w:r>
      <w:r w:rsidRPr="00151F35">
        <w:rPr>
          <w:b/>
          <w:bCs/>
          <w:color w:val="000000" w:themeColor="text1"/>
          <w:sz w:val="32"/>
        </w:rPr>
        <w:t xml:space="preserve">   </w:t>
      </w:r>
      <w:r w:rsidR="00B437CD" w:rsidRPr="00151F35">
        <w:rPr>
          <w:b/>
          <w:bCs/>
          <w:color w:val="000000" w:themeColor="text1"/>
          <w:sz w:val="32"/>
        </w:rPr>
        <w:t xml:space="preserve"> </w:t>
      </w:r>
      <w:r w:rsidRPr="00151F35">
        <w:rPr>
          <w:b/>
          <w:bCs/>
          <w:color w:val="000000" w:themeColor="text1"/>
          <w:sz w:val="32"/>
        </w:rPr>
        <w:t xml:space="preserve"> </w:t>
      </w:r>
      <w:r w:rsidR="00AD4434" w:rsidRPr="00151F35">
        <w:rPr>
          <w:b/>
          <w:bCs/>
          <w:color w:val="000000" w:themeColor="text1"/>
          <w:sz w:val="32"/>
        </w:rPr>
        <w:t xml:space="preserve"> </w:t>
      </w:r>
      <w:r w:rsidRPr="00151F35">
        <w:rPr>
          <w:rFonts w:hint="eastAsia"/>
          <w:b/>
          <w:bCs/>
          <w:color w:val="000000" w:themeColor="text1"/>
          <w:sz w:val="32"/>
        </w:rPr>
        <w:t>2</w:t>
      </w:r>
      <w:r w:rsidRPr="00151F35">
        <w:rPr>
          <w:b/>
          <w:bCs/>
          <w:color w:val="000000" w:themeColor="text1"/>
          <w:sz w:val="32"/>
        </w:rPr>
        <w:t>016211392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                      </w:t>
      </w:r>
    </w:p>
    <w:p w:rsidR="002B453D" w:rsidRPr="00151F35" w:rsidRDefault="002B453D" w:rsidP="00151F35">
      <w:pPr>
        <w:ind w:left="0" w:firstLineChars="1000" w:firstLine="3213"/>
        <w:rPr>
          <w:b/>
          <w:bCs/>
          <w:color w:val="000000" w:themeColor="text1"/>
          <w:sz w:val="32"/>
        </w:rPr>
      </w:pPr>
      <w:r w:rsidRPr="00151F35">
        <w:rPr>
          <w:rFonts w:hint="eastAsia"/>
          <w:b/>
          <w:bCs/>
          <w:color w:val="000000" w:themeColor="text1"/>
          <w:sz w:val="32"/>
        </w:rPr>
        <w:t>课程名称：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</w:t>
      </w:r>
      <w:r w:rsidRPr="00151F35">
        <w:rPr>
          <w:b/>
          <w:bCs/>
          <w:color w:val="000000" w:themeColor="text1"/>
          <w:sz w:val="32"/>
        </w:rPr>
        <w:t xml:space="preserve">   </w:t>
      </w:r>
      <w:r w:rsidR="00AD4434" w:rsidRPr="00151F35">
        <w:rPr>
          <w:b/>
          <w:bCs/>
          <w:color w:val="000000" w:themeColor="text1"/>
          <w:sz w:val="32"/>
        </w:rPr>
        <w:t xml:space="preserve"> </w:t>
      </w:r>
      <w:r w:rsidR="00B437CD" w:rsidRPr="00151F35">
        <w:rPr>
          <w:b/>
          <w:bCs/>
          <w:color w:val="000000" w:themeColor="text1"/>
          <w:sz w:val="32"/>
        </w:rPr>
        <w:t xml:space="preserve"> </w:t>
      </w:r>
      <w:r w:rsidRPr="00151F35">
        <w:rPr>
          <w:rFonts w:hint="eastAsia"/>
          <w:b/>
          <w:bCs/>
          <w:color w:val="000000" w:themeColor="text1"/>
          <w:sz w:val="32"/>
        </w:rPr>
        <w:t>计算机组成原理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    </w:t>
      </w:r>
    </w:p>
    <w:p w:rsidR="00B437CD" w:rsidRPr="00151F35" w:rsidRDefault="002B453D" w:rsidP="00151F35">
      <w:pPr>
        <w:ind w:left="0" w:firstLineChars="1000" w:firstLine="3213"/>
        <w:rPr>
          <w:b/>
          <w:bCs/>
          <w:color w:val="000000" w:themeColor="text1"/>
          <w:sz w:val="32"/>
        </w:rPr>
      </w:pPr>
      <w:r w:rsidRPr="00151F35">
        <w:rPr>
          <w:rFonts w:hint="eastAsia"/>
          <w:b/>
          <w:bCs/>
          <w:color w:val="000000" w:themeColor="text1"/>
          <w:sz w:val="32"/>
        </w:rPr>
        <w:t>实验环境：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</w:t>
      </w:r>
      <w:r w:rsidR="00AD4434" w:rsidRPr="00151F35">
        <w:rPr>
          <w:b/>
          <w:bCs/>
          <w:color w:val="000000" w:themeColor="text1"/>
          <w:sz w:val="32"/>
        </w:rPr>
        <w:t xml:space="preserve">   </w:t>
      </w:r>
      <w:r w:rsidRPr="00151F35">
        <w:rPr>
          <w:b/>
          <w:bCs/>
          <w:color w:val="000000" w:themeColor="text1"/>
          <w:sz w:val="32"/>
        </w:rPr>
        <w:t xml:space="preserve">  </w:t>
      </w:r>
      <w:r w:rsidR="00B437CD" w:rsidRPr="00151F35">
        <w:rPr>
          <w:b/>
          <w:bCs/>
          <w:color w:val="000000" w:themeColor="text1"/>
          <w:sz w:val="32"/>
        </w:rPr>
        <w:t>Proteus professional 8.6</w:t>
      </w:r>
    </w:p>
    <w:p w:rsidR="002B453D" w:rsidRPr="00151F35" w:rsidRDefault="002B453D" w:rsidP="00151F35">
      <w:pPr>
        <w:ind w:left="0" w:firstLineChars="1000" w:firstLine="3213"/>
        <w:rPr>
          <w:b/>
          <w:bCs/>
          <w:color w:val="000000" w:themeColor="text1"/>
          <w:sz w:val="32"/>
        </w:rPr>
      </w:pPr>
      <w:r w:rsidRPr="00151F35">
        <w:rPr>
          <w:rFonts w:hint="eastAsia"/>
          <w:b/>
          <w:bCs/>
          <w:color w:val="000000" w:themeColor="text1"/>
          <w:sz w:val="32"/>
        </w:rPr>
        <w:t>小组成员：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</w:t>
      </w:r>
      <w:r w:rsidRPr="00151F35">
        <w:rPr>
          <w:b/>
          <w:bCs/>
          <w:color w:val="000000" w:themeColor="text1"/>
          <w:sz w:val="32"/>
        </w:rPr>
        <w:t xml:space="preserve">  </w:t>
      </w:r>
      <w:r w:rsidR="00AD4434" w:rsidRPr="00151F35">
        <w:rPr>
          <w:b/>
          <w:bCs/>
          <w:color w:val="000000" w:themeColor="text1"/>
          <w:sz w:val="32"/>
        </w:rPr>
        <w:t xml:space="preserve">   </w:t>
      </w:r>
      <w:r w:rsidRPr="00151F35">
        <w:rPr>
          <w:rFonts w:hint="eastAsia"/>
          <w:b/>
          <w:bCs/>
          <w:color w:val="000000" w:themeColor="text1"/>
          <w:sz w:val="32"/>
        </w:rPr>
        <w:t>张绍磊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</w:t>
      </w:r>
      <w:r w:rsidR="00AD4434" w:rsidRPr="00151F35">
        <w:rPr>
          <w:b/>
          <w:bCs/>
          <w:color w:val="000000" w:themeColor="text1"/>
          <w:sz w:val="32"/>
        </w:rPr>
        <w:t xml:space="preserve">  </w:t>
      </w:r>
      <w:r w:rsidRPr="00151F35">
        <w:rPr>
          <w:rFonts w:hint="eastAsia"/>
          <w:b/>
          <w:bCs/>
          <w:color w:val="000000" w:themeColor="text1"/>
          <w:sz w:val="32"/>
        </w:rPr>
        <w:t>刘佳玮</w:t>
      </w:r>
      <w:r w:rsidR="00AD4434" w:rsidRPr="00151F35">
        <w:rPr>
          <w:rFonts w:hint="eastAsia"/>
          <w:b/>
          <w:bCs/>
          <w:color w:val="000000" w:themeColor="text1"/>
          <w:sz w:val="32"/>
        </w:rPr>
        <w:t xml:space="preserve"> </w:t>
      </w:r>
      <w:r w:rsidR="00AD4434" w:rsidRPr="00151F35">
        <w:rPr>
          <w:b/>
          <w:bCs/>
          <w:color w:val="000000" w:themeColor="text1"/>
          <w:sz w:val="32"/>
        </w:rPr>
        <w:t xml:space="preserve"> </w:t>
      </w:r>
      <w:r w:rsidRPr="00151F35">
        <w:rPr>
          <w:rFonts w:hint="eastAsia"/>
          <w:b/>
          <w:bCs/>
          <w:color w:val="000000" w:themeColor="text1"/>
          <w:sz w:val="32"/>
        </w:rPr>
        <w:t xml:space="preserve"> </w:t>
      </w:r>
      <w:r w:rsidRPr="00151F35">
        <w:rPr>
          <w:rFonts w:hint="eastAsia"/>
          <w:b/>
          <w:bCs/>
          <w:color w:val="000000" w:themeColor="text1"/>
          <w:sz w:val="32"/>
        </w:rPr>
        <w:t>陈博</w:t>
      </w:r>
    </w:p>
    <w:p w:rsidR="006C444C" w:rsidRDefault="006C444C" w:rsidP="006C444C">
      <w:pPr>
        <w:tabs>
          <w:tab w:val="left" w:pos="1375"/>
          <w:tab w:val="center" w:pos="5342"/>
        </w:tabs>
        <w:ind w:left="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0A4986" w:rsidRDefault="000A4986" w:rsidP="006C444C">
      <w:pPr>
        <w:tabs>
          <w:tab w:val="left" w:pos="1375"/>
          <w:tab w:val="center" w:pos="5342"/>
        </w:tabs>
        <w:ind w:left="0"/>
        <w:rPr>
          <w:rFonts w:hint="eastAsia"/>
          <w:sz w:val="24"/>
        </w:rPr>
      </w:pPr>
    </w:p>
    <w:p w:rsidR="00825862" w:rsidRPr="0009179F" w:rsidRDefault="006E68A8">
      <w:pPr>
        <w:pBdr>
          <w:bottom w:val="single" w:sz="6" w:space="1" w:color="auto"/>
        </w:pBdr>
        <w:spacing w:line="240" w:lineRule="auto"/>
        <w:ind w:left="0" w:right="113"/>
        <w:rPr>
          <w:rFonts w:asciiTheme="minorEastAsia" w:hAnsiTheme="minorEastAsia" w:cstheme="majorBidi"/>
          <w:b/>
          <w:bCs/>
          <w:color w:val="262626" w:themeColor="text1" w:themeTint="D9"/>
          <w:kern w:val="28"/>
          <w:sz w:val="36"/>
        </w:rPr>
      </w:pPr>
      <w:r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lastRenderedPageBreak/>
        <w:t>一、</w:t>
      </w:r>
      <w:r w:rsidR="00A87C8B"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任务描述</w:t>
      </w:r>
      <w:r w:rsidR="00A87C8B" w:rsidRPr="0009179F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</w:rPr>
        <w:t>：</w:t>
      </w:r>
    </w:p>
    <w:p w:rsidR="00825862" w:rsidRPr="00CA52EC" w:rsidRDefault="00A87C8B">
      <w:pPr>
        <w:pBdr>
          <w:bottom w:val="single" w:sz="6" w:space="1" w:color="auto"/>
        </w:pBdr>
        <w:spacing w:line="240" w:lineRule="auto"/>
        <w:ind w:left="0" w:right="113" w:firstLine="553"/>
        <w:rPr>
          <w:rFonts w:asciiTheme="minorEastAsia" w:hAnsiTheme="minorEastAsia" w:cstheme="majorBidi"/>
          <w:b/>
          <w:bCs/>
          <w:color w:val="262626" w:themeColor="text1" w:themeTint="D9"/>
          <w:kern w:val="28"/>
          <w:sz w:val="32"/>
          <w:lang w:val="zh-CN"/>
        </w:rPr>
      </w:pPr>
      <w:r w:rsidRPr="00CA52EC">
        <w:rPr>
          <w:rFonts w:asciiTheme="minorEastAsia" w:hAnsiTheme="minorEastAsia" w:hint="eastAsia"/>
          <w:color w:val="262626" w:themeColor="text1" w:themeTint="D9"/>
          <w:sz w:val="24"/>
        </w:rPr>
        <w:t>1.以小组为单位，</w:t>
      </w:r>
      <w:bookmarkStart w:id="0" w:name="_Hlk503745265"/>
      <w:r w:rsidRPr="00CA52EC">
        <w:rPr>
          <w:rFonts w:asciiTheme="minorEastAsia" w:hAnsiTheme="minorEastAsia" w:hint="eastAsia"/>
          <w:color w:val="262626" w:themeColor="text1" w:themeTint="D9"/>
          <w:sz w:val="24"/>
        </w:rPr>
        <w:t>自主设计微程序版CPU（分模块、分层次）。</w:t>
      </w:r>
      <w:r w:rsidRPr="00CA52EC">
        <w:rPr>
          <w:rFonts w:asciiTheme="minorEastAsia" w:hAnsiTheme="minorEastAsia" w:hint="eastAsia"/>
          <w:color w:val="262626" w:themeColor="text1" w:themeTint="D9"/>
          <w:sz w:val="24"/>
          <w:szCs w:val="22"/>
        </w:rPr>
        <w:t>建立清晰的计算机整机概念和内部机制，对计算机的基本组成、部件的设计、部件间的连接、微程序控制器的设计、微指令和微程序的编制与调试等过程有更深的了解，加深对理论课程的理解。</w:t>
      </w:r>
      <w:bookmarkEnd w:id="0"/>
    </w:p>
    <w:p w:rsidR="00825862" w:rsidRDefault="00A87C8B">
      <w:pPr>
        <w:pBdr>
          <w:bottom w:val="single" w:sz="6" w:space="1" w:color="auto"/>
        </w:pBdr>
        <w:spacing w:line="240" w:lineRule="auto"/>
        <w:ind w:left="0" w:right="113" w:firstLine="553"/>
        <w:rPr>
          <w:rFonts w:asciiTheme="minorEastAsia" w:hAnsiTheme="minorEastAsia"/>
          <w:color w:val="262626" w:themeColor="text1" w:themeTint="D9"/>
          <w:sz w:val="24"/>
        </w:rPr>
      </w:pPr>
      <w:r w:rsidRPr="00CA52EC">
        <w:rPr>
          <w:rFonts w:asciiTheme="minorEastAsia" w:hAnsiTheme="minorEastAsia" w:hint="eastAsia"/>
          <w:color w:val="262626" w:themeColor="text1" w:themeTint="D9"/>
          <w:sz w:val="24"/>
          <w:lang w:val="zh-CN"/>
        </w:rPr>
        <w:t>2.熟练掌握proteus仿真平台，学会创建元件、使用父子</w:t>
      </w:r>
      <w:proofErr w:type="gramStart"/>
      <w:r w:rsidRPr="00CA52EC">
        <w:rPr>
          <w:rFonts w:asciiTheme="minorEastAsia" w:hAnsiTheme="minorEastAsia" w:hint="eastAsia"/>
          <w:color w:val="262626" w:themeColor="text1" w:themeTint="D9"/>
          <w:sz w:val="24"/>
          <w:lang w:val="zh-CN"/>
        </w:rPr>
        <w:t>图模式</w:t>
      </w:r>
      <w:proofErr w:type="gramEnd"/>
      <w:r w:rsidRPr="00CA52EC">
        <w:rPr>
          <w:rFonts w:asciiTheme="minorEastAsia" w:hAnsiTheme="minorEastAsia" w:hint="eastAsia"/>
          <w:color w:val="262626" w:themeColor="text1" w:themeTint="D9"/>
          <w:sz w:val="24"/>
          <w:lang w:val="zh-CN"/>
        </w:rPr>
        <w:t>以及常用的测试方法，</w:t>
      </w:r>
      <w:r w:rsidRPr="00CA52EC">
        <w:rPr>
          <w:rFonts w:asciiTheme="minorEastAsia" w:hAnsiTheme="minorEastAsia" w:hint="eastAsia"/>
          <w:color w:val="262626" w:themeColor="text1" w:themeTint="D9"/>
          <w:sz w:val="24"/>
        </w:rPr>
        <w:t>实现整机调试。</w:t>
      </w:r>
    </w:p>
    <w:p w:rsidR="00DA3F25" w:rsidRPr="00CA52EC" w:rsidRDefault="00DA3F25">
      <w:pPr>
        <w:pBdr>
          <w:bottom w:val="single" w:sz="6" w:space="1" w:color="auto"/>
        </w:pBdr>
        <w:spacing w:line="240" w:lineRule="auto"/>
        <w:ind w:left="0" w:right="113" w:firstLine="553"/>
        <w:rPr>
          <w:rFonts w:asciiTheme="minorEastAsia" w:hAnsiTheme="minorEastAsia"/>
          <w:color w:val="262626" w:themeColor="text1" w:themeTint="D9"/>
          <w:sz w:val="24"/>
        </w:rPr>
      </w:pPr>
    </w:p>
    <w:p w:rsidR="00825862" w:rsidRPr="00DA3F25" w:rsidRDefault="006E68A8" w:rsidP="00994715">
      <w:pPr>
        <w:pBdr>
          <w:bottom w:val="single" w:sz="6" w:space="1" w:color="auto"/>
        </w:pBdr>
        <w:spacing w:line="240" w:lineRule="auto"/>
        <w:ind w:left="0" w:right="113"/>
        <w:rPr>
          <w:rFonts w:asciiTheme="minorEastAsia" w:hAnsiTheme="minorEastAsia" w:cstheme="majorBidi"/>
          <w:b/>
          <w:bCs/>
          <w:color w:val="262626" w:themeColor="text1" w:themeTint="D9"/>
          <w:kern w:val="28"/>
          <w:sz w:val="36"/>
          <w:lang w:val="zh-CN"/>
        </w:rPr>
      </w:pPr>
      <w:r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二、</w:t>
      </w:r>
      <w:r w:rsidR="00A87C8B"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顶层设计：</w:t>
      </w:r>
    </w:p>
    <w:p w:rsidR="00825862" w:rsidRPr="00F029CD" w:rsidRDefault="00A87C8B" w:rsidP="00DA3F25">
      <w:pPr>
        <w:spacing w:after="0" w:line="360" w:lineRule="atLeast"/>
        <w:ind w:left="0" w:right="113"/>
        <w:rPr>
          <w:rFonts w:ascii="宋体" w:eastAsia="宋体" w:hAnsi="宋体"/>
          <w:color w:val="262626" w:themeColor="text1" w:themeTint="D9"/>
          <w:sz w:val="28"/>
          <w:szCs w:val="22"/>
        </w:rPr>
      </w:pPr>
      <w:r w:rsidRPr="00F029CD">
        <w:rPr>
          <w:rFonts w:ascii="宋体" w:eastAsia="宋体" w:hAnsi="宋体" w:hint="eastAsia"/>
          <w:color w:val="262626" w:themeColor="text1" w:themeTint="D9"/>
          <w:sz w:val="28"/>
          <w:szCs w:val="22"/>
        </w:rPr>
        <w:t>1.本小组的微程序版CPU设计分为三个层次：</w:t>
      </w:r>
    </w:p>
    <w:p w:rsidR="00825862" w:rsidRPr="00CA52EC" w:rsidRDefault="00A87C8B" w:rsidP="00DA3F25">
      <w:pPr>
        <w:spacing w:after="0" w:line="360" w:lineRule="atLeast"/>
        <w:ind w:right="113" w:firstLine="418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1.实现16位简单CPU的基本功能：运算器+存储器（64K×16位）</w:t>
      </w:r>
    </w:p>
    <w:p w:rsidR="00825862" w:rsidRPr="00CA52EC" w:rsidRDefault="00A87C8B" w:rsidP="00DA3F25">
      <w:pPr>
        <w:spacing w:after="0" w:line="360" w:lineRule="atLeast"/>
        <w:ind w:right="113" w:firstLine="418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2.实现微程序版模型机：CPU+时序+微程序控制器（6条基本指令）</w:t>
      </w:r>
    </w:p>
    <w:p w:rsidR="00825862" w:rsidRPr="00CA52EC" w:rsidRDefault="00A87C8B" w:rsidP="00DA3F25">
      <w:pPr>
        <w:spacing w:after="0" w:line="360" w:lineRule="atLeast"/>
        <w:ind w:right="113" w:firstLine="418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3.实现附加功能：I/O、堆栈、单级中断等（8条附加指令）</w:t>
      </w:r>
    </w:p>
    <w:p w:rsidR="00825862" w:rsidRPr="00CA52EC" w:rsidRDefault="00A87C8B" w:rsidP="00DA3F25">
      <w:pPr>
        <w:spacing w:after="0" w:line="360" w:lineRule="atLeast"/>
        <w:ind w:left="0" w:right="113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F029CD">
        <w:rPr>
          <w:rFonts w:ascii="宋体" w:eastAsia="宋体" w:hAnsi="宋体" w:hint="eastAsia"/>
          <w:color w:val="262626" w:themeColor="text1" w:themeTint="D9"/>
          <w:sz w:val="28"/>
          <w:szCs w:val="22"/>
        </w:rPr>
        <w:t>2.在功能上，本小组进行了如下划分：</w:t>
      </w:r>
    </w:p>
    <w:p w:rsidR="00825862" w:rsidRPr="00CA52EC" w:rsidRDefault="00A87C8B" w:rsidP="00DA3F25">
      <w:pPr>
        <w:spacing w:after="0" w:line="360" w:lineRule="atLeast"/>
        <w:ind w:right="113" w:firstLineChars="190" w:firstLine="456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1.</w:t>
      </w:r>
      <w:r w:rsidRPr="00CA52EC">
        <w:rPr>
          <w:rFonts w:ascii="宋体" w:eastAsia="宋体" w:hAnsi="宋体"/>
          <w:color w:val="262626" w:themeColor="text1" w:themeTint="D9"/>
          <w:sz w:val="24"/>
          <w:szCs w:val="22"/>
        </w:rPr>
        <w:t xml:space="preserve"> </w:t>
      </w: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存储逻辑：64K×16位的主存由ROM、RAM构成，若干寄存器协调各个功能模块。</w:t>
      </w:r>
    </w:p>
    <w:p w:rsidR="00825862" w:rsidRPr="00CA52EC" w:rsidRDefault="00A87C8B" w:rsidP="00DA3F25">
      <w:pPr>
        <w:spacing w:after="0" w:line="360" w:lineRule="atLeast"/>
        <w:ind w:right="113" w:firstLineChars="200" w:firstLine="480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CA52EC">
        <w:rPr>
          <w:rFonts w:ascii="宋体" w:eastAsia="宋体" w:hAnsi="宋体"/>
          <w:color w:val="262626" w:themeColor="text1" w:themeTint="D9"/>
          <w:sz w:val="24"/>
          <w:szCs w:val="22"/>
        </w:rPr>
        <w:t xml:space="preserve">2. </w:t>
      </w: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运算逻辑：16位ALU，</w:t>
      </w:r>
      <w:proofErr w:type="gramStart"/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支持组</w:t>
      </w:r>
      <w:proofErr w:type="gramEnd"/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间先行进位。</w:t>
      </w:r>
    </w:p>
    <w:p w:rsidR="00825862" w:rsidRPr="00CA52EC" w:rsidRDefault="00A87C8B" w:rsidP="00DA3F25">
      <w:pPr>
        <w:spacing w:after="0" w:line="360" w:lineRule="atLeast"/>
        <w:ind w:right="113" w:firstLineChars="190" w:firstLine="456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CA52EC">
        <w:rPr>
          <w:rFonts w:ascii="宋体" w:eastAsia="宋体" w:hAnsi="宋体"/>
          <w:color w:val="262626" w:themeColor="text1" w:themeTint="D9"/>
          <w:sz w:val="24"/>
          <w:szCs w:val="22"/>
        </w:rPr>
        <w:t xml:space="preserve">3. </w:t>
      </w: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控制逻辑：实现14条指令（16位）和30条微指令（38位）的指令系统。</w:t>
      </w:r>
    </w:p>
    <w:p w:rsidR="00825862" w:rsidRPr="00CA52EC" w:rsidRDefault="00A87C8B" w:rsidP="00DA3F25">
      <w:pPr>
        <w:spacing w:after="0" w:line="360" w:lineRule="atLeast"/>
        <w:ind w:right="113" w:firstLineChars="190" w:firstLine="456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4.</w:t>
      </w:r>
      <w:r w:rsidRPr="00CA52EC">
        <w:rPr>
          <w:rFonts w:ascii="宋体" w:eastAsia="宋体" w:hAnsi="宋体"/>
          <w:color w:val="262626" w:themeColor="text1" w:themeTint="D9"/>
          <w:sz w:val="24"/>
          <w:szCs w:val="22"/>
        </w:rPr>
        <w:t xml:space="preserve"> </w:t>
      </w: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时序逻辑：由4个T脉冲构成1个CPU周期。</w:t>
      </w:r>
    </w:p>
    <w:p w:rsidR="00825862" w:rsidRPr="00CA52EC" w:rsidRDefault="00A87C8B" w:rsidP="00DA3F25">
      <w:pPr>
        <w:spacing w:after="0" w:line="360" w:lineRule="atLeast"/>
        <w:ind w:right="113" w:firstLineChars="190" w:firstLine="456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5.</w:t>
      </w:r>
      <w:r w:rsidRPr="00CA52EC">
        <w:rPr>
          <w:rFonts w:ascii="宋体" w:eastAsia="宋体" w:hAnsi="宋体"/>
          <w:color w:val="262626" w:themeColor="text1" w:themeTint="D9"/>
          <w:sz w:val="24"/>
          <w:szCs w:val="22"/>
        </w:rPr>
        <w:t xml:space="preserve"> </w:t>
      </w: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中断逻辑：由中断触发电路随时触发中断，由PSW、IAR和堆栈区进行数据保护。</w:t>
      </w:r>
      <w:r w:rsidRPr="00CA52EC">
        <w:rPr>
          <w:rFonts w:ascii="宋体" w:eastAsia="宋体" w:hAnsi="宋体"/>
          <w:color w:val="262626" w:themeColor="text1" w:themeTint="D9"/>
          <w:sz w:val="24"/>
          <w:szCs w:val="22"/>
        </w:rPr>
        <w:t xml:space="preserve"> </w:t>
      </w:r>
    </w:p>
    <w:p w:rsidR="00825862" w:rsidRPr="00F029CD" w:rsidRDefault="00A87C8B" w:rsidP="00DA3F25">
      <w:pPr>
        <w:spacing w:after="0" w:line="360" w:lineRule="atLeast"/>
        <w:ind w:left="0" w:right="113"/>
        <w:rPr>
          <w:rFonts w:ascii="宋体" w:eastAsia="宋体" w:hAnsi="宋体"/>
          <w:color w:val="262626" w:themeColor="text1" w:themeTint="D9"/>
          <w:sz w:val="28"/>
          <w:szCs w:val="22"/>
        </w:rPr>
      </w:pPr>
      <w:r w:rsidRPr="00F029CD">
        <w:rPr>
          <w:rFonts w:ascii="宋体" w:eastAsia="宋体" w:hAnsi="宋体" w:hint="eastAsia"/>
          <w:color w:val="262626" w:themeColor="text1" w:themeTint="D9"/>
          <w:sz w:val="28"/>
          <w:szCs w:val="22"/>
        </w:rPr>
        <w:t>3.小组特色：</w:t>
      </w:r>
    </w:p>
    <w:p w:rsidR="00DF59D2" w:rsidRPr="00CA52EC" w:rsidRDefault="00DF59D2" w:rsidP="00DA3F25">
      <w:pPr>
        <w:spacing w:after="0" w:line="360" w:lineRule="atLeast"/>
        <w:ind w:right="113" w:firstLineChars="190" w:firstLine="456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CA52EC">
        <w:rPr>
          <w:rFonts w:ascii="宋体" w:eastAsia="宋体" w:hAnsi="宋体"/>
          <w:color w:val="262626" w:themeColor="text1" w:themeTint="D9"/>
          <w:sz w:val="24"/>
          <w:szCs w:val="22"/>
        </w:rPr>
        <w:t>1.</w:t>
      </w: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 xml:space="preserve">父子图划分清晰，层次模块完整，功能划分合理明显，单总线便于观察。 </w:t>
      </w:r>
    </w:p>
    <w:p w:rsidR="00DF59D2" w:rsidRPr="00CA52EC" w:rsidRDefault="00DF59D2" w:rsidP="00DA3F25">
      <w:pPr>
        <w:spacing w:after="0" w:line="360" w:lineRule="atLeast"/>
        <w:ind w:left="533" w:right="113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CA52EC">
        <w:rPr>
          <w:rFonts w:ascii="宋体" w:eastAsia="宋体" w:hAnsi="宋体"/>
          <w:color w:val="262626" w:themeColor="text1" w:themeTint="D9"/>
          <w:sz w:val="24"/>
          <w:szCs w:val="22"/>
        </w:rPr>
        <w:t>2.</w:t>
      </w: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显示PC、IR、AC、通用寄存器R1~R3、当前微地址和后继微地址，支持单步调试和连续执行，便于观察、记录和分析实验数据。</w:t>
      </w:r>
    </w:p>
    <w:p w:rsidR="00DF59D2" w:rsidRPr="00CA52EC" w:rsidRDefault="00DF59D2" w:rsidP="00DA3F25">
      <w:pPr>
        <w:spacing w:after="0" w:line="360" w:lineRule="atLeast"/>
        <w:ind w:left="533" w:right="113"/>
        <w:rPr>
          <w:rFonts w:ascii="宋体" w:eastAsia="宋体" w:hAnsi="宋体"/>
          <w:color w:val="262626" w:themeColor="text1" w:themeTint="D9"/>
          <w:sz w:val="24"/>
          <w:szCs w:val="22"/>
        </w:rPr>
      </w:pPr>
      <w:r w:rsidRPr="00CA52EC">
        <w:rPr>
          <w:rFonts w:ascii="宋体" w:eastAsia="宋体" w:hAnsi="宋体"/>
          <w:color w:val="262626" w:themeColor="text1" w:themeTint="D9"/>
          <w:sz w:val="24"/>
          <w:szCs w:val="22"/>
        </w:rPr>
        <w:t>3</w:t>
      </w:r>
      <w:r w:rsidRPr="00CA52EC">
        <w:rPr>
          <w:rFonts w:ascii="宋体" w:eastAsia="宋体" w:hAnsi="宋体" w:hint="eastAsia"/>
          <w:color w:val="262626" w:themeColor="text1" w:themeTint="D9"/>
          <w:sz w:val="24"/>
          <w:szCs w:val="22"/>
        </w:rPr>
        <w:t>. 支持在中断期间对其余中断请求的屏蔽，对主程序状态进行完整保存，且由外部输入中断地址，可实现同一次运行中多个不同中断子程序的跳转，灵活度高。</w:t>
      </w:r>
    </w:p>
    <w:p w:rsidR="00825862" w:rsidRPr="00F029CD" w:rsidRDefault="00A87C8B" w:rsidP="00DA3F25">
      <w:pPr>
        <w:spacing w:after="0" w:line="360" w:lineRule="atLeast"/>
        <w:ind w:left="0" w:right="113"/>
        <w:rPr>
          <w:rFonts w:ascii="宋体" w:eastAsia="宋体" w:hAnsi="宋体"/>
          <w:color w:val="262626" w:themeColor="text1" w:themeTint="D9"/>
          <w:sz w:val="28"/>
          <w:szCs w:val="22"/>
        </w:rPr>
      </w:pPr>
      <w:r w:rsidRPr="00F029CD">
        <w:rPr>
          <w:rFonts w:ascii="宋体" w:eastAsia="宋体" w:hAnsi="宋体" w:hint="eastAsia"/>
          <w:color w:val="262626" w:themeColor="text1" w:themeTint="D9"/>
          <w:sz w:val="28"/>
          <w:szCs w:val="22"/>
        </w:rPr>
        <w:t>4.存储逻辑：</w:t>
      </w:r>
    </w:p>
    <w:p w:rsidR="00CA52EC" w:rsidRPr="00CA52EC" w:rsidRDefault="00CA52EC">
      <w:pPr>
        <w:spacing w:after="0" w:line="240" w:lineRule="auto"/>
        <w:ind w:left="0" w:right="113"/>
        <w:rPr>
          <w:rFonts w:ascii="宋体" w:eastAsia="宋体" w:hAnsi="宋体"/>
          <w:color w:val="262626" w:themeColor="text1" w:themeTint="D9"/>
          <w:sz w:val="24"/>
          <w:szCs w:val="22"/>
        </w:rPr>
      </w:pPr>
    </w:p>
    <w:p w:rsidR="00825862" w:rsidRPr="00F029CD" w:rsidRDefault="008E3511" w:rsidP="00F029CD">
      <w:pPr>
        <w:spacing w:after="0" w:line="240" w:lineRule="auto"/>
        <w:ind w:right="113"/>
        <w:jc w:val="center"/>
        <w:rPr>
          <w:rFonts w:ascii="宋体" w:eastAsia="宋体" w:hAnsi="宋体"/>
          <w:color w:val="262626" w:themeColor="text1" w:themeTint="D9"/>
          <w:sz w:val="22"/>
          <w:szCs w:val="22"/>
        </w:rPr>
      </w:pPr>
      <w:r>
        <w:rPr>
          <w:rFonts w:ascii="宋体" w:eastAsia="宋体" w:hAnsi="宋体"/>
          <w:noProof/>
          <w:color w:val="262626" w:themeColor="text1" w:themeTint="D9"/>
          <w:sz w:val="22"/>
          <w:szCs w:val="22"/>
        </w:rPr>
        <w:drawing>
          <wp:inline distT="0" distB="0" distL="0" distR="0">
            <wp:extent cx="4414249" cy="244602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搜狗截图2018011923145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605" cy="24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62" w:rsidRPr="00DA3F25" w:rsidRDefault="006E68A8" w:rsidP="00337A4D">
      <w:pPr>
        <w:pBdr>
          <w:bottom w:val="single" w:sz="6" w:space="1" w:color="auto"/>
        </w:pBdr>
        <w:spacing w:line="240" w:lineRule="auto"/>
        <w:ind w:left="0" w:right="113"/>
        <w:rPr>
          <w:rFonts w:asciiTheme="minorEastAsia" w:hAnsiTheme="minorEastAsia" w:cstheme="majorBidi"/>
          <w:b/>
          <w:bCs/>
          <w:color w:val="262626" w:themeColor="text1" w:themeTint="D9"/>
          <w:kern w:val="28"/>
          <w:sz w:val="36"/>
          <w:lang w:val="zh-CN"/>
        </w:rPr>
      </w:pPr>
      <w:r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lastRenderedPageBreak/>
        <w:t>三、</w:t>
      </w:r>
      <w:r w:rsidR="00A87C8B"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底层实现</w:t>
      </w:r>
    </w:p>
    <w:p w:rsidR="00825862" w:rsidRPr="0009179F" w:rsidRDefault="00A87C8B" w:rsidP="0009179F">
      <w:pPr>
        <w:pBdr>
          <w:bottom w:val="single" w:sz="6" w:space="1" w:color="auto"/>
        </w:pBdr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28"/>
          <w:lang w:val="zh-CN"/>
        </w:rPr>
      </w:pPr>
      <w:r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28"/>
          <w:lang w:val="zh-CN"/>
        </w:rPr>
        <w:t>1.原理图：</w:t>
      </w:r>
    </w:p>
    <w:p w:rsidR="00825862" w:rsidRDefault="00A87C8B">
      <w:pPr>
        <w:pStyle w:val="af3"/>
        <w:pBdr>
          <w:bottom w:val="single" w:sz="6" w:space="1" w:color="auto"/>
        </w:pBdr>
        <w:spacing w:after="0" w:line="240" w:lineRule="auto"/>
        <w:ind w:left="252" w:right="113" w:firstLineChars="0" w:firstLine="0"/>
        <w:jc w:val="center"/>
        <w:rPr>
          <w:rFonts w:asciiTheme="minorEastAsia" w:hAnsiTheme="minorEastAsia" w:cstheme="majorBidi"/>
          <w:b/>
          <w:bCs/>
          <w:color w:val="262626" w:themeColor="text1" w:themeTint="D9"/>
          <w:kern w:val="28"/>
          <w:sz w:val="28"/>
          <w:lang w:val="zh-CN"/>
        </w:rPr>
      </w:pPr>
      <w:r>
        <w:rPr>
          <w:rFonts w:ascii="微软雅黑" w:eastAsia="微软雅黑" w:hAnsi="微软雅黑" w:cstheme="majorBidi"/>
          <w:b/>
          <w:bCs/>
          <w:noProof/>
          <w:color w:val="262626" w:themeColor="text1" w:themeTint="D9"/>
          <w:kern w:val="28"/>
          <w:sz w:val="28"/>
        </w:rPr>
        <w:drawing>
          <wp:inline distT="0" distB="0" distL="0" distR="0">
            <wp:extent cx="5849930" cy="7152468"/>
            <wp:effectExtent l="0" t="0" r="0" b="0"/>
            <wp:docPr id="10" name="图片 10" descr="C:\Users\lenovo\AppData\Roaming\Tencent\Users\778128271\TIM\WinTemp\RichOle\5(O)7QBUL$@1]PI[WJ1%Z8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lenovo\AppData\Roaming\Tencent\Users\778128271\TIM\WinTemp\RichOle\5(O)7QBUL$@1]PI[WJ1%Z8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0556" cy="721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102" w:rsidRPr="00F029CD" w:rsidRDefault="007B4102" w:rsidP="00F029CD">
      <w:pPr>
        <w:spacing w:after="0" w:line="240" w:lineRule="auto"/>
        <w:ind w:left="0" w:right="0"/>
        <w:rPr>
          <w:rFonts w:ascii="微软雅黑" w:eastAsia="微软雅黑" w:hAnsi="微软雅黑"/>
          <w:b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 w:rsidRPr="00F029CD">
        <w:rPr>
          <w:rFonts w:ascii="微软雅黑" w:eastAsia="微软雅黑" w:hAnsi="微软雅黑" w:hint="eastAsia"/>
          <w:b/>
          <w:color w:val="000000" w:themeColor="text1"/>
          <w:sz w:val="32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说明：</w:t>
      </w:r>
      <w:r w:rsidRPr="00F029CD">
        <w:rPr>
          <w:rFonts w:ascii="微软雅黑" w:eastAsia="微软雅黑" w:hAnsi="微软雅黑" w:hint="eastAsia"/>
          <w:color w:val="000000" w:themeColor="text1"/>
          <w:sz w:val="28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本小组CPU采用单总线+微程序控制，分为中断和时序逻辑、ALU运算逻辑、微指令转移逻辑、主存和地址转移逻辑、输入输出器件5大部分，均采用父子图模式，</w:t>
      </w:r>
      <w:r w:rsidRPr="00F029CD">
        <w:rPr>
          <w:rFonts w:ascii="微软雅黑" w:eastAsia="微软雅黑" w:hAnsi="微软雅黑"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 xml:space="preserve"> I/O</w:t>
      </w:r>
      <w:r w:rsidRPr="00F029CD">
        <w:rPr>
          <w:rFonts w:ascii="微软雅黑" w:eastAsia="微软雅黑" w:hAnsi="微软雅黑" w:hint="eastAsia"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交互性好，支持.hex文件写入和运行时写入，配合IN指令和OUT指令随时观察。</w:t>
      </w:r>
    </w:p>
    <w:p w:rsidR="00825862" w:rsidRDefault="00A87C8B">
      <w:pPr>
        <w:pBdr>
          <w:bottom w:val="single" w:sz="6" w:space="1" w:color="auto"/>
        </w:pBdr>
        <w:spacing w:after="0" w:line="240" w:lineRule="auto"/>
        <w:ind w:right="113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  <w:r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28"/>
          <w:lang w:val="zh-CN"/>
        </w:rPr>
        <w:lastRenderedPageBreak/>
        <w:t>2.分工：</w:t>
      </w:r>
    </w:p>
    <w:p w:rsidR="00825862" w:rsidRDefault="008E3511" w:rsidP="00C92E4E">
      <w:pPr>
        <w:pStyle w:val="af3"/>
        <w:spacing w:after="0" w:line="240" w:lineRule="auto"/>
        <w:ind w:left="252" w:right="0" w:firstLineChars="0" w:firstLine="0"/>
        <w:jc w:val="center"/>
        <w:rPr>
          <w:rFonts w:ascii="宋体" w:eastAsia="宋体" w:hAnsi="宋体" w:cs="宋体"/>
          <w:color w:val="000000"/>
          <w:sz w:val="24"/>
          <w:szCs w:val="24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  <w:r>
        <w:rPr>
          <w:rFonts w:ascii="宋体" w:eastAsia="宋体" w:hAnsi="宋体" w:cs="宋体"/>
          <w:noProof/>
          <w:color w:val="000000"/>
          <w:sz w:val="24"/>
          <w:szCs w:val="24"/>
        </w:rPr>
        <w:drawing>
          <wp:inline distT="0" distB="0" distL="0" distR="0">
            <wp:extent cx="6858000" cy="16662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搜狗截图2018011923151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A8" w:rsidRDefault="006E68A8" w:rsidP="00C92E4E">
      <w:pPr>
        <w:pStyle w:val="af3"/>
        <w:spacing w:after="0" w:line="240" w:lineRule="auto"/>
        <w:ind w:left="252" w:right="0" w:firstLineChars="0" w:firstLine="0"/>
        <w:jc w:val="center"/>
        <w:rPr>
          <w:rFonts w:ascii="宋体" w:eastAsia="宋体" w:hAnsi="宋体" w:cs="宋体"/>
          <w:color w:val="000000"/>
          <w:sz w:val="24"/>
          <w:szCs w:val="24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</w:p>
    <w:p w:rsidR="00825862" w:rsidRDefault="00A87C8B">
      <w:pPr>
        <w:pBdr>
          <w:bottom w:val="single" w:sz="6" w:space="1" w:color="auto"/>
        </w:pBdr>
        <w:spacing w:after="0" w:line="240" w:lineRule="auto"/>
        <w:ind w:left="0" w:right="113"/>
        <w:rPr>
          <w:rFonts w:ascii="宋体" w:eastAsia="宋体" w:hAnsi="宋体" w:cstheme="majorBidi"/>
          <w:bCs/>
          <w:color w:val="262626" w:themeColor="text1" w:themeTint="D9"/>
          <w:kern w:val="28"/>
          <w:sz w:val="28"/>
          <w:lang w:val="zh-CN"/>
        </w:rPr>
      </w:pPr>
      <w:r>
        <w:rPr>
          <w:rFonts w:ascii="宋体" w:eastAsia="宋体" w:hAnsi="宋体" w:cstheme="majorBidi" w:hint="eastAsia"/>
          <w:bCs/>
          <w:color w:val="262626" w:themeColor="text1" w:themeTint="D9"/>
          <w:kern w:val="28"/>
          <w:sz w:val="28"/>
          <w:lang w:val="zh-CN"/>
        </w:rPr>
        <w:t>3.元件：</w:t>
      </w:r>
    </w:p>
    <w:p w:rsidR="00825862" w:rsidRDefault="00A87C8B">
      <w:pPr>
        <w:pStyle w:val="af3"/>
        <w:ind w:firstLine="400"/>
        <w:jc w:val="center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  <w:r>
        <w:rPr>
          <w:noProof/>
        </w:rPr>
        <w:drawing>
          <wp:inline distT="0" distB="0" distL="0" distR="0">
            <wp:extent cx="6555105" cy="3702050"/>
            <wp:effectExtent l="0" t="0" r="0" b="0"/>
            <wp:docPr id="13" name="图片 13" descr="C:\Users\lenovo\AppData\Roaming\Tencent\Users\778128271\TIM\WinTemp\RichOle\XB_GKJ24Z4XR9%FM~J)7]Z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lenovo\AppData\Roaming\Tencent\Users\778128271\TIM\WinTemp\RichOle\XB_GKJ24Z4XR9%FM~J)7]Z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2477" cy="37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62" w:rsidRDefault="00A87C8B" w:rsidP="006E68A8">
      <w:pPr>
        <w:ind w:firstLineChars="175" w:firstLine="350"/>
        <w:rPr>
          <w:rFonts w:ascii="微软雅黑" w:eastAsia="微软雅黑" w:hAnsi="微软雅黑"/>
          <w:b/>
          <w:color w:val="262626" w:themeColor="text1" w:themeTint="D9"/>
          <w:sz w:val="22"/>
          <w:szCs w:val="22"/>
        </w:rPr>
      </w:pPr>
      <w:r>
        <w:rPr>
          <w:noProof/>
        </w:rPr>
        <w:drawing>
          <wp:inline distT="0" distB="0" distL="0" distR="0">
            <wp:extent cx="6584315" cy="2517140"/>
            <wp:effectExtent l="0" t="0" r="6985" b="0"/>
            <wp:docPr id="1" name="图片 1" descr="C:\Users\lenovo\AppData\Roaming\Tencent\Users\778128271\TIM\WinTemp\RichOle\DB%P1CZW8@N8HOO5$~05`[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lenovo\AppData\Roaming\Tencent\Users\778128271\TIM\WinTemp\RichOle\DB%P1CZW8@N8HOO5$~05`[X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5603" cy="252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62" w:rsidRDefault="00A87C8B">
      <w:pPr>
        <w:rPr>
          <w:rFonts w:asciiTheme="minorEastAsia" w:hAnsiTheme="minorEastAsia" w:cstheme="majorBidi"/>
          <w:bCs/>
          <w:color w:val="262626" w:themeColor="text1" w:themeTint="D9"/>
          <w:kern w:val="28"/>
          <w:sz w:val="36"/>
          <w:lang w:val="zh-CN"/>
        </w:rPr>
      </w:pPr>
      <w:r>
        <w:rPr>
          <w:rFonts w:asciiTheme="minorEastAsia" w:hAnsiTheme="minorEastAsia"/>
          <w:color w:val="262626" w:themeColor="text1" w:themeTint="D9"/>
          <w:sz w:val="28"/>
          <w:szCs w:val="22"/>
        </w:rPr>
        <w:lastRenderedPageBreak/>
        <w:t>4.</w:t>
      </w:r>
      <w:r>
        <w:rPr>
          <w:rFonts w:asciiTheme="minorEastAsia" w:hAnsiTheme="minorEastAsia" w:hint="eastAsia"/>
          <w:color w:val="262626" w:themeColor="text1" w:themeTint="D9"/>
          <w:sz w:val="28"/>
          <w:szCs w:val="22"/>
        </w:rPr>
        <w:t>指令（共14条，含5条双字长、9条单字长指令）：</w:t>
      </w:r>
    </w:p>
    <w:p w:rsidR="00825862" w:rsidRDefault="00A87C8B">
      <w:pPr>
        <w:pStyle w:val="af3"/>
        <w:spacing w:after="0" w:line="240" w:lineRule="auto"/>
        <w:ind w:left="295" w:right="0" w:firstLineChars="0" w:firstLine="0"/>
        <w:jc w:val="center"/>
        <w:rPr>
          <w:rFonts w:ascii="宋体" w:eastAsia="宋体" w:hAnsi="宋体" w:cs="宋体"/>
          <w:color w:val="000000"/>
          <w:sz w:val="24"/>
          <w:szCs w:val="24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  <w:r>
        <w:rPr>
          <w:noProof/>
        </w:rPr>
        <w:drawing>
          <wp:inline distT="0" distB="0" distL="0" distR="0">
            <wp:extent cx="5959475" cy="4297093"/>
            <wp:effectExtent l="0" t="0" r="3175" b="8255"/>
            <wp:docPr id="3" name="图片 3" descr="C:\Users\lenovo\AppData\Roaming\Tencent\Users\778128271\TIM\WinTemp\RichOle\H)X09ODM11KF1[X)2JMXS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lenovo\AppData\Roaming\Tencent\Users\778128271\TIM\WinTemp\RichOle\H)X09ODM11KF1[X)2JMXS1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979" cy="4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62" w:rsidRDefault="00A87C8B">
      <w:pPr>
        <w:ind w:left="0"/>
        <w:rPr>
          <w:rFonts w:asciiTheme="minorEastAsia" w:hAnsiTheme="minorEastAsia"/>
          <w:color w:val="262626" w:themeColor="text1" w:themeTint="D9"/>
          <w:sz w:val="28"/>
          <w:szCs w:val="22"/>
        </w:rPr>
      </w:pPr>
      <w:r>
        <w:rPr>
          <w:rFonts w:asciiTheme="minorEastAsia" w:hAnsiTheme="minorEastAsia"/>
          <w:color w:val="262626" w:themeColor="text1" w:themeTint="D9"/>
          <w:sz w:val="28"/>
          <w:szCs w:val="22"/>
        </w:rPr>
        <w:t>5.</w:t>
      </w:r>
      <w:r>
        <w:rPr>
          <w:rFonts w:asciiTheme="minorEastAsia" w:hAnsiTheme="minorEastAsia" w:hint="eastAsia"/>
          <w:color w:val="262626" w:themeColor="text1" w:themeTint="D9"/>
          <w:sz w:val="28"/>
          <w:szCs w:val="22"/>
        </w:rPr>
        <w:t>微指令（共30条）：</w:t>
      </w:r>
    </w:p>
    <w:p w:rsidR="00CA52EC" w:rsidRPr="00F029CD" w:rsidRDefault="00A87C8B" w:rsidP="00F029CD">
      <w:pPr>
        <w:pStyle w:val="af3"/>
        <w:pBdr>
          <w:bottom w:val="single" w:sz="6" w:space="1" w:color="auto"/>
        </w:pBdr>
        <w:spacing w:after="0" w:line="240" w:lineRule="auto"/>
        <w:ind w:left="295" w:right="113" w:firstLineChars="0" w:firstLine="0"/>
        <w:jc w:val="center"/>
        <w:rPr>
          <w:rFonts w:ascii="微软雅黑" w:eastAsia="微软雅黑" w:hAnsi="微软雅黑"/>
          <w:color w:val="000000"/>
          <w:sz w:val="22"/>
          <w:lang w:val="zh-CN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  <w:r>
        <w:rPr>
          <w:noProof/>
        </w:rPr>
        <w:drawing>
          <wp:inline distT="0" distB="0" distL="0" distR="0">
            <wp:extent cx="6423660" cy="3634105"/>
            <wp:effectExtent l="19050" t="19050" r="15240" b="23495"/>
            <wp:docPr id="2" name="图片 2" descr="C:\Users\lenovo\AppData\Roaming\Tencent\Users\778128271\TIM\WinTemp\RichOle\70%R$}L}(E7JB`FAB2V)C$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enovo\AppData\Roaming\Tencent\Users\778128271\TIM\WinTemp\RichOle\70%R$}L}(E7JB`FAB2V)C$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6398" cy="364165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25862" w:rsidRDefault="00A87C8B">
      <w:pPr>
        <w:pStyle w:val="af3"/>
        <w:pBdr>
          <w:bottom w:val="single" w:sz="6" w:space="0" w:color="auto"/>
        </w:pBdr>
        <w:spacing w:after="0" w:line="240" w:lineRule="auto"/>
        <w:ind w:left="0" w:right="113" w:firstLineChars="0" w:firstLine="0"/>
        <w:rPr>
          <w:rFonts w:ascii="宋体" w:eastAsia="宋体" w:hAnsi="宋体" w:cstheme="majorBidi"/>
          <w:bCs/>
          <w:color w:val="262626" w:themeColor="text1" w:themeTint="D9"/>
          <w:kern w:val="28"/>
          <w:sz w:val="28"/>
          <w:lang w:val="zh-CN"/>
        </w:rPr>
      </w:pPr>
      <w:r>
        <w:rPr>
          <w:rFonts w:ascii="宋体" w:eastAsia="宋体" w:hAnsi="宋体" w:cstheme="majorBidi" w:hint="eastAsia"/>
          <w:bCs/>
          <w:color w:val="262626" w:themeColor="text1" w:themeTint="D9"/>
          <w:kern w:val="28"/>
          <w:sz w:val="28"/>
          <w:lang w:val="zh-CN"/>
        </w:rPr>
        <w:lastRenderedPageBreak/>
        <w:t>6.电路图：</w:t>
      </w:r>
      <w:r>
        <w:rPr>
          <w:rFonts w:ascii="宋体" w:eastAsia="宋体" w:hAnsi="宋体" w:cstheme="majorBidi"/>
          <w:bCs/>
          <w:color w:val="262626" w:themeColor="text1" w:themeTint="D9"/>
          <w:kern w:val="28"/>
          <w:sz w:val="28"/>
          <w:lang w:val="zh-CN"/>
        </w:rPr>
        <w:t xml:space="preserve"> </w:t>
      </w:r>
    </w:p>
    <w:p w:rsidR="00825862" w:rsidRDefault="00A87C8B">
      <w:pPr>
        <w:pStyle w:val="af3"/>
        <w:pBdr>
          <w:bottom w:val="single" w:sz="6" w:space="0" w:color="auto"/>
        </w:pBdr>
        <w:spacing w:after="0" w:line="240" w:lineRule="auto"/>
        <w:ind w:left="0" w:right="113" w:firstLineChars="0" w:firstLine="0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  <w:r>
        <w:rPr>
          <w:rFonts w:ascii="微软雅黑" w:eastAsia="微软雅黑" w:hAnsi="微软雅黑" w:cstheme="majorBidi" w:hint="eastAsia"/>
          <w:b/>
          <w:bCs/>
          <w:color w:val="262626" w:themeColor="text1" w:themeTint="D9"/>
          <w:kern w:val="28"/>
          <w:sz w:val="28"/>
          <w:lang w:val="zh-CN"/>
        </w:rPr>
        <w:t>Part</w:t>
      </w:r>
      <w:r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  <w:t xml:space="preserve"> A</w:t>
      </w:r>
      <w:r>
        <w:rPr>
          <w:rFonts w:ascii="微软雅黑" w:eastAsia="微软雅黑" w:hAnsi="微软雅黑" w:cstheme="majorBidi" w:hint="eastAsia"/>
          <w:b/>
          <w:bCs/>
          <w:color w:val="262626" w:themeColor="text1" w:themeTint="D9"/>
          <w:kern w:val="28"/>
          <w:sz w:val="28"/>
          <w:lang w:val="zh-CN"/>
        </w:rPr>
        <w:t xml:space="preserve"> 时序和中断触发电路</w:t>
      </w:r>
    </w:p>
    <w:p w:rsidR="00825862" w:rsidRDefault="00A87C8B">
      <w:pPr>
        <w:spacing w:after="0" w:line="240" w:lineRule="auto"/>
        <w:ind w:left="0" w:right="0"/>
        <w:jc w:val="center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  <w:r>
        <w:rPr>
          <w:noProof/>
        </w:rPr>
        <w:drawing>
          <wp:inline distT="0" distB="0" distL="0" distR="0">
            <wp:extent cx="3851275" cy="38239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8424" cy="383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C5" w:rsidRDefault="00767CC5">
      <w:pPr>
        <w:spacing w:after="0" w:line="240" w:lineRule="auto"/>
        <w:ind w:left="0" w:right="0"/>
        <w:jc w:val="center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</w:p>
    <w:p w:rsidR="00825862" w:rsidRDefault="00A87C8B">
      <w:pPr>
        <w:spacing w:after="0" w:line="240" w:lineRule="auto"/>
        <w:ind w:left="0" w:right="0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  <w:r>
        <w:rPr>
          <w:rFonts w:ascii="微软雅黑" w:eastAsia="微软雅黑" w:hAnsi="微软雅黑" w:cstheme="majorBidi" w:hint="eastAsia"/>
          <w:b/>
          <w:bCs/>
          <w:color w:val="262626" w:themeColor="text1" w:themeTint="D9"/>
          <w:kern w:val="28"/>
          <w:sz w:val="28"/>
          <w:lang w:val="zh-CN"/>
        </w:rPr>
        <w:t>Part</w:t>
      </w:r>
      <w:r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  <w:t xml:space="preserve"> B </w:t>
      </w:r>
      <w:r>
        <w:rPr>
          <w:rFonts w:ascii="微软雅黑" w:eastAsia="微软雅黑" w:hAnsi="微软雅黑" w:cstheme="majorBidi" w:hint="eastAsia"/>
          <w:b/>
          <w:bCs/>
          <w:color w:val="262626" w:themeColor="text1" w:themeTint="D9"/>
          <w:kern w:val="28"/>
          <w:sz w:val="28"/>
          <w:lang w:val="zh-CN"/>
        </w:rPr>
        <w:t>微程序控制电路</w:t>
      </w:r>
    </w:p>
    <w:p w:rsidR="00825862" w:rsidRDefault="00A87C8B" w:rsidP="007B4102">
      <w:pPr>
        <w:spacing w:after="0" w:line="240" w:lineRule="auto"/>
        <w:ind w:left="0" w:right="0"/>
        <w:jc w:val="center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  <w:r>
        <w:rPr>
          <w:rFonts w:ascii="微软雅黑" w:eastAsia="微软雅黑" w:hAnsi="微软雅黑" w:cstheme="majorBidi"/>
          <w:b/>
          <w:bCs/>
          <w:noProof/>
          <w:color w:val="262626" w:themeColor="text1" w:themeTint="D9"/>
          <w:kern w:val="28"/>
          <w:sz w:val="28"/>
        </w:rPr>
        <w:drawing>
          <wp:inline distT="0" distB="0" distL="0" distR="0">
            <wp:extent cx="6593840" cy="3578225"/>
            <wp:effectExtent l="0" t="0" r="5080" b="3175"/>
            <wp:docPr id="17" name="图片 17" descr="C:\Users\lenovo\Desktop\微程序控制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lenovo\Desktop\微程序控制器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384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CC5" w:rsidRDefault="00767CC5" w:rsidP="007B4102">
      <w:pPr>
        <w:spacing w:after="0" w:line="240" w:lineRule="auto"/>
        <w:ind w:left="0" w:right="0"/>
        <w:jc w:val="center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</w:p>
    <w:p w:rsidR="00825862" w:rsidRDefault="00A87C8B">
      <w:pPr>
        <w:spacing w:after="0" w:line="240" w:lineRule="auto"/>
        <w:ind w:left="0" w:right="0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  <w:r>
        <w:rPr>
          <w:rFonts w:ascii="微软雅黑" w:eastAsia="微软雅黑" w:hAnsi="微软雅黑" w:cstheme="majorBidi" w:hint="eastAsia"/>
          <w:b/>
          <w:bCs/>
          <w:color w:val="262626" w:themeColor="text1" w:themeTint="D9"/>
          <w:kern w:val="28"/>
          <w:sz w:val="28"/>
          <w:lang w:val="zh-CN"/>
        </w:rPr>
        <w:lastRenderedPageBreak/>
        <w:t>Part C 数据通路</w:t>
      </w:r>
    </w:p>
    <w:p w:rsidR="00825862" w:rsidRDefault="00A87C8B" w:rsidP="00C92E4E">
      <w:pPr>
        <w:spacing w:after="0" w:line="240" w:lineRule="auto"/>
        <w:ind w:left="0" w:right="0"/>
        <w:jc w:val="center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  <w:r>
        <w:rPr>
          <w:noProof/>
        </w:rPr>
        <w:drawing>
          <wp:inline distT="0" distB="0" distL="114300" distR="114300">
            <wp:extent cx="6844665" cy="8077835"/>
            <wp:effectExtent l="0" t="0" r="13335" b="146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807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5862" w:rsidRDefault="00825862">
      <w:pPr>
        <w:spacing w:after="0" w:line="240" w:lineRule="auto"/>
        <w:ind w:left="0" w:right="0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</w:p>
    <w:p w:rsidR="00825862" w:rsidRDefault="00A87C8B">
      <w:pPr>
        <w:spacing w:after="0" w:line="240" w:lineRule="auto"/>
        <w:ind w:left="0" w:right="0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  <w:r>
        <w:rPr>
          <w:rFonts w:ascii="微软雅黑" w:eastAsia="微软雅黑" w:hAnsi="微软雅黑" w:cstheme="majorBidi" w:hint="eastAsia"/>
          <w:b/>
          <w:bCs/>
          <w:color w:val="262626" w:themeColor="text1" w:themeTint="D9"/>
          <w:kern w:val="28"/>
          <w:sz w:val="28"/>
          <w:lang w:val="zh-CN"/>
        </w:rPr>
        <w:lastRenderedPageBreak/>
        <w:t>Part</w:t>
      </w:r>
      <w:r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  <w:t xml:space="preserve"> </w:t>
      </w:r>
      <w:r>
        <w:rPr>
          <w:rFonts w:ascii="微软雅黑" w:eastAsia="微软雅黑" w:hAnsi="微软雅黑" w:cstheme="majorBidi" w:hint="eastAsia"/>
          <w:b/>
          <w:bCs/>
          <w:color w:val="262626" w:themeColor="text1" w:themeTint="D9"/>
          <w:kern w:val="28"/>
          <w:sz w:val="28"/>
          <w:lang w:val="zh-CN"/>
        </w:rPr>
        <w:t>D</w:t>
      </w:r>
      <w:r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  <w:t xml:space="preserve"> </w:t>
      </w:r>
      <w:r>
        <w:rPr>
          <w:rFonts w:ascii="微软雅黑" w:eastAsia="微软雅黑" w:hAnsi="微软雅黑" w:cstheme="majorBidi" w:hint="eastAsia"/>
          <w:b/>
          <w:bCs/>
          <w:color w:val="262626" w:themeColor="text1" w:themeTint="D9"/>
          <w:kern w:val="28"/>
          <w:sz w:val="28"/>
          <w:lang w:val="zh-CN"/>
        </w:rPr>
        <w:t>显示区</w:t>
      </w:r>
    </w:p>
    <w:p w:rsidR="00825862" w:rsidRDefault="00A87C8B">
      <w:pPr>
        <w:spacing w:after="0" w:line="240" w:lineRule="auto"/>
        <w:ind w:left="0" w:right="0"/>
        <w:jc w:val="center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  <w:r>
        <w:rPr>
          <w:noProof/>
        </w:rPr>
        <w:drawing>
          <wp:inline distT="0" distB="0" distL="0" distR="0">
            <wp:extent cx="5397500" cy="83070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2623" cy="831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9B5" w:rsidRDefault="00D159B5">
      <w:pPr>
        <w:spacing w:after="0" w:line="240" w:lineRule="auto"/>
        <w:ind w:left="0" w:right="0"/>
        <w:jc w:val="center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</w:p>
    <w:p w:rsidR="00767CC5" w:rsidRDefault="00767CC5">
      <w:pPr>
        <w:spacing w:after="0" w:line="240" w:lineRule="auto"/>
        <w:ind w:left="0" w:right="0"/>
        <w:jc w:val="center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</w:p>
    <w:p w:rsidR="00D159B5" w:rsidRPr="0063145C" w:rsidRDefault="0063145C" w:rsidP="0063145C">
      <w:pPr>
        <w:pBdr>
          <w:bottom w:val="single" w:sz="6" w:space="1" w:color="auto"/>
        </w:pBdr>
        <w:spacing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6"/>
          <w:lang w:val="zh-CN"/>
        </w:rPr>
      </w:pPr>
      <w:r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四、</w:t>
      </w:r>
      <w:r w:rsidR="0066507C"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程序</w:t>
      </w:r>
      <w:r w:rsidR="00D159B5"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测试</w:t>
      </w:r>
      <w:r w:rsidR="00D159B5" w:rsidRPr="0063145C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6"/>
          <w:lang w:val="zh-CN"/>
        </w:rPr>
        <w:t>：</w:t>
      </w:r>
    </w:p>
    <w:p w:rsidR="00994715" w:rsidRDefault="00994715" w:rsidP="00D159B5">
      <w:pPr>
        <w:spacing w:after="0" w:line="240" w:lineRule="auto"/>
        <w:ind w:left="0" w:right="0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</w:p>
    <w:p w:rsidR="00D159B5" w:rsidRDefault="00476673" w:rsidP="00D159B5">
      <w:pPr>
        <w:spacing w:after="0" w:line="240" w:lineRule="auto"/>
        <w:ind w:left="0" w:right="0"/>
        <w:jc w:val="center"/>
        <w:rPr>
          <w:rFonts w:ascii="宋体" w:eastAsia="宋体" w:hAnsi="宋体" w:cs="宋体"/>
          <w:color w:val="000000"/>
          <w:sz w:val="24"/>
          <w:szCs w:val="24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  <w:r>
        <w:rPr>
          <w:rFonts w:ascii="宋体" w:eastAsia="宋体" w:hAnsi="宋体" w:cs="宋体"/>
          <w:noProof/>
          <w:color w:val="000000"/>
          <w:sz w:val="24"/>
          <w:szCs w:val="24"/>
        </w:rPr>
        <w:drawing>
          <wp:inline distT="0" distB="0" distL="0" distR="0">
            <wp:extent cx="6858000" cy="1905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8011419435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A4D" w:rsidRDefault="00337A4D" w:rsidP="00D159B5">
      <w:pPr>
        <w:spacing w:after="0" w:line="240" w:lineRule="auto"/>
        <w:ind w:left="0" w:right="0"/>
        <w:jc w:val="center"/>
        <w:rPr>
          <w:rFonts w:ascii="宋体" w:eastAsia="宋体" w:hAnsi="宋体" w:cs="宋体"/>
          <w:color w:val="000000"/>
          <w:sz w:val="24"/>
          <w:szCs w:val="24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</w:p>
    <w:p w:rsidR="00337A4D" w:rsidRDefault="00337A4D" w:rsidP="00D159B5">
      <w:pPr>
        <w:spacing w:after="0" w:line="240" w:lineRule="auto"/>
        <w:ind w:left="0" w:right="0"/>
        <w:jc w:val="center"/>
        <w:rPr>
          <w:rFonts w:ascii="宋体" w:eastAsia="宋体" w:hAnsi="宋体" w:cs="宋体"/>
          <w:color w:val="000000"/>
          <w:sz w:val="24"/>
          <w:szCs w:val="24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</w:p>
    <w:p w:rsidR="00994715" w:rsidRDefault="00994715" w:rsidP="00D159B5">
      <w:pPr>
        <w:spacing w:after="0" w:line="240" w:lineRule="auto"/>
        <w:ind w:left="0" w:right="0"/>
        <w:jc w:val="center"/>
        <w:rPr>
          <w:rFonts w:ascii="宋体" w:eastAsia="宋体" w:hAnsi="宋体" w:cs="宋体"/>
          <w:color w:val="000000"/>
          <w:sz w:val="24"/>
          <w:szCs w:val="24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</w:p>
    <w:p w:rsidR="00994715" w:rsidRPr="00105F40" w:rsidRDefault="00994715" w:rsidP="00D159B5">
      <w:pPr>
        <w:spacing w:after="0" w:line="240" w:lineRule="auto"/>
        <w:ind w:left="0" w:right="0"/>
        <w:jc w:val="center"/>
        <w:rPr>
          <w:rFonts w:ascii="宋体" w:eastAsia="宋体" w:hAnsi="宋体" w:cs="宋体"/>
          <w:color w:val="000000"/>
          <w:sz w:val="24"/>
          <w:szCs w:val="24"/>
          <w14:textFill>
            <w14:solidFill>
              <w14:srgbClr w14:val="000000">
                <w14:lumMod w14:val="65000"/>
                <w14:lumOff w14:val="35000"/>
              </w14:srgbClr>
            </w14:solidFill>
          </w14:textFill>
        </w:rPr>
      </w:pPr>
    </w:p>
    <w:p w:rsidR="00D159B5" w:rsidRPr="00105F40" w:rsidRDefault="008E3511" w:rsidP="00C92E4E">
      <w:pPr>
        <w:spacing w:after="0" w:line="240" w:lineRule="auto"/>
        <w:ind w:left="0" w:right="0"/>
        <w:jc w:val="center"/>
        <w:rPr>
          <w:rFonts w:ascii="微软雅黑" w:eastAsia="微软雅黑" w:hAnsi="微软雅黑"/>
          <w:b/>
          <w:color w:val="000000" w:themeColor="text1"/>
          <w:sz w:val="22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>
        <w:rPr>
          <w:rFonts w:ascii="微软雅黑" w:eastAsia="微软雅黑" w:hAnsi="微软雅黑"/>
          <w:b/>
          <w:noProof/>
          <w:color w:val="000000" w:themeColor="text1"/>
          <w:sz w:val="22"/>
          <w:szCs w:val="22"/>
        </w:rPr>
        <w:drawing>
          <wp:inline distT="0" distB="0" distL="0" distR="0">
            <wp:extent cx="6858000" cy="45243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搜狗截图2018011923123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B0" w:rsidRDefault="00AB49B0" w:rsidP="00DF59D2">
      <w:pPr>
        <w:pBdr>
          <w:bottom w:val="single" w:sz="6" w:space="1" w:color="auto"/>
        </w:pBdr>
        <w:spacing w:after="0" w:line="240" w:lineRule="auto"/>
        <w:ind w:left="0" w:right="113"/>
        <w:rPr>
          <w:rFonts w:ascii="微软雅黑" w:eastAsia="微软雅黑" w:hAnsi="微软雅黑"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</w:p>
    <w:p w:rsidR="00AB49B0" w:rsidRDefault="00AB49B0" w:rsidP="00994715">
      <w:pPr>
        <w:pBdr>
          <w:bottom w:val="single" w:sz="6" w:space="1" w:color="auto"/>
        </w:pBdr>
        <w:tabs>
          <w:tab w:val="left" w:pos="1980"/>
        </w:tabs>
        <w:spacing w:after="0" w:line="240" w:lineRule="auto"/>
        <w:ind w:left="0" w:right="113"/>
        <w:rPr>
          <w:rFonts w:ascii="微软雅黑" w:eastAsia="微软雅黑" w:hAnsi="微软雅黑"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</w:p>
    <w:p w:rsidR="00AB49B0" w:rsidRPr="00193F88" w:rsidRDefault="00DF59D2" w:rsidP="00DF59D2">
      <w:pPr>
        <w:pBdr>
          <w:bottom w:val="single" w:sz="6" w:space="1" w:color="auto"/>
        </w:pBdr>
        <w:spacing w:after="0" w:line="240" w:lineRule="auto"/>
        <w:ind w:left="0" w:right="113"/>
        <w:rPr>
          <w:rFonts w:ascii="微软雅黑" w:eastAsia="微软雅黑" w:hAnsi="微软雅黑"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>
        <w:rPr>
          <w:rFonts w:ascii="微软雅黑" w:eastAsia="微软雅黑" w:hAnsi="微软雅黑" w:hint="eastAsia"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lastRenderedPageBreak/>
        <w:t>Part</w:t>
      </w:r>
      <w:r>
        <w:rPr>
          <w:rFonts w:ascii="微软雅黑" w:eastAsia="微软雅黑" w:hAnsi="微软雅黑"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A</w:t>
      </w:r>
      <w:r>
        <w:rPr>
          <w:rFonts w:ascii="微软雅黑" w:eastAsia="微软雅黑" w:hAnsi="微软雅黑"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主程序</w:t>
      </w:r>
      <w:r w:rsidR="00200017">
        <w:rPr>
          <w:rFonts w:ascii="微软雅黑" w:eastAsia="微软雅黑" w:hAnsi="微软雅黑" w:hint="eastAsia"/>
          <w:color w:val="000000" w:themeColor="text1"/>
          <w:sz w:val="24"/>
          <w:szCs w:val="22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（寄存器数据变化如表格中所示）</w:t>
      </w:r>
    </w:p>
    <w:p w:rsidR="00DF59D2" w:rsidRDefault="008E3511" w:rsidP="00DF59D2">
      <w:pPr>
        <w:pBdr>
          <w:bottom w:val="single" w:sz="6" w:space="1" w:color="auto"/>
        </w:pBdr>
        <w:spacing w:after="0" w:line="240" w:lineRule="auto"/>
        <w:ind w:left="0" w:right="113"/>
        <w:jc w:val="center"/>
        <w:rPr>
          <w:rFonts w:ascii="微软雅黑" w:eastAsia="微软雅黑" w:hAnsi="微软雅黑" w:cstheme="majorBidi"/>
          <w:b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>
        <w:rPr>
          <w:rFonts w:ascii="微软雅黑" w:eastAsia="微软雅黑" w:hAnsi="微软雅黑" w:cstheme="majorBidi"/>
          <w:b/>
          <w:bCs/>
          <w:noProof/>
          <w:color w:val="000000" w:themeColor="text1"/>
          <w:kern w:val="28"/>
          <w:sz w:val="28"/>
          <w:lang w:val="zh-CN"/>
        </w:rPr>
        <w:drawing>
          <wp:inline distT="0" distB="0" distL="0" distR="0">
            <wp:extent cx="6858000" cy="38315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搜狗截图20180119231255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D2" w:rsidRDefault="008E3511" w:rsidP="00DF59D2">
      <w:pPr>
        <w:pBdr>
          <w:bottom w:val="single" w:sz="6" w:space="1" w:color="auto"/>
        </w:pBdr>
        <w:spacing w:after="0" w:line="240" w:lineRule="auto"/>
        <w:ind w:left="0" w:right="113"/>
        <w:rPr>
          <w:rFonts w:ascii="微软雅黑" w:eastAsia="微软雅黑" w:hAnsi="微软雅黑" w:cstheme="majorBidi"/>
          <w:b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>
        <w:rPr>
          <w:rFonts w:ascii="微软雅黑" w:eastAsia="微软雅黑" w:hAnsi="微软雅黑" w:cstheme="majorBidi"/>
          <w:b/>
          <w:bCs/>
          <w:noProof/>
          <w:color w:val="000000" w:themeColor="text1"/>
          <w:kern w:val="28"/>
          <w:sz w:val="28"/>
          <w:lang w:val="zh-CN"/>
        </w:rPr>
        <w:drawing>
          <wp:inline distT="0" distB="0" distL="0" distR="0">
            <wp:extent cx="6858000" cy="26009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搜狗截图2018011923131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D2" w:rsidRDefault="008E3511" w:rsidP="00DF59D2">
      <w:pPr>
        <w:pBdr>
          <w:bottom w:val="single" w:sz="6" w:space="1" w:color="auto"/>
        </w:pBdr>
        <w:spacing w:after="0" w:line="240" w:lineRule="auto"/>
        <w:ind w:left="0" w:right="113"/>
        <w:rPr>
          <w:rFonts w:ascii="微软雅黑" w:eastAsia="微软雅黑" w:hAnsi="微软雅黑" w:cstheme="majorBidi"/>
          <w:b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>
        <w:rPr>
          <w:rFonts w:ascii="微软雅黑" w:eastAsia="微软雅黑" w:hAnsi="微软雅黑" w:cstheme="majorBidi"/>
          <w:b/>
          <w:bCs/>
          <w:noProof/>
          <w:color w:val="000000" w:themeColor="text1"/>
          <w:kern w:val="28"/>
          <w:sz w:val="28"/>
          <w:lang w:val="zh-CN"/>
        </w:rPr>
        <w:drawing>
          <wp:inline distT="0" distB="0" distL="0" distR="0">
            <wp:extent cx="6858000" cy="1198245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搜狗截图2018011923140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D2" w:rsidRDefault="00DF59D2" w:rsidP="00DF59D2">
      <w:pPr>
        <w:pBdr>
          <w:bottom w:val="single" w:sz="6" w:space="1" w:color="auto"/>
        </w:pBdr>
        <w:spacing w:after="0" w:line="240" w:lineRule="auto"/>
        <w:ind w:left="0" w:right="113"/>
        <w:rPr>
          <w:rFonts w:ascii="微软雅黑" w:eastAsia="微软雅黑" w:hAnsi="微软雅黑" w:cstheme="majorBidi"/>
          <w:b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>
        <w:rPr>
          <w:rFonts w:ascii="微软雅黑" w:eastAsia="微软雅黑" w:hAnsi="微软雅黑" w:cstheme="majorBidi" w:hint="eastAsia"/>
          <w:b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说明：</w:t>
      </w:r>
    </w:p>
    <w:p w:rsidR="00AB49B0" w:rsidRPr="008E3511" w:rsidRDefault="00DF59D2" w:rsidP="00DF59D2">
      <w:pPr>
        <w:pBdr>
          <w:bottom w:val="single" w:sz="6" w:space="1" w:color="auto"/>
        </w:pBdr>
        <w:spacing w:after="0" w:line="240" w:lineRule="auto"/>
        <w:ind w:left="0" w:right="113"/>
        <w:rPr>
          <w:rFonts w:ascii="微软雅黑" w:eastAsia="微软雅黑" w:hAnsi="微软雅黑" w:cstheme="majorBidi"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 w:rsidRPr="00321AE9">
        <w:rPr>
          <w:rFonts w:ascii="微软雅黑" w:eastAsia="微软雅黑" w:hAnsi="微软雅黑" w:cstheme="majorBidi"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ab/>
      </w:r>
      <w:bookmarkStart w:id="1" w:name="_Hlk503742240"/>
      <w:r w:rsidRPr="00321AE9">
        <w:rPr>
          <w:rFonts w:ascii="微软雅黑" w:eastAsia="微软雅黑" w:hAnsi="微软雅黑" w:cstheme="majorBidi" w:hint="eastAsia"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本主程序覆盖LAD、ADD、SUB、JC、STO、JMP、PUSH、CLA、POP、STP等10条指令，功能齐全。（剩余4条指令在中断子程序中进行验证）</w:t>
      </w:r>
      <w:r>
        <w:rPr>
          <w:rFonts w:ascii="微软雅黑" w:eastAsia="微软雅黑" w:hAnsi="微软雅黑" w:cstheme="majorBidi" w:hint="eastAsia"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。</w:t>
      </w:r>
      <w:bookmarkEnd w:id="1"/>
    </w:p>
    <w:p w:rsidR="00DF59D2" w:rsidRPr="00321AE9" w:rsidRDefault="00DF59D2" w:rsidP="00DF59D2">
      <w:pPr>
        <w:pBdr>
          <w:bottom w:val="single" w:sz="6" w:space="1" w:color="auto"/>
        </w:pBdr>
        <w:spacing w:after="0" w:line="240" w:lineRule="auto"/>
        <w:ind w:left="0" w:right="113"/>
        <w:rPr>
          <w:rFonts w:ascii="微软雅黑" w:eastAsia="微软雅黑" w:hAnsi="微软雅黑" w:cstheme="majorBidi"/>
          <w:bCs/>
          <w:color w:val="000000" w:themeColor="text1"/>
          <w:kern w:val="28"/>
          <w:sz w:val="22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 w:rsidRPr="00321AE9">
        <w:rPr>
          <w:rFonts w:ascii="微软雅黑" w:eastAsia="微软雅黑" w:hAnsi="微软雅黑" w:cstheme="majorBidi" w:hint="eastAsia"/>
          <w:bCs/>
          <w:color w:val="000000" w:themeColor="text1"/>
          <w:kern w:val="28"/>
          <w:sz w:val="24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lastRenderedPageBreak/>
        <w:t>Part</w:t>
      </w:r>
      <w:r w:rsidRPr="00321AE9">
        <w:rPr>
          <w:rFonts w:ascii="微软雅黑" w:eastAsia="微软雅黑" w:hAnsi="微软雅黑" w:cstheme="majorBidi"/>
          <w:bCs/>
          <w:color w:val="000000" w:themeColor="text1"/>
          <w:kern w:val="28"/>
          <w:sz w:val="24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321AE9">
        <w:rPr>
          <w:rFonts w:ascii="微软雅黑" w:eastAsia="微软雅黑" w:hAnsi="微软雅黑" w:cstheme="majorBidi" w:hint="eastAsia"/>
          <w:bCs/>
          <w:color w:val="000000" w:themeColor="text1"/>
          <w:kern w:val="28"/>
          <w:sz w:val="24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B</w:t>
      </w:r>
      <w:r w:rsidRPr="00321AE9">
        <w:rPr>
          <w:rFonts w:ascii="微软雅黑" w:eastAsia="微软雅黑" w:hAnsi="微软雅黑" w:cstheme="majorBidi"/>
          <w:bCs/>
          <w:color w:val="000000" w:themeColor="text1"/>
          <w:kern w:val="28"/>
          <w:sz w:val="24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 xml:space="preserve"> </w:t>
      </w:r>
      <w:r w:rsidRPr="00321AE9">
        <w:rPr>
          <w:rFonts w:ascii="微软雅黑" w:eastAsia="微软雅黑" w:hAnsi="微软雅黑" w:cstheme="majorBidi" w:hint="eastAsia"/>
          <w:bCs/>
          <w:color w:val="000000" w:themeColor="text1"/>
          <w:kern w:val="28"/>
          <w:sz w:val="24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中断子程序</w:t>
      </w:r>
    </w:p>
    <w:p w:rsidR="00DF59D2" w:rsidRDefault="008E3511" w:rsidP="00C92E4E">
      <w:pPr>
        <w:pBdr>
          <w:bottom w:val="single" w:sz="6" w:space="1" w:color="auto"/>
        </w:pBdr>
        <w:spacing w:after="0" w:line="240" w:lineRule="auto"/>
        <w:ind w:left="0" w:right="113"/>
        <w:jc w:val="center"/>
        <w:rPr>
          <w:rFonts w:ascii="微软雅黑" w:eastAsia="微软雅黑" w:hAnsi="微软雅黑" w:cstheme="majorBidi"/>
          <w:b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>
        <w:rPr>
          <w:rFonts w:ascii="微软雅黑" w:eastAsia="微软雅黑" w:hAnsi="微软雅黑" w:cstheme="majorBidi"/>
          <w:b/>
          <w:bCs/>
          <w:noProof/>
          <w:color w:val="000000" w:themeColor="text1"/>
          <w:kern w:val="28"/>
          <w:sz w:val="28"/>
          <w:lang w:val="zh-CN"/>
        </w:rPr>
        <w:drawing>
          <wp:inline distT="0" distB="0" distL="0" distR="0">
            <wp:extent cx="6858000" cy="347218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搜狗截图2018011923134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D2" w:rsidRDefault="00DF59D2" w:rsidP="00DF59D2">
      <w:pPr>
        <w:pBdr>
          <w:bottom w:val="single" w:sz="6" w:space="1" w:color="auto"/>
        </w:pBdr>
        <w:spacing w:after="0" w:line="240" w:lineRule="auto"/>
        <w:ind w:left="0" w:right="113"/>
        <w:rPr>
          <w:rFonts w:ascii="微软雅黑" w:eastAsia="微软雅黑" w:hAnsi="微软雅黑" w:cstheme="majorBidi"/>
          <w:b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</w:p>
    <w:p w:rsidR="00DF59D2" w:rsidRDefault="00DF59D2" w:rsidP="00DF59D2">
      <w:pPr>
        <w:pBdr>
          <w:bottom w:val="single" w:sz="6" w:space="1" w:color="auto"/>
        </w:pBdr>
        <w:spacing w:after="0" w:line="240" w:lineRule="auto"/>
        <w:ind w:left="0" w:right="113"/>
        <w:rPr>
          <w:rFonts w:ascii="微软雅黑" w:eastAsia="微软雅黑" w:hAnsi="微软雅黑" w:cstheme="majorBidi"/>
          <w:b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>
        <w:rPr>
          <w:rFonts w:ascii="微软雅黑" w:eastAsia="微软雅黑" w:hAnsi="微软雅黑" w:cstheme="majorBidi" w:hint="eastAsia"/>
          <w:b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说明：</w:t>
      </w:r>
    </w:p>
    <w:p w:rsidR="00DF59D2" w:rsidRDefault="00DF59D2" w:rsidP="00DF59D2">
      <w:pPr>
        <w:pBdr>
          <w:bottom w:val="single" w:sz="6" w:space="1" w:color="auto"/>
        </w:pBdr>
        <w:spacing w:after="0" w:line="240" w:lineRule="auto"/>
        <w:ind w:left="0" w:right="113"/>
        <w:rPr>
          <w:rFonts w:ascii="微软雅黑" w:eastAsia="微软雅黑" w:hAnsi="微软雅黑" w:cstheme="majorBidi"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 w:rsidRPr="00321AE9">
        <w:rPr>
          <w:rFonts w:ascii="微软雅黑" w:eastAsia="微软雅黑" w:hAnsi="微软雅黑" w:cstheme="majorBidi"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ab/>
      </w:r>
      <w:r>
        <w:rPr>
          <w:rFonts w:ascii="微软雅黑" w:eastAsia="微软雅黑" w:hAnsi="微软雅黑" w:cstheme="majorBidi" w:hint="eastAsia"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本测试程序包含2个中断子程序，子程序A验证基础中断功能</w:t>
      </w:r>
      <w:r w:rsidRPr="00321AE9">
        <w:rPr>
          <w:rFonts w:ascii="微软雅黑" w:eastAsia="微软雅黑" w:hAnsi="微软雅黑" w:cstheme="majorBidi" w:hint="eastAsia"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，</w:t>
      </w:r>
      <w:r>
        <w:rPr>
          <w:rFonts w:ascii="微软雅黑" w:eastAsia="微软雅黑" w:hAnsi="微软雅黑" w:cstheme="majorBidi" w:hint="eastAsia"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  <w:t>子程序B验证IN和OUT指令。</w:t>
      </w:r>
    </w:p>
    <w:p w:rsidR="0009179F" w:rsidRDefault="0009179F" w:rsidP="0009179F">
      <w:pPr>
        <w:pBdr>
          <w:bottom w:val="single" w:sz="6" w:space="1" w:color="auto"/>
        </w:pBdr>
        <w:spacing w:after="0" w:line="240" w:lineRule="auto"/>
        <w:ind w:left="0" w:right="113" w:firstLine="720"/>
        <w:rPr>
          <w:rFonts w:ascii="微软雅黑" w:eastAsia="微软雅黑" w:hAnsi="微软雅黑" w:cstheme="majorBidi"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</w:p>
    <w:p w:rsidR="0009179F" w:rsidRPr="00200017" w:rsidRDefault="00200017" w:rsidP="00200017">
      <w:pPr>
        <w:pBdr>
          <w:bottom w:val="single" w:sz="6" w:space="1" w:color="auto"/>
        </w:pBdr>
        <w:spacing w:after="0" w:line="240" w:lineRule="auto"/>
        <w:ind w:left="0" w:right="113"/>
        <w:jc w:val="center"/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32"/>
          <w:lang w:val="zh-CN"/>
        </w:rPr>
      </w:pPr>
      <w:r w:rsidRPr="00200017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32"/>
          <w:lang w:val="zh-CN"/>
        </w:rPr>
        <w:t>（</w:t>
      </w:r>
      <w:r w:rsidR="0009179F" w:rsidRPr="00200017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32"/>
          <w:lang w:val="zh-CN"/>
        </w:rPr>
        <w:t>具体测试步骤</w:t>
      </w:r>
      <w:r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32"/>
          <w:lang w:val="zh-CN"/>
        </w:rPr>
        <w:t>及</w:t>
      </w:r>
      <w:r w:rsidR="0009179F" w:rsidRPr="00200017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32"/>
          <w:lang w:val="zh-CN"/>
        </w:rPr>
        <w:t>测试过程见</w:t>
      </w:r>
      <w:r w:rsidRPr="00200017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32"/>
          <w:lang w:val="zh-CN"/>
        </w:rPr>
        <w:t>2</w:t>
      </w:r>
      <w:r w:rsidRPr="00200017"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32"/>
          <w:lang w:val="zh-CN"/>
        </w:rPr>
        <w:t>8</w:t>
      </w:r>
      <w:r w:rsidRPr="00200017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32"/>
          <w:lang w:val="zh-CN"/>
        </w:rPr>
        <w:t>—3</w:t>
      </w:r>
      <w:r w:rsidRPr="00200017"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32"/>
          <w:lang w:val="zh-CN"/>
        </w:rPr>
        <w:t>0</w:t>
      </w:r>
      <w:r w:rsidRPr="00200017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32"/>
          <w:lang w:val="zh-CN"/>
        </w:rPr>
        <w:t>页</w:t>
      </w:r>
      <w:r w:rsidR="0009179F" w:rsidRPr="00200017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32"/>
          <w:lang w:val="zh-CN"/>
        </w:rPr>
        <w:t>——</w:t>
      </w:r>
      <w:r w:rsidRPr="00200017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32"/>
          <w:lang w:val="zh-CN"/>
        </w:rPr>
        <w:t>测试程序设计及调试）</w:t>
      </w:r>
    </w:p>
    <w:p w:rsidR="0009179F" w:rsidRDefault="0009179F" w:rsidP="00D159B5">
      <w:pPr>
        <w:spacing w:after="0" w:line="240" w:lineRule="auto"/>
        <w:ind w:left="0" w:right="0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</w:p>
    <w:p w:rsidR="005E6455" w:rsidRPr="00DA3F25" w:rsidRDefault="005E6455" w:rsidP="00D159B5">
      <w:pPr>
        <w:spacing w:after="0" w:line="240" w:lineRule="auto"/>
        <w:ind w:left="0" w:right="0"/>
        <w:rPr>
          <w:rFonts w:asciiTheme="minorEastAsia" w:hAnsiTheme="minorEastAsia" w:cstheme="majorBidi"/>
          <w:b/>
          <w:bCs/>
          <w:color w:val="262626" w:themeColor="text1" w:themeTint="D9"/>
          <w:kern w:val="28"/>
          <w:sz w:val="36"/>
          <w:lang w:val="zh-CN"/>
        </w:rPr>
      </w:pPr>
    </w:p>
    <w:p w:rsidR="0063145C" w:rsidRPr="00DA3F25" w:rsidRDefault="0063145C" w:rsidP="0063145C">
      <w:pPr>
        <w:pBdr>
          <w:bottom w:val="single" w:sz="6" w:space="1" w:color="auto"/>
        </w:pBdr>
        <w:spacing w:line="240" w:lineRule="auto"/>
        <w:ind w:left="0" w:right="113"/>
        <w:rPr>
          <w:rFonts w:asciiTheme="minorEastAsia" w:hAnsiTheme="minorEastAsia" w:cstheme="majorBidi"/>
          <w:b/>
          <w:bCs/>
          <w:color w:val="262626" w:themeColor="text1" w:themeTint="D9"/>
          <w:kern w:val="28"/>
          <w:sz w:val="36"/>
          <w:lang w:val="zh-CN"/>
        </w:rPr>
      </w:pPr>
      <w:r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五、附件介绍</w:t>
      </w:r>
      <w:r w:rsidR="00C73DC2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：</w:t>
      </w:r>
    </w:p>
    <w:p w:rsidR="0063145C" w:rsidRPr="005E6455" w:rsidRDefault="0063145C" w:rsidP="00D159B5">
      <w:pPr>
        <w:spacing w:after="0" w:line="240" w:lineRule="auto"/>
        <w:ind w:left="0" w:right="0"/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28"/>
          <w:lang w:val="zh-CN"/>
        </w:rPr>
      </w:pPr>
      <w:r w:rsidRPr="005E6455"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28"/>
          <w:lang w:val="zh-CN"/>
        </w:rPr>
        <w:tab/>
      </w:r>
      <w:r w:rsidRPr="005E6455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28"/>
          <w:lang w:val="zh-CN"/>
        </w:rPr>
        <w:t>“计组CPU大作业.pdsprj”：Proteus</w:t>
      </w:r>
      <w:r w:rsidR="00F029CD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28"/>
          <w:lang w:val="zh-CN"/>
        </w:rPr>
        <w:t>仿真</w:t>
      </w:r>
      <w:r w:rsidRPr="005E6455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28"/>
          <w:lang w:val="zh-CN"/>
        </w:rPr>
        <w:t>文件；</w:t>
      </w:r>
    </w:p>
    <w:p w:rsidR="0063145C" w:rsidRPr="005E6455" w:rsidRDefault="0063145C" w:rsidP="00D159B5">
      <w:pPr>
        <w:spacing w:after="0" w:line="240" w:lineRule="auto"/>
        <w:ind w:left="0" w:right="0"/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28"/>
          <w:lang w:val="zh-CN"/>
        </w:rPr>
      </w:pPr>
      <w:r w:rsidRPr="005E6455"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28"/>
          <w:lang w:val="zh-CN"/>
        </w:rPr>
        <w:tab/>
      </w:r>
      <w:r w:rsidRPr="005E6455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28"/>
          <w:lang w:val="zh-CN"/>
        </w:rPr>
        <w:t>“Python写入存储器程序.py”：将测试程序写入.hex文件的Python程序；</w:t>
      </w:r>
    </w:p>
    <w:p w:rsidR="00337A4D" w:rsidRPr="005E6455" w:rsidRDefault="0063145C" w:rsidP="0063145C">
      <w:pPr>
        <w:spacing w:after="0" w:line="240" w:lineRule="auto"/>
        <w:ind w:left="0" w:right="0" w:firstLine="720"/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28"/>
          <w:lang w:val="zh-CN"/>
        </w:rPr>
      </w:pPr>
      <w:r w:rsidRPr="005E6455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28"/>
          <w:lang w:val="zh-CN"/>
        </w:rPr>
        <w:t>“code”：由Python生成的测试程序，内包含2个.</w:t>
      </w:r>
      <w:r w:rsidRPr="005E6455"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28"/>
          <w:lang w:val="zh-CN"/>
        </w:rPr>
        <w:t>hex</w:t>
      </w:r>
      <w:r w:rsidRPr="005E6455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28"/>
          <w:lang w:val="zh-CN"/>
        </w:rPr>
        <w:t>文件；</w:t>
      </w:r>
    </w:p>
    <w:p w:rsidR="0063145C" w:rsidRPr="005E6455" w:rsidRDefault="0063145C" w:rsidP="0063145C">
      <w:pPr>
        <w:spacing w:after="0" w:line="240" w:lineRule="auto"/>
        <w:ind w:left="0" w:right="0" w:firstLine="720"/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28"/>
          <w:lang w:val="zh-CN"/>
        </w:rPr>
      </w:pPr>
      <w:r w:rsidRPr="005E6455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28"/>
          <w:lang w:val="zh-CN"/>
        </w:rPr>
        <w:t>“CM微指令”：微指令译码数据，内包含5个.hex文件；</w:t>
      </w:r>
    </w:p>
    <w:p w:rsidR="00337A4D" w:rsidRPr="005E6455" w:rsidRDefault="0063145C" w:rsidP="0063145C">
      <w:pPr>
        <w:spacing w:after="0" w:line="240" w:lineRule="auto"/>
        <w:ind w:left="0" w:right="0" w:firstLine="720"/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28"/>
          <w:lang w:val="zh-CN"/>
        </w:rPr>
      </w:pPr>
      <w:r w:rsidRPr="005E6455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28"/>
          <w:lang w:val="zh-CN"/>
        </w:rPr>
        <w:t>“手动输入程序”：手动输入版测试程序，内包含2个.</w:t>
      </w:r>
      <w:r w:rsidRPr="005E6455">
        <w:rPr>
          <w:rFonts w:ascii="微软雅黑" w:eastAsia="微软雅黑" w:hAnsi="微软雅黑" w:cstheme="majorBidi"/>
          <w:bCs/>
          <w:color w:val="262626" w:themeColor="text1" w:themeTint="D9"/>
          <w:kern w:val="28"/>
          <w:sz w:val="28"/>
          <w:lang w:val="zh-CN"/>
        </w:rPr>
        <w:t>hex</w:t>
      </w:r>
      <w:r w:rsidRPr="005E6455">
        <w:rPr>
          <w:rFonts w:ascii="微软雅黑" w:eastAsia="微软雅黑" w:hAnsi="微软雅黑" w:cstheme="majorBidi" w:hint="eastAsia"/>
          <w:bCs/>
          <w:color w:val="262626" w:themeColor="text1" w:themeTint="D9"/>
          <w:kern w:val="28"/>
          <w:sz w:val="28"/>
          <w:lang w:val="zh-CN"/>
        </w:rPr>
        <w:t>文件；</w:t>
      </w:r>
    </w:p>
    <w:p w:rsidR="0009179F" w:rsidRDefault="0009179F" w:rsidP="00DA3F25">
      <w:pPr>
        <w:spacing w:after="0" w:line="240" w:lineRule="auto"/>
        <w:ind w:left="0" w:right="0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28"/>
          <w:lang w:val="zh-CN"/>
        </w:rPr>
      </w:pPr>
    </w:p>
    <w:p w:rsidR="00200017" w:rsidRDefault="00200017" w:rsidP="00DA3F25">
      <w:pPr>
        <w:spacing w:after="0" w:line="240" w:lineRule="auto"/>
        <w:ind w:left="0" w:right="0"/>
        <w:rPr>
          <w:rFonts w:asciiTheme="minorEastAsia" w:hAnsiTheme="minorEastAsia" w:cstheme="majorBidi"/>
          <w:b/>
          <w:bCs/>
          <w:color w:val="262626" w:themeColor="text1" w:themeTint="D9"/>
          <w:kern w:val="28"/>
          <w:sz w:val="36"/>
          <w:lang w:val="zh-CN"/>
        </w:rPr>
      </w:pPr>
    </w:p>
    <w:p w:rsidR="00337A4D" w:rsidRPr="00DA3F25" w:rsidRDefault="00A41CC5" w:rsidP="00DA3F25">
      <w:pPr>
        <w:spacing w:after="0" w:line="240" w:lineRule="auto"/>
        <w:ind w:left="0" w:right="0"/>
        <w:rPr>
          <w:rFonts w:asciiTheme="minorEastAsia" w:hAnsiTheme="minorEastAsia" w:cstheme="majorBidi"/>
          <w:b/>
          <w:bCs/>
          <w:color w:val="262626" w:themeColor="text1" w:themeTint="D9"/>
          <w:kern w:val="28"/>
          <w:sz w:val="36"/>
          <w:lang w:val="zh-CN"/>
        </w:rPr>
      </w:pPr>
      <w:r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lastRenderedPageBreak/>
        <w:t>六、</w:t>
      </w:r>
      <w:r w:rsidR="00337A4D"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自制元件介绍：</w:t>
      </w:r>
    </w:p>
    <w:p w:rsidR="005B0939" w:rsidRPr="005B0939" w:rsidRDefault="005B0939" w:rsidP="00337A4D">
      <w:pPr>
        <w:pBdr>
          <w:bottom w:val="single" w:sz="6" w:space="1" w:color="auto"/>
        </w:pBdr>
        <w:spacing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16"/>
          <w:lang w:val="zh-CN"/>
        </w:rPr>
      </w:pPr>
    </w:p>
    <w:p w:rsidR="00784C02" w:rsidRPr="00DE79A9" w:rsidRDefault="00337A4D" w:rsidP="00784C02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DE79A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1</w:t>
      </w:r>
      <w:r w:rsidRPr="00DE79A9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>.</w:t>
      </w:r>
      <w:r w:rsidRPr="00DE79A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ALU</w:t>
      </w:r>
      <w:r w:rsidR="00784C02" w:rsidRPr="00DE79A9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ab/>
      </w:r>
    </w:p>
    <w:p w:rsidR="00784C02" w:rsidRPr="00DE79A9" w:rsidRDefault="00784C02" w:rsidP="00D159B5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实现功能：</w:t>
      </w:r>
    </w:p>
    <w:p w:rsidR="00784C02" w:rsidRDefault="00784C02" w:rsidP="000C6042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通过M、</w:t>
      </w:r>
      <w:r w:rsidR="005B0939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C</w:t>
      </w:r>
      <w:r w:rsidR="005B0939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IN</w:t>
      </w:r>
      <w:r w:rsidR="005B0939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、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S</w:t>
      </w:r>
      <w:r w:rsidR="000C6042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3</w:t>
      </w:r>
      <w:r w:rsidR="000C6042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、S2、S1、S0，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对A、B输入的两个1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位数据进行算术逻辑运算</w:t>
      </w:r>
      <w:r w:rsidR="000C6042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</w:t>
      </w:r>
      <w:r w:rsidR="005B0939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进行并行</w:t>
      </w:r>
      <w:r w:rsidR="00DA3F25">
        <w:rPr>
          <w:rFonts w:ascii="宋体" w:eastAsia="宋体" w:hAnsi="宋体" w:hint="eastAsia"/>
          <w:color w:val="262626" w:themeColor="text1" w:themeTint="D9"/>
          <w:sz w:val="28"/>
          <w:szCs w:val="24"/>
        </w:rPr>
        <w:t>进位</w:t>
      </w:r>
      <w:r w:rsidR="005B0939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运算，</w:t>
      </w:r>
      <w:r w:rsidR="000C6042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并将结果输出到总线。</w:t>
      </w:r>
    </w:p>
    <w:p w:rsidR="00DA3F25" w:rsidRPr="00DE79A9" w:rsidRDefault="00DA3F25" w:rsidP="000C6042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是数据通路的核心。</w:t>
      </w:r>
    </w:p>
    <w:p w:rsidR="005B0939" w:rsidRPr="00DE79A9" w:rsidRDefault="005B0939" w:rsidP="000C6042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784C02" w:rsidRPr="00DE79A9" w:rsidRDefault="00784C02" w:rsidP="00D159B5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外部管脚：</w:t>
      </w:r>
    </w:p>
    <w:p w:rsidR="00784C02" w:rsidRPr="00DE79A9" w:rsidRDefault="00784C02" w:rsidP="00C92E4E">
      <w:pPr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858000" cy="399161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搜狗截图20180114200228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42" w:rsidRPr="00DE79A9" w:rsidRDefault="000C6042" w:rsidP="00D159B5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tbl>
      <w:tblPr>
        <w:tblStyle w:val="4-2"/>
        <w:tblW w:w="0" w:type="auto"/>
        <w:tblInd w:w="1143" w:type="dxa"/>
        <w:tblLook w:val="04A0" w:firstRow="1" w:lastRow="0" w:firstColumn="1" w:lastColumn="0" w:noHBand="0" w:noVBand="1"/>
      </w:tblPr>
      <w:tblGrid>
        <w:gridCol w:w="4266"/>
        <w:gridCol w:w="4234"/>
      </w:tblGrid>
      <w:tr w:rsidR="005B0939" w:rsidRPr="00DE79A9" w:rsidTr="005B09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0" w:type="dxa"/>
            <w:gridSpan w:val="2"/>
          </w:tcPr>
          <w:p w:rsidR="005B0939" w:rsidRPr="00DE79A9" w:rsidRDefault="005B0939" w:rsidP="005B0939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32"/>
                <w:szCs w:val="24"/>
              </w:rPr>
              <w:t>管脚功能介绍</w:t>
            </w:r>
          </w:p>
        </w:tc>
      </w:tr>
      <w:tr w:rsidR="000C6042" w:rsidRPr="00DE79A9" w:rsidTr="005B09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A[</w:t>
            </w:r>
            <w:proofErr w:type="gramEnd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0..15]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 xml:space="preserve"> 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B[0..15]</w:t>
            </w:r>
          </w:p>
        </w:tc>
        <w:tc>
          <w:tcPr>
            <w:tcW w:w="4234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将进行运算的两个1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6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位数据</w:t>
            </w:r>
          </w:p>
        </w:tc>
      </w:tr>
      <w:tr w:rsidR="000C6042" w:rsidRPr="00DE79A9" w:rsidTr="005B09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M</w:t>
            </w:r>
          </w:p>
        </w:tc>
        <w:tc>
          <w:tcPr>
            <w:tcW w:w="4234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控制算术或逻辑运算</w:t>
            </w:r>
          </w:p>
        </w:tc>
      </w:tr>
      <w:tr w:rsidR="000C6042" w:rsidRPr="00DE79A9" w:rsidTr="005B09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CIN</w:t>
            </w:r>
          </w:p>
        </w:tc>
        <w:tc>
          <w:tcPr>
            <w:tcW w:w="4234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进位端</w:t>
            </w:r>
          </w:p>
        </w:tc>
      </w:tr>
      <w:tr w:rsidR="000C6042" w:rsidRPr="00DE79A9" w:rsidTr="005B09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S[</w:t>
            </w:r>
            <w:proofErr w:type="gramEnd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0..3]</w:t>
            </w:r>
          </w:p>
        </w:tc>
        <w:tc>
          <w:tcPr>
            <w:tcW w:w="4234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控制运算方式</w:t>
            </w:r>
          </w:p>
        </w:tc>
      </w:tr>
      <w:tr w:rsidR="000C6042" w:rsidRPr="00DE79A9" w:rsidTr="005B09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T</w:t>
            </w:r>
          </w:p>
        </w:tc>
        <w:tc>
          <w:tcPr>
            <w:tcW w:w="4234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脉冲信号</w:t>
            </w:r>
          </w:p>
        </w:tc>
      </w:tr>
      <w:tr w:rsidR="000C6042" w:rsidRPr="00DE79A9" w:rsidTr="005B09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ABUS</w:t>
            </w:r>
          </w:p>
        </w:tc>
        <w:tc>
          <w:tcPr>
            <w:tcW w:w="4234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输出使能端</w:t>
            </w:r>
          </w:p>
        </w:tc>
      </w:tr>
      <w:tr w:rsidR="000C6042" w:rsidRPr="00DE79A9" w:rsidTr="005B09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D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[</w:t>
            </w:r>
            <w:proofErr w:type="gramEnd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0..15]</w:t>
            </w:r>
          </w:p>
        </w:tc>
        <w:tc>
          <w:tcPr>
            <w:tcW w:w="4234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输出的1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6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位计算结果</w:t>
            </w:r>
          </w:p>
        </w:tc>
      </w:tr>
      <w:tr w:rsidR="000C6042" w:rsidRPr="00DE79A9" w:rsidTr="005B09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C6042" w:rsidRPr="00DE79A9" w:rsidRDefault="000C6042" w:rsidP="005B0939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C</w:t>
            </w:r>
          </w:p>
        </w:tc>
        <w:tc>
          <w:tcPr>
            <w:tcW w:w="4234" w:type="dxa"/>
          </w:tcPr>
          <w:p w:rsidR="000C6042" w:rsidRPr="00DE79A9" w:rsidRDefault="005B0939" w:rsidP="005B0939">
            <w:pPr>
              <w:spacing w:after="0" w:line="240" w:lineRule="auto"/>
              <w:ind w:left="0" w:righ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输出进位信号（用于JC判断）</w:t>
            </w:r>
          </w:p>
        </w:tc>
      </w:tr>
    </w:tbl>
    <w:p w:rsidR="005B0939" w:rsidRPr="00DE79A9" w:rsidRDefault="005B0939" w:rsidP="00DE79A9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784C02" w:rsidRPr="00DE79A9" w:rsidRDefault="00784C02" w:rsidP="00D159B5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proofErr w:type="gramStart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lastRenderedPageBreak/>
        <w:t>内部子</w:t>
      </w:r>
      <w:proofErr w:type="gramEnd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电路：</w:t>
      </w:r>
    </w:p>
    <w:p w:rsidR="005B0939" w:rsidRPr="00DE79A9" w:rsidRDefault="005B0939" w:rsidP="00D159B5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337A4D" w:rsidRPr="00DE79A9" w:rsidRDefault="00337A4D" w:rsidP="00C92E4E">
      <w:pPr>
        <w:spacing w:after="0" w:line="240" w:lineRule="auto"/>
        <w:ind w:left="0" w:right="0"/>
        <w:jc w:val="center"/>
        <w:rPr>
          <w:rFonts w:ascii="微软雅黑" w:eastAsia="微软雅黑" w:hAnsi="微软雅黑" w:cstheme="majorBidi"/>
          <w:b/>
          <w:bCs/>
          <w:color w:val="262626" w:themeColor="text1" w:themeTint="D9"/>
          <w:kern w:val="28"/>
          <w:sz w:val="32"/>
          <w:lang w:val="zh-CN"/>
        </w:rPr>
      </w:pPr>
      <w:r w:rsidRPr="00DE79A9">
        <w:rPr>
          <w:rFonts w:ascii="微软雅黑" w:eastAsia="微软雅黑" w:hAnsi="微软雅黑" w:cstheme="majorBidi" w:hint="eastAsia"/>
          <w:b/>
          <w:bCs/>
          <w:noProof/>
          <w:color w:val="262626" w:themeColor="text1" w:themeTint="D9"/>
          <w:kern w:val="28"/>
          <w:sz w:val="32"/>
          <w:lang w:val="zh-CN"/>
        </w:rPr>
        <w:drawing>
          <wp:inline distT="0" distB="0" distL="0" distR="0">
            <wp:extent cx="6709251" cy="4108174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搜狗截图2018011419535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050" cy="41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A9" w:rsidRDefault="00DE79A9" w:rsidP="007F424B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2A502E" w:rsidRPr="00DE79A9" w:rsidRDefault="007F424B" w:rsidP="007F424B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说明：</w:t>
      </w:r>
      <w:r w:rsidR="005B0939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ALU内部由四片7</w:t>
      </w:r>
      <w:r w:rsidR="005B0939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 w:rsidR="005B0939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LS</w:t>
      </w:r>
      <w:r w:rsidR="005B0939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181</w:t>
      </w:r>
      <w:r w:rsidR="005B0939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、一片7</w:t>
      </w:r>
      <w:r w:rsidR="005B0939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4182</w:t>
      </w:r>
      <w:r w:rsidR="005B0939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、四片7</w:t>
      </w:r>
      <w:r w:rsidR="005B0939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4LS244</w:t>
      </w:r>
      <w:r w:rsidR="005B0939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组成。</w:t>
      </w:r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四片7</w:t>
      </w:r>
      <w:r w:rsidR="002A502E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LS</w:t>
      </w:r>
      <w:r w:rsidR="002A502E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181</w:t>
      </w:r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通过高低位组合，实现两个1</w:t>
      </w:r>
      <w:r w:rsidR="002A502E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位数据的运算。四片7</w:t>
      </w:r>
      <w:r w:rsidR="002A502E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LS</w:t>
      </w:r>
      <w:r w:rsidR="002A502E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244</w:t>
      </w:r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通过高低位组合，实现1</w:t>
      </w:r>
      <w:r w:rsidR="002A502E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位数据的三态门控制。一片7</w:t>
      </w:r>
      <w:r w:rsidR="002A502E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4182</w:t>
      </w:r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实现并行进位（7</w:t>
      </w:r>
      <w:r w:rsidR="002A502E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4182</w:t>
      </w:r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为自制元件，</w:t>
      </w:r>
      <w:r w:rsidR="00200017">
        <w:rPr>
          <w:rFonts w:ascii="宋体" w:eastAsia="宋体" w:hAnsi="宋体" w:hint="eastAsia"/>
          <w:color w:val="262626" w:themeColor="text1" w:themeTint="D9"/>
          <w:sz w:val="28"/>
          <w:szCs w:val="24"/>
        </w:rPr>
        <w:t>使用与门和或非门。</w:t>
      </w:r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下附</w:t>
      </w:r>
      <w:r w:rsidR="00200017">
        <w:rPr>
          <w:rFonts w:ascii="宋体" w:eastAsia="宋体" w:hAnsi="宋体"/>
          <w:color w:val="262626" w:themeColor="text1" w:themeTint="D9"/>
          <w:sz w:val="28"/>
          <w:szCs w:val="24"/>
        </w:rPr>
        <w:t>74182</w:t>
      </w:r>
      <w:proofErr w:type="gramStart"/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内部子</w:t>
      </w:r>
      <w:proofErr w:type="gramEnd"/>
      <w:r w:rsidR="002A502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电路图）。</w:t>
      </w:r>
    </w:p>
    <w:p w:rsidR="002A502E" w:rsidRPr="00DE79A9" w:rsidRDefault="00805E13" w:rsidP="00C92E4E">
      <w:pPr>
        <w:spacing w:after="0" w:line="240" w:lineRule="auto"/>
        <w:ind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4413399" cy="3166612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搜狗截图2018011420353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204" cy="31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4B" w:rsidRPr="00DE79A9" w:rsidRDefault="007F424B" w:rsidP="007F424B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DE79A9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lastRenderedPageBreak/>
        <w:t>2.</w:t>
      </w:r>
      <w:r w:rsidRPr="00DE79A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PRO</w:t>
      </w:r>
    </w:p>
    <w:p w:rsidR="007F424B" w:rsidRPr="00DE79A9" w:rsidRDefault="007F424B" w:rsidP="007F424B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实现功能：</w:t>
      </w:r>
    </w:p>
    <w:p w:rsidR="007F424B" w:rsidRDefault="00990573" w:rsidP="007F424B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1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位寄存器+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选1选择器，实现从总线往寄存器写入，和从寄存器选择输出的功能。</w:t>
      </w:r>
    </w:p>
    <w:p w:rsidR="007F424B" w:rsidRPr="00DE79A9" w:rsidRDefault="0009179F" w:rsidP="0009179F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其中四个寄存器分为一个累加器AC，三个普通寄存器R1，R2，R3。</w:t>
      </w:r>
    </w:p>
    <w:p w:rsidR="007F424B" w:rsidRPr="00DE79A9" w:rsidRDefault="007F424B" w:rsidP="007F424B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外部管脚：</w:t>
      </w:r>
    </w:p>
    <w:p w:rsidR="007F424B" w:rsidRPr="00DE79A9" w:rsidRDefault="00990573" w:rsidP="006B6477">
      <w:pPr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517675" cy="493955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搜狗截图2018011420472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43" cy="494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573" w:rsidRPr="00DE79A9" w:rsidRDefault="00990573" w:rsidP="007F424B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tbl>
      <w:tblPr>
        <w:tblStyle w:val="4-2"/>
        <w:tblW w:w="0" w:type="auto"/>
        <w:tblInd w:w="1143" w:type="dxa"/>
        <w:tblLook w:val="04A0" w:firstRow="1" w:lastRow="0" w:firstColumn="1" w:lastColumn="0" w:noHBand="0" w:noVBand="1"/>
      </w:tblPr>
      <w:tblGrid>
        <w:gridCol w:w="4266"/>
        <w:gridCol w:w="4234"/>
      </w:tblGrid>
      <w:tr w:rsidR="00990573" w:rsidRPr="00DE79A9" w:rsidTr="003859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0" w:type="dxa"/>
            <w:gridSpan w:val="2"/>
          </w:tcPr>
          <w:p w:rsidR="00990573" w:rsidRPr="00DE79A9" w:rsidRDefault="00990573" w:rsidP="003859A2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32"/>
                <w:szCs w:val="24"/>
              </w:rPr>
              <w:t>管脚功能介绍</w:t>
            </w:r>
          </w:p>
        </w:tc>
      </w:tr>
      <w:tr w:rsidR="00990573" w:rsidRPr="00DE79A9" w:rsidTr="003859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990573" w:rsidRPr="00DE79A9" w:rsidRDefault="00990573" w:rsidP="003859A2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D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[</w:t>
            </w:r>
            <w:proofErr w:type="gramEnd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0..15]</w:t>
            </w:r>
          </w:p>
        </w:tc>
        <w:tc>
          <w:tcPr>
            <w:tcW w:w="4234" w:type="dxa"/>
          </w:tcPr>
          <w:p w:rsidR="00990573" w:rsidRPr="00DE79A9" w:rsidRDefault="00990573" w:rsidP="003859A2">
            <w:pPr>
              <w:spacing w:after="0" w:line="240" w:lineRule="auto"/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从总线输入的1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6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位数据</w:t>
            </w:r>
          </w:p>
        </w:tc>
      </w:tr>
      <w:tr w:rsidR="00990573" w:rsidRPr="00DE79A9" w:rsidTr="0038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990573" w:rsidRPr="00DE79A9" w:rsidRDefault="00990573" w:rsidP="003859A2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SELA0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 xml:space="preserve"> 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SELA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1</w:t>
            </w:r>
          </w:p>
        </w:tc>
        <w:tc>
          <w:tcPr>
            <w:tcW w:w="4234" w:type="dxa"/>
          </w:tcPr>
          <w:p w:rsidR="00990573" w:rsidRPr="00DE79A9" w:rsidRDefault="00990573" w:rsidP="003859A2">
            <w:pPr>
              <w:spacing w:after="0" w:line="240" w:lineRule="auto"/>
              <w:ind w:left="0" w:righ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写寄存器选择信号</w:t>
            </w:r>
          </w:p>
        </w:tc>
      </w:tr>
      <w:tr w:rsidR="00990573" w:rsidRPr="00DE79A9" w:rsidTr="003859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990573" w:rsidRPr="00DE79A9" w:rsidRDefault="00990573" w:rsidP="00990573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SELA0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 xml:space="preserve"> 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SELA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 xml:space="preserve">1 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SEL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B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0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 xml:space="preserve"> 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SEL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B1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 xml:space="preserve"> </w:t>
            </w:r>
          </w:p>
        </w:tc>
        <w:tc>
          <w:tcPr>
            <w:tcW w:w="4234" w:type="dxa"/>
          </w:tcPr>
          <w:p w:rsidR="00990573" w:rsidRPr="00DE79A9" w:rsidRDefault="00990573" w:rsidP="00990573">
            <w:pPr>
              <w:spacing w:after="0" w:line="240" w:lineRule="auto"/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读取选择信号</w:t>
            </w:r>
          </w:p>
        </w:tc>
      </w:tr>
      <w:tr w:rsidR="00990573" w:rsidRPr="00DE79A9" w:rsidTr="0038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990573" w:rsidRPr="00DE79A9" w:rsidRDefault="00990573" w:rsidP="00990573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DRW</w:t>
            </w:r>
          </w:p>
        </w:tc>
        <w:tc>
          <w:tcPr>
            <w:tcW w:w="4234" w:type="dxa"/>
          </w:tcPr>
          <w:p w:rsidR="00990573" w:rsidRPr="00DE79A9" w:rsidRDefault="00990573" w:rsidP="00990573">
            <w:pPr>
              <w:spacing w:after="0" w:line="240" w:lineRule="auto"/>
              <w:ind w:left="0" w:righ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写入使能端</w:t>
            </w:r>
          </w:p>
        </w:tc>
      </w:tr>
      <w:tr w:rsidR="00990573" w:rsidRPr="00DE79A9" w:rsidTr="003859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990573" w:rsidRPr="00DE79A9" w:rsidRDefault="00990573" w:rsidP="00990573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T</w:t>
            </w:r>
          </w:p>
        </w:tc>
        <w:tc>
          <w:tcPr>
            <w:tcW w:w="4234" w:type="dxa"/>
          </w:tcPr>
          <w:p w:rsidR="00990573" w:rsidRPr="00DE79A9" w:rsidRDefault="00990573" w:rsidP="00990573">
            <w:pPr>
              <w:spacing w:after="0" w:line="240" w:lineRule="auto"/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脉冲信号</w:t>
            </w:r>
          </w:p>
        </w:tc>
      </w:tr>
      <w:tr w:rsidR="00990573" w:rsidRPr="00DE79A9" w:rsidTr="0038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990573" w:rsidRPr="00DE79A9" w:rsidRDefault="00990573" w:rsidP="00990573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b w:val="0"/>
                <w:bCs w:val="0"/>
                <w:color w:val="262626" w:themeColor="text1" w:themeTint="D9"/>
                <w:sz w:val="28"/>
                <w:szCs w:val="24"/>
              </w:rPr>
            </w:pPr>
            <w:proofErr w:type="gramStart"/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AC[</w:t>
            </w:r>
            <w:proofErr w:type="gramEnd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0..15]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 xml:space="preserve"> R1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 xml:space="preserve">[0..15] </w:t>
            </w:r>
          </w:p>
          <w:p w:rsidR="00990573" w:rsidRPr="00DE79A9" w:rsidRDefault="00990573" w:rsidP="00990573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R2[</w:t>
            </w:r>
            <w:proofErr w:type="gramStart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</w:t>
            </w:r>
            <w:proofErr w:type="gramEnd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15]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 xml:space="preserve"> R3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[0..15]</w:t>
            </w:r>
          </w:p>
        </w:tc>
        <w:tc>
          <w:tcPr>
            <w:tcW w:w="4234" w:type="dxa"/>
          </w:tcPr>
          <w:p w:rsidR="00990573" w:rsidRPr="00DE79A9" w:rsidRDefault="00990573" w:rsidP="00990573">
            <w:pPr>
              <w:spacing w:after="0" w:line="240" w:lineRule="auto"/>
              <w:ind w:left="0" w:righ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累加器和三个寄存器数据输出显示</w:t>
            </w:r>
          </w:p>
        </w:tc>
      </w:tr>
      <w:tr w:rsidR="00990573" w:rsidRPr="00DE79A9" w:rsidTr="003859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990573" w:rsidRPr="00DE79A9" w:rsidRDefault="00990573" w:rsidP="00990573">
            <w:pPr>
              <w:spacing w:after="0" w:line="240" w:lineRule="auto"/>
              <w:ind w:left="0" w:right="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A[</w:t>
            </w:r>
            <w:proofErr w:type="gramEnd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0..15]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 xml:space="preserve"> 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B[0..15]</w:t>
            </w:r>
          </w:p>
        </w:tc>
        <w:tc>
          <w:tcPr>
            <w:tcW w:w="4234" w:type="dxa"/>
          </w:tcPr>
          <w:p w:rsidR="00990573" w:rsidRPr="00DE79A9" w:rsidRDefault="00990573" w:rsidP="00990573">
            <w:pPr>
              <w:spacing w:after="0" w:line="240" w:lineRule="auto"/>
              <w:ind w:left="0"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输出的两个1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6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位数据</w:t>
            </w:r>
          </w:p>
        </w:tc>
      </w:tr>
    </w:tbl>
    <w:p w:rsidR="006C755D" w:rsidRPr="00DE79A9" w:rsidRDefault="006C755D" w:rsidP="007F424B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proofErr w:type="gramStart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lastRenderedPageBreak/>
        <w:t>内部子</w:t>
      </w:r>
      <w:proofErr w:type="gramEnd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电路：</w:t>
      </w:r>
    </w:p>
    <w:p w:rsidR="00C83E6E" w:rsidRPr="00DE79A9" w:rsidRDefault="00C83E6E" w:rsidP="007F424B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6C755D" w:rsidRPr="00DE79A9" w:rsidRDefault="006C755D" w:rsidP="00C92E4E">
      <w:pPr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858000" cy="43637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搜狗截图2018011421004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15" w:rsidRPr="00DE79A9" w:rsidRDefault="00994715" w:rsidP="007F424B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6C755D" w:rsidRPr="00DE79A9" w:rsidRDefault="006C755D" w:rsidP="006C755D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说明：PRO由一个累加器、三个寄存器、一个2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-4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译码器、两个4选1选择器组成。</w:t>
      </w:r>
      <w:r w:rsidR="00C83E6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其中2</w:t>
      </w:r>
      <w:r w:rsidR="00C83E6E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-4</w:t>
      </w:r>
      <w:r w:rsidR="00C83E6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译码器使用了7</w:t>
      </w:r>
      <w:r w:rsidR="00C83E6E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 w:rsidR="00C83E6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LS</w:t>
      </w:r>
      <w:r w:rsidR="00C83E6E" w:rsidRPr="00DE79A9">
        <w:rPr>
          <w:rFonts w:ascii="宋体" w:eastAsia="宋体" w:hAnsi="宋体"/>
          <w:color w:val="262626" w:themeColor="text1" w:themeTint="D9"/>
          <w:sz w:val="28"/>
          <w:szCs w:val="24"/>
        </w:rPr>
        <w:t>139</w:t>
      </w:r>
      <w:r w:rsidR="00C83E6E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6C755D" w:rsidRPr="00DE79A9" w:rsidRDefault="006C755D" w:rsidP="00C83E6E">
      <w:pPr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83E6E" w:rsidRPr="00DE79A9" w:rsidRDefault="00C83E6E" w:rsidP="00C83E6E">
      <w:pPr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寄存器（累加器）子电路：</w:t>
      </w:r>
    </w:p>
    <w:p w:rsidR="006C755D" w:rsidRPr="00DE79A9" w:rsidRDefault="006C755D" w:rsidP="00C92E4E">
      <w:pPr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858000" cy="26377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搜狗截图2018011421074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E6E" w:rsidRDefault="00C83E6E" w:rsidP="006B6477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寄存器（累加器）内部由四片7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LS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194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组成，寄存1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位数据。</w:t>
      </w:r>
    </w:p>
    <w:p w:rsidR="00767CC5" w:rsidRPr="00DE79A9" w:rsidRDefault="00767CC5" w:rsidP="006B6477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83E6E" w:rsidRPr="00DE79A9" w:rsidRDefault="00C83E6E" w:rsidP="00C83E6E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选1</w:t>
      </w:r>
      <w:proofErr w:type="gramStart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选择器子电路</w:t>
      </w:r>
      <w:proofErr w:type="gramEnd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：</w:t>
      </w:r>
    </w:p>
    <w:p w:rsidR="00C83E6E" w:rsidRPr="00DE79A9" w:rsidRDefault="00C83E6E" w:rsidP="00C92E4E">
      <w:pPr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858000" cy="35318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搜狗截图2018011421150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15" w:rsidRPr="00DE79A9" w:rsidRDefault="00994715" w:rsidP="00C83E6E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83E6E" w:rsidRPr="00DE79A9" w:rsidRDefault="00C83E6E" w:rsidP="00C83E6E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ab/>
        <w:t>4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选1选择器由8片7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LS153组成，选择1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位数据。</w:t>
      </w:r>
    </w:p>
    <w:p w:rsidR="00C83E6E" w:rsidRPr="00DE79A9" w:rsidRDefault="00C83E6E" w:rsidP="00C83E6E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83E6E" w:rsidRPr="00DE79A9" w:rsidRDefault="00C83E6E" w:rsidP="00C83E6E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0E3AC9" w:rsidRPr="00DE79A9" w:rsidRDefault="000E3AC9" w:rsidP="00C83E6E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83E6E" w:rsidRPr="00DE79A9" w:rsidRDefault="00C83E6E" w:rsidP="00C83E6E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DE79A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3</w:t>
      </w:r>
      <w:r w:rsidRPr="00DE79A9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>.</w:t>
      </w:r>
      <w:r w:rsidRPr="00DE79A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ROM+RAM</w:t>
      </w:r>
    </w:p>
    <w:p w:rsidR="00023A23" w:rsidRPr="00DE79A9" w:rsidRDefault="00023A23" w:rsidP="00023A23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实现功能：</w:t>
      </w:r>
    </w:p>
    <w:p w:rsidR="00023A23" w:rsidRPr="00DE79A9" w:rsidRDefault="00023A23" w:rsidP="00023A23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仿真前，ROM中拷入执行的程序。程序运行中，RAM作为可读写存储器。</w:t>
      </w:r>
    </w:p>
    <w:p w:rsidR="000E3AC9" w:rsidRPr="00DE79A9" w:rsidRDefault="000E3AC9" w:rsidP="00023A23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RAM中划分成8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000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-DFFF数据读写区，E000-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FFFD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堆栈区，FFFE-FFFF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 xml:space="preserve"> 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I/O区。</w:t>
      </w:r>
    </w:p>
    <w:p w:rsidR="000E3AC9" w:rsidRPr="00DE79A9" w:rsidRDefault="000E3AC9" w:rsidP="00023A23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0E3AC9" w:rsidRDefault="00FA5A68" w:rsidP="006B6477">
      <w:pPr>
        <w:spacing w:after="0" w:line="240" w:lineRule="auto"/>
        <w:ind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noProof/>
          <w:color w:val="262626" w:themeColor="text1" w:themeTint="D9"/>
          <w:sz w:val="22"/>
          <w:szCs w:val="22"/>
        </w:rPr>
        <w:drawing>
          <wp:inline distT="0" distB="0" distL="0" distR="0" wp14:anchorId="5A084EE9" wp14:editId="0BC82C8B">
            <wp:extent cx="4206240" cy="2330759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搜狗截图2018011923145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043" cy="23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C5" w:rsidRPr="00DE79A9" w:rsidRDefault="00767CC5" w:rsidP="00767CC5">
      <w:pPr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83E6E" w:rsidRPr="00DE79A9" w:rsidRDefault="00023A23" w:rsidP="00023A23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lastRenderedPageBreak/>
        <w:t>外部管脚</w:t>
      </w:r>
      <w:r w:rsidR="000E3AC9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：</w:t>
      </w:r>
    </w:p>
    <w:p w:rsidR="000E3AC9" w:rsidRPr="00DE79A9" w:rsidRDefault="000E3AC9" w:rsidP="00023A23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93374D" w:rsidRPr="00DE79A9" w:rsidRDefault="0093374D" w:rsidP="00023A23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0E3AC9" w:rsidRPr="00DE79A9" w:rsidRDefault="000E3AC9" w:rsidP="0066507C">
      <w:pPr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858000" cy="26098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搜狗截图2018011421205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C9" w:rsidRPr="00DE79A9" w:rsidRDefault="000E3AC9" w:rsidP="00023A23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93374D" w:rsidRPr="00DE79A9" w:rsidRDefault="0093374D" w:rsidP="00023A23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0E3AC9" w:rsidRPr="00DE79A9" w:rsidRDefault="000E3AC9" w:rsidP="00C92E4E">
      <w:pPr>
        <w:tabs>
          <w:tab w:val="left" w:pos="4643"/>
        </w:tabs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tbl>
      <w:tblPr>
        <w:tblStyle w:val="4-2"/>
        <w:tblW w:w="0" w:type="auto"/>
        <w:tblInd w:w="1143" w:type="dxa"/>
        <w:tblLook w:val="04A0" w:firstRow="1" w:lastRow="0" w:firstColumn="1" w:lastColumn="0" w:noHBand="0" w:noVBand="1"/>
      </w:tblPr>
      <w:tblGrid>
        <w:gridCol w:w="4266"/>
        <w:gridCol w:w="4234"/>
      </w:tblGrid>
      <w:tr w:rsidR="000E3AC9" w:rsidRPr="00DE79A9" w:rsidTr="003859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0" w:type="dxa"/>
            <w:gridSpan w:val="2"/>
          </w:tcPr>
          <w:p w:rsidR="000E3AC9" w:rsidRPr="00DE79A9" w:rsidRDefault="000E3AC9" w:rsidP="00C92E4E">
            <w:pPr>
              <w:spacing w:after="0" w:line="240" w:lineRule="auto"/>
              <w:ind w:left="0" w:right="0" w:firstLine="56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32"/>
                <w:szCs w:val="24"/>
              </w:rPr>
              <w:t>管脚功能介绍</w:t>
            </w:r>
          </w:p>
        </w:tc>
      </w:tr>
      <w:tr w:rsidR="000E3AC9" w:rsidRPr="00DE79A9" w:rsidTr="003859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E3AC9" w:rsidRPr="00DE79A9" w:rsidRDefault="000E3AC9" w:rsidP="00C92E4E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A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[</w:t>
            </w:r>
            <w:proofErr w:type="gramEnd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0..15]</w:t>
            </w:r>
          </w:p>
        </w:tc>
        <w:tc>
          <w:tcPr>
            <w:tcW w:w="4234" w:type="dxa"/>
          </w:tcPr>
          <w:p w:rsidR="000E3AC9" w:rsidRPr="00DE79A9" w:rsidRDefault="000E3AC9" w:rsidP="00C92E4E">
            <w:pPr>
              <w:spacing w:after="0" w:line="240" w:lineRule="auto"/>
              <w:ind w:left="0" w:right="0"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从AR输入的1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6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位地址</w:t>
            </w:r>
          </w:p>
        </w:tc>
      </w:tr>
      <w:tr w:rsidR="000E3AC9" w:rsidRPr="00DE79A9" w:rsidTr="0038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E3AC9" w:rsidRPr="00DE79A9" w:rsidRDefault="000E3AC9" w:rsidP="00C92E4E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D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[</w:t>
            </w:r>
            <w:proofErr w:type="gramEnd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0..15]</w:t>
            </w:r>
          </w:p>
        </w:tc>
        <w:tc>
          <w:tcPr>
            <w:tcW w:w="4234" w:type="dxa"/>
          </w:tcPr>
          <w:p w:rsidR="000E3AC9" w:rsidRPr="00DE79A9" w:rsidRDefault="000E3AC9" w:rsidP="00C92E4E">
            <w:pPr>
              <w:spacing w:after="0" w:line="240" w:lineRule="auto"/>
              <w:ind w:left="0" w:right="0"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从总线输入1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6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位数据</w:t>
            </w:r>
          </w:p>
          <w:p w:rsidR="000E3AC9" w:rsidRPr="00DE79A9" w:rsidRDefault="000E3AC9" w:rsidP="00C92E4E">
            <w:pPr>
              <w:spacing w:after="0" w:line="240" w:lineRule="auto"/>
              <w:ind w:left="0" w:right="0"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或输出1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6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位数据到总线</w:t>
            </w:r>
          </w:p>
        </w:tc>
      </w:tr>
      <w:tr w:rsidR="000E3AC9" w:rsidRPr="00DE79A9" w:rsidTr="003859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E3AC9" w:rsidRPr="00DE79A9" w:rsidRDefault="000E3AC9" w:rsidP="00C92E4E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MBUS</w:t>
            </w:r>
          </w:p>
        </w:tc>
        <w:tc>
          <w:tcPr>
            <w:tcW w:w="4234" w:type="dxa"/>
          </w:tcPr>
          <w:p w:rsidR="000E3AC9" w:rsidRPr="00DE79A9" w:rsidRDefault="000E3AC9" w:rsidP="00C92E4E">
            <w:pPr>
              <w:spacing w:after="0" w:line="240" w:lineRule="auto"/>
              <w:ind w:left="0" w:right="0"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读取使能端</w:t>
            </w:r>
          </w:p>
        </w:tc>
      </w:tr>
      <w:tr w:rsidR="000E3AC9" w:rsidRPr="00DE79A9" w:rsidTr="0038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E3AC9" w:rsidRPr="00DE79A9" w:rsidRDefault="000E3AC9" w:rsidP="00C92E4E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MEMW</w:t>
            </w:r>
          </w:p>
        </w:tc>
        <w:tc>
          <w:tcPr>
            <w:tcW w:w="4234" w:type="dxa"/>
          </w:tcPr>
          <w:p w:rsidR="000E3AC9" w:rsidRPr="00DE79A9" w:rsidRDefault="000E3AC9" w:rsidP="00C92E4E">
            <w:pPr>
              <w:spacing w:after="0" w:line="240" w:lineRule="auto"/>
              <w:ind w:left="0" w:right="0"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写入使能端</w:t>
            </w:r>
          </w:p>
        </w:tc>
      </w:tr>
      <w:tr w:rsidR="000E3AC9" w:rsidRPr="00DE79A9" w:rsidTr="003859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0E3AC9" w:rsidRPr="00DE79A9" w:rsidRDefault="000E3AC9" w:rsidP="00C92E4E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T</w:t>
            </w:r>
          </w:p>
        </w:tc>
        <w:tc>
          <w:tcPr>
            <w:tcW w:w="4234" w:type="dxa"/>
          </w:tcPr>
          <w:p w:rsidR="000E3AC9" w:rsidRPr="00DE79A9" w:rsidRDefault="000E3AC9" w:rsidP="00C92E4E">
            <w:pPr>
              <w:spacing w:after="0" w:line="240" w:lineRule="auto"/>
              <w:ind w:left="0" w:right="0"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脉冲信号</w:t>
            </w:r>
          </w:p>
        </w:tc>
      </w:tr>
    </w:tbl>
    <w:p w:rsidR="0093374D" w:rsidRPr="00DE79A9" w:rsidRDefault="0093374D" w:rsidP="00C92E4E">
      <w:pPr>
        <w:tabs>
          <w:tab w:val="left" w:pos="4643"/>
        </w:tabs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93374D" w:rsidRPr="00DE79A9" w:rsidRDefault="0093374D" w:rsidP="0093374D">
      <w:pPr>
        <w:tabs>
          <w:tab w:val="left" w:pos="1764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ab/>
      </w:r>
    </w:p>
    <w:p w:rsidR="0093374D" w:rsidRPr="00DE79A9" w:rsidRDefault="0093374D" w:rsidP="0093374D">
      <w:pPr>
        <w:tabs>
          <w:tab w:val="left" w:pos="1764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93374D" w:rsidRPr="00DE79A9" w:rsidRDefault="0093374D" w:rsidP="00C92E4E">
      <w:pPr>
        <w:tabs>
          <w:tab w:val="left" w:pos="4643"/>
        </w:tabs>
        <w:spacing w:after="0" w:line="240" w:lineRule="auto"/>
        <w:ind w:leftChars="300" w:left="1160" w:right="0" w:hangingChars="200" w:hanging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说明：</w:t>
      </w:r>
    </w:p>
    <w:p w:rsidR="00FA5A68" w:rsidRDefault="0093374D" w:rsidP="00FA5A68">
      <w:pPr>
        <w:tabs>
          <w:tab w:val="left" w:pos="4643"/>
        </w:tabs>
        <w:spacing w:after="0" w:line="240" w:lineRule="auto"/>
        <w:ind w:leftChars="600" w:left="120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ROM只能读出数据，不能写入。关机数据仍然保留；RAM可读可写，关机数据丢失。通过最高位对ROM和RAM进行片选。</w:t>
      </w:r>
    </w:p>
    <w:p w:rsidR="00FA5A68" w:rsidRDefault="0093374D" w:rsidP="00FA5A68">
      <w:pPr>
        <w:tabs>
          <w:tab w:val="left" w:pos="4643"/>
        </w:tabs>
        <w:spacing w:after="0" w:line="240" w:lineRule="auto"/>
        <w:ind w:leftChars="600" w:left="120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ROM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容量为3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2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K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*16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，RAM容量为3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2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K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*16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。存储器整体容量为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64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K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*16</w:t>
      </w:r>
      <w:r w:rsidR="00F26EFB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FA5A68" w:rsidRDefault="0093374D" w:rsidP="00FA5A68">
      <w:pPr>
        <w:tabs>
          <w:tab w:val="left" w:pos="4643"/>
        </w:tabs>
        <w:spacing w:after="0" w:line="240" w:lineRule="auto"/>
        <w:ind w:leftChars="600" w:left="120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写入存储器时：MEMW有效，将总线上的1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位数据从D[0..15]写入A[0..15]的1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位地址中。</w:t>
      </w:r>
    </w:p>
    <w:p w:rsidR="0093374D" w:rsidRPr="00DE79A9" w:rsidRDefault="0093374D" w:rsidP="00FA5A68">
      <w:pPr>
        <w:tabs>
          <w:tab w:val="left" w:pos="4643"/>
        </w:tabs>
        <w:spacing w:after="0" w:line="240" w:lineRule="auto"/>
        <w:ind w:leftChars="600" w:left="120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读取存储器时：MBUS有效，将A[0..15]的1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位地址中的1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位数据从D[0..15]读取到数据总线上。</w:t>
      </w:r>
    </w:p>
    <w:p w:rsidR="0093374D" w:rsidRPr="00DE79A9" w:rsidRDefault="0093374D" w:rsidP="0093374D">
      <w:pPr>
        <w:tabs>
          <w:tab w:val="left" w:pos="4643"/>
        </w:tabs>
        <w:spacing w:after="0" w:line="240" w:lineRule="auto"/>
        <w:ind w:left="3360" w:right="0" w:hangingChars="1200" w:hanging="33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93374D" w:rsidRPr="00DE79A9" w:rsidRDefault="0093374D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0E3AC9" w:rsidRPr="00DE79A9" w:rsidRDefault="00B7222C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proofErr w:type="gramStart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lastRenderedPageBreak/>
        <w:t>内部子</w:t>
      </w:r>
      <w:proofErr w:type="gramEnd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电路：</w:t>
      </w:r>
    </w:p>
    <w:p w:rsidR="00994715" w:rsidRPr="00DE79A9" w:rsidRDefault="00994715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B7222C" w:rsidRPr="00DE79A9" w:rsidRDefault="00B7222C" w:rsidP="0066507C">
      <w:pPr>
        <w:tabs>
          <w:tab w:val="left" w:pos="4643"/>
        </w:tabs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755074" cy="6191462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搜狗截图2018011421505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998" cy="620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4D" w:rsidRDefault="0093374D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6B6477" w:rsidRPr="00DE79A9" w:rsidRDefault="006B6477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2365F1" w:rsidRPr="00DE79A9" w:rsidRDefault="002365F1" w:rsidP="00994715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说明：</w:t>
      </w:r>
    </w:p>
    <w:p w:rsidR="002365F1" w:rsidRDefault="00994715" w:rsidP="00994715">
      <w:pPr>
        <w:tabs>
          <w:tab w:val="left" w:pos="4643"/>
        </w:tabs>
        <w:spacing w:after="0" w:line="240" w:lineRule="auto"/>
        <w:ind w:left="0" w:right="0" w:firstLineChars="400" w:firstLine="112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ROM由两片2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7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C512组成，RAM由两片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IS61C1024AL-12JI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组成。</w:t>
      </w:r>
    </w:p>
    <w:p w:rsidR="00F029CD" w:rsidRPr="00DE79A9" w:rsidRDefault="00F029CD" w:rsidP="00F029CD">
      <w:pPr>
        <w:tabs>
          <w:tab w:val="left" w:pos="4643"/>
        </w:tabs>
        <w:spacing w:after="0" w:line="240" w:lineRule="auto"/>
        <w:ind w:left="720" w:right="0" w:firstLineChars="142" w:firstLine="398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通过或门和非门实现管脚信号对RAM和ROM读写使能端的控制，保证只要MBUS有效时，输出</w:t>
      </w:r>
      <w:proofErr w:type="gramStart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端一直</w:t>
      </w:r>
      <w:proofErr w:type="gramEnd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有数据</w:t>
      </w:r>
    </w:p>
    <w:p w:rsidR="00994715" w:rsidRPr="00DE79A9" w:rsidRDefault="00994715" w:rsidP="00994715">
      <w:pPr>
        <w:tabs>
          <w:tab w:val="left" w:pos="4643"/>
        </w:tabs>
        <w:spacing w:after="0" w:line="240" w:lineRule="auto"/>
        <w:ind w:left="0" w:right="0" w:firstLineChars="400" w:firstLine="112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其中2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7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C512芯片可读取HEX文件。</w:t>
      </w:r>
    </w:p>
    <w:p w:rsidR="0093374D" w:rsidRPr="00DE79A9" w:rsidRDefault="0093374D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C67CF" w:rsidRDefault="00CC67CF" w:rsidP="0066507C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F029CD" w:rsidRDefault="00F029CD" w:rsidP="0066507C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994715" w:rsidRPr="00DE79A9" w:rsidRDefault="0066507C" w:rsidP="0066507C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DE79A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4</w:t>
      </w:r>
      <w:r w:rsidRPr="00DE79A9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>.</w:t>
      </w:r>
      <w:r w:rsidRPr="00DE79A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CM</w:t>
      </w:r>
    </w:p>
    <w:p w:rsidR="0066507C" w:rsidRPr="00DE79A9" w:rsidRDefault="0066507C" w:rsidP="0066507C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实现功能：</w:t>
      </w:r>
    </w:p>
    <w:p w:rsidR="004B121C" w:rsidRDefault="0066507C" w:rsidP="004B121C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通过</w:t>
      </w:r>
      <w:r w:rsidR="00DE79A9"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当前微地址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，译出3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位微指令，通过3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位微指令，控制数据通路信号。</w:t>
      </w:r>
    </w:p>
    <w:p w:rsidR="004B121C" w:rsidRDefault="004B121C" w:rsidP="004B121C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F26EFB" w:rsidRDefault="00F26EFB" w:rsidP="004B121C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3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位微指令，其中最后5位U4-U0是下一个微地址。U7、U6、U5表示P字段。</w:t>
      </w:r>
    </w:p>
    <w:p w:rsidR="00F26EFB" w:rsidRDefault="00F26EFB" w:rsidP="00F26EFB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其余3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1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位，为控制数据通路的信号。</w:t>
      </w:r>
    </w:p>
    <w:p w:rsidR="00F26EFB" w:rsidRPr="00F26EFB" w:rsidRDefault="004B121C" w:rsidP="0066507C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CM输出的为水平型微指令，包含控制字段、判别测试字段、下地址字段。</w:t>
      </w:r>
    </w:p>
    <w:p w:rsidR="0066507C" w:rsidRPr="00DE79A9" w:rsidRDefault="0066507C" w:rsidP="00CC67CF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66507C" w:rsidRPr="00DE79A9" w:rsidRDefault="0066507C" w:rsidP="0066507C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外部管脚：</w:t>
      </w:r>
    </w:p>
    <w:p w:rsidR="00CC67CF" w:rsidRDefault="00CC67CF" w:rsidP="0066507C">
      <w:pPr>
        <w:tabs>
          <w:tab w:val="left" w:pos="4643"/>
        </w:tabs>
        <w:spacing w:after="0" w:line="240" w:lineRule="auto"/>
        <w:ind w:left="0" w:right="0"/>
        <w:jc w:val="center"/>
        <w:rPr>
          <w:rFonts w:ascii="宋体" w:eastAsia="宋体" w:hAnsi="宋体"/>
          <w:noProof/>
          <w:color w:val="262626" w:themeColor="text1" w:themeTint="D9"/>
          <w:sz w:val="28"/>
          <w:szCs w:val="24"/>
        </w:rPr>
      </w:pPr>
    </w:p>
    <w:p w:rsidR="0066507C" w:rsidRPr="00DE79A9" w:rsidRDefault="00FA5A68" w:rsidP="0066507C">
      <w:pPr>
        <w:tabs>
          <w:tab w:val="left" w:pos="4643"/>
        </w:tabs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416040" cy="3820496"/>
            <wp:effectExtent l="0" t="0" r="381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搜狗截图20180123231637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6"/>
                    <a:stretch/>
                  </pic:blipFill>
                  <pic:spPr bwMode="auto">
                    <a:xfrm>
                      <a:off x="0" y="0"/>
                      <a:ext cx="6425286" cy="382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9A9" w:rsidRDefault="00DE79A9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FA5A68" w:rsidRPr="00DE79A9" w:rsidRDefault="00FA5A68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tbl>
      <w:tblPr>
        <w:tblStyle w:val="4-2"/>
        <w:tblW w:w="0" w:type="auto"/>
        <w:tblInd w:w="1143" w:type="dxa"/>
        <w:tblLook w:val="04A0" w:firstRow="1" w:lastRow="0" w:firstColumn="1" w:lastColumn="0" w:noHBand="0" w:noVBand="1"/>
      </w:tblPr>
      <w:tblGrid>
        <w:gridCol w:w="4266"/>
        <w:gridCol w:w="4234"/>
      </w:tblGrid>
      <w:tr w:rsidR="0066507C" w:rsidRPr="00DE79A9" w:rsidTr="003859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0" w:type="dxa"/>
            <w:gridSpan w:val="2"/>
          </w:tcPr>
          <w:p w:rsidR="0066507C" w:rsidRPr="00DE79A9" w:rsidRDefault="0066507C" w:rsidP="003859A2">
            <w:pPr>
              <w:spacing w:after="0" w:line="240" w:lineRule="auto"/>
              <w:ind w:left="0" w:right="0" w:firstLine="56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32"/>
                <w:szCs w:val="24"/>
              </w:rPr>
              <w:t>管脚功能介绍</w:t>
            </w:r>
          </w:p>
        </w:tc>
      </w:tr>
      <w:tr w:rsidR="0066507C" w:rsidRPr="00DE79A9" w:rsidTr="003859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66507C" w:rsidRPr="00DE79A9" w:rsidRDefault="00DE79A9" w:rsidP="00DE79A9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U</w:t>
            </w:r>
            <w:r w:rsidR="0066507C"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A</w:t>
            </w:r>
            <w:r w:rsidR="0066507C"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[</w:t>
            </w:r>
            <w:proofErr w:type="gramEnd"/>
            <w:r w:rsidR="0066507C"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4</w:t>
            </w:r>
            <w:r w:rsidR="0066507C"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]</w:t>
            </w:r>
          </w:p>
        </w:tc>
        <w:tc>
          <w:tcPr>
            <w:tcW w:w="4234" w:type="dxa"/>
          </w:tcPr>
          <w:p w:rsidR="0066507C" w:rsidRPr="00DE79A9" w:rsidRDefault="00DE79A9" w:rsidP="00DE79A9">
            <w:pPr>
              <w:spacing w:after="0" w:line="240" w:lineRule="auto"/>
              <w:ind w:left="0" w:right="0"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输入当前5位微地址</w:t>
            </w:r>
          </w:p>
        </w:tc>
      </w:tr>
      <w:tr w:rsidR="0066507C" w:rsidRPr="00DE79A9" w:rsidTr="0038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66507C" w:rsidRPr="00DE79A9" w:rsidRDefault="00DE79A9" w:rsidP="00DE79A9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UI</w:t>
            </w:r>
            <w:r w:rsidR="0066507C"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[</w:t>
            </w:r>
            <w:proofErr w:type="gramEnd"/>
            <w:r w:rsidR="0066507C"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37</w:t>
            </w:r>
            <w:r w:rsidR="0066507C"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]</w:t>
            </w:r>
          </w:p>
        </w:tc>
        <w:tc>
          <w:tcPr>
            <w:tcW w:w="4234" w:type="dxa"/>
          </w:tcPr>
          <w:p w:rsidR="0066507C" w:rsidRPr="00DE79A9" w:rsidRDefault="00DE79A9" w:rsidP="00DE79A9">
            <w:pPr>
              <w:spacing w:after="0" w:line="240" w:lineRule="auto"/>
              <w:ind w:left="0" w:right="0"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输出3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8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位微指令地址</w:t>
            </w:r>
          </w:p>
        </w:tc>
      </w:tr>
      <w:tr w:rsidR="00FA5A68" w:rsidRPr="00DE79A9" w:rsidTr="003859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FA5A68" w:rsidRPr="00DE79A9" w:rsidRDefault="00FA5A68" w:rsidP="00DE79A9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T</w:t>
            </w:r>
          </w:p>
        </w:tc>
        <w:tc>
          <w:tcPr>
            <w:tcW w:w="4234" w:type="dxa"/>
          </w:tcPr>
          <w:p w:rsidR="00FA5A68" w:rsidRPr="00DE79A9" w:rsidRDefault="00FA5A68" w:rsidP="00DE79A9">
            <w:pPr>
              <w:spacing w:after="0" w:line="240" w:lineRule="auto"/>
              <w:ind w:left="0" w:right="0"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脉冲信号</w:t>
            </w:r>
          </w:p>
        </w:tc>
      </w:tr>
      <w:tr w:rsidR="0066507C" w:rsidRPr="00DE79A9" w:rsidTr="0038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66507C" w:rsidRPr="00DE79A9" w:rsidRDefault="00DE79A9" w:rsidP="00DE79A9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OE</w:t>
            </w:r>
          </w:p>
        </w:tc>
        <w:tc>
          <w:tcPr>
            <w:tcW w:w="4234" w:type="dxa"/>
          </w:tcPr>
          <w:p w:rsidR="0066507C" w:rsidRPr="00DE79A9" w:rsidRDefault="0066507C" w:rsidP="00DE79A9">
            <w:pPr>
              <w:spacing w:after="0" w:line="240" w:lineRule="auto"/>
              <w:ind w:left="0" w:right="0"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读取使能端</w:t>
            </w:r>
          </w:p>
        </w:tc>
      </w:tr>
      <w:tr w:rsidR="00FA5A68" w:rsidRPr="00DE79A9" w:rsidTr="003859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FA5A68" w:rsidRPr="00DE79A9" w:rsidRDefault="00FA5A68" w:rsidP="00DE79A9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U</w:t>
            </w:r>
            <w:r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[</w:t>
            </w:r>
            <w:proofErr w:type="gramEnd"/>
            <w:r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0..4]</w:t>
            </w:r>
          </w:p>
        </w:tc>
        <w:tc>
          <w:tcPr>
            <w:tcW w:w="4234" w:type="dxa"/>
          </w:tcPr>
          <w:p w:rsidR="00FA5A68" w:rsidRPr="00DE79A9" w:rsidRDefault="00FA5A68" w:rsidP="00DE79A9">
            <w:pPr>
              <w:spacing w:after="0" w:line="240" w:lineRule="auto"/>
              <w:ind w:left="0" w:right="0"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当前微地址显示端</w:t>
            </w:r>
          </w:p>
        </w:tc>
      </w:tr>
    </w:tbl>
    <w:p w:rsidR="00F26EFB" w:rsidRDefault="00F26EFB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F26EFB" w:rsidRDefault="00F26EFB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F26EFB" w:rsidRPr="00DE79A9" w:rsidRDefault="00F26EFB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DE79A9" w:rsidRPr="00DE79A9" w:rsidRDefault="00DE79A9" w:rsidP="00DE79A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proofErr w:type="gramStart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内部子</w:t>
      </w:r>
      <w:proofErr w:type="gramEnd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电路：</w:t>
      </w:r>
    </w:p>
    <w:p w:rsidR="00DE79A9" w:rsidRPr="00DE79A9" w:rsidRDefault="00DE79A9" w:rsidP="000E3AC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DE79A9" w:rsidRDefault="00CC67CF" w:rsidP="00C92E4E">
      <w:pPr>
        <w:tabs>
          <w:tab w:val="left" w:pos="4643"/>
        </w:tabs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858000" cy="53200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搜狗截图20180123231749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7CF" w:rsidRPr="00DE79A9" w:rsidRDefault="00CC67CF" w:rsidP="00C92E4E">
      <w:pPr>
        <w:tabs>
          <w:tab w:val="left" w:pos="4643"/>
        </w:tabs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DE79A9" w:rsidRPr="00DE79A9" w:rsidRDefault="00DE79A9" w:rsidP="00DE79A9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说明：</w:t>
      </w:r>
    </w:p>
    <w:p w:rsidR="00CC67CF" w:rsidRDefault="00DE79A9" w:rsidP="00CC67CF">
      <w:pPr>
        <w:tabs>
          <w:tab w:val="left" w:pos="4643"/>
        </w:tabs>
        <w:spacing w:after="0" w:line="240" w:lineRule="auto"/>
        <w:ind w:left="0" w:right="0" w:firstLineChars="500" w:firstLine="140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由五片2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764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组成，输出由高到</w:t>
      </w:r>
      <w:proofErr w:type="gramStart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低组成</w:t>
      </w:r>
      <w:proofErr w:type="gramEnd"/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3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位。</w:t>
      </w:r>
    </w:p>
    <w:p w:rsidR="00DE79A9" w:rsidRDefault="00DE79A9" w:rsidP="00CC67CF">
      <w:pPr>
        <w:tabs>
          <w:tab w:val="left" w:pos="4643"/>
        </w:tabs>
        <w:spacing w:after="0" w:line="240" w:lineRule="auto"/>
        <w:ind w:left="0" w:right="0" w:firstLineChars="500" w:firstLine="140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2764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芯片内数据通过</w:t>
      </w:r>
      <w:r w:rsidRPr="00DE79A9">
        <w:rPr>
          <w:rFonts w:ascii="宋体" w:eastAsia="宋体" w:hAnsi="宋体"/>
          <w:color w:val="262626" w:themeColor="text1" w:themeTint="D9"/>
          <w:sz w:val="28"/>
          <w:szCs w:val="24"/>
        </w:rPr>
        <w:t>.HEX</w:t>
      </w: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文件写入。</w:t>
      </w:r>
    </w:p>
    <w:p w:rsidR="005073F5" w:rsidRDefault="005073F5" w:rsidP="005073F5">
      <w:pPr>
        <w:tabs>
          <w:tab w:val="left" w:pos="4643"/>
        </w:tabs>
        <w:spacing w:after="0" w:line="240" w:lineRule="auto"/>
        <w:ind w:left="0" w:right="0" w:firstLineChars="500" w:firstLine="140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3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位包含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下一个微地址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、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P字段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、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控制数据通路的信号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5073F5" w:rsidRDefault="005073F5" w:rsidP="005073F5">
      <w:pPr>
        <w:tabs>
          <w:tab w:val="left" w:pos="4643"/>
        </w:tabs>
        <w:spacing w:after="0" w:line="240" w:lineRule="auto"/>
        <w:ind w:left="0" w:right="0" w:firstLineChars="500" w:firstLine="140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</w:p>
    <w:p w:rsidR="006C6ADF" w:rsidRPr="00DE79A9" w:rsidRDefault="006C6ADF" w:rsidP="00383567">
      <w:pPr>
        <w:tabs>
          <w:tab w:val="left" w:pos="4643"/>
        </w:tabs>
        <w:spacing w:after="0" w:line="240" w:lineRule="auto"/>
        <w:ind w:left="1398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由于要记录当前微地址，所以增加一个7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LS273</w:t>
      </w:r>
      <w:r w:rsidR="00383567">
        <w:rPr>
          <w:rFonts w:ascii="宋体" w:eastAsia="宋体" w:hAnsi="宋体" w:hint="eastAsia"/>
          <w:color w:val="262626" w:themeColor="text1" w:themeTint="D9"/>
          <w:sz w:val="28"/>
          <w:szCs w:val="24"/>
        </w:rPr>
        <w:t>芯片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将</w:t>
      </w:r>
      <w:r w:rsidR="00C62B52">
        <w:rPr>
          <w:rFonts w:ascii="宋体" w:eastAsia="宋体" w:hAnsi="宋体" w:hint="eastAsia"/>
          <w:color w:val="262626" w:themeColor="text1" w:themeTint="D9"/>
          <w:sz w:val="28"/>
          <w:szCs w:val="24"/>
        </w:rPr>
        <w:t>当前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五位微地址</w:t>
      </w:r>
      <w:r w:rsidR="00383567">
        <w:rPr>
          <w:rFonts w:ascii="宋体" w:eastAsia="宋体" w:hAnsi="宋体" w:hint="eastAsia"/>
          <w:color w:val="262626" w:themeColor="text1" w:themeTint="D9"/>
          <w:sz w:val="28"/>
          <w:szCs w:val="24"/>
        </w:rPr>
        <w:t>寄存起来，并输出。</w:t>
      </w:r>
    </w:p>
    <w:p w:rsidR="00DE79A9" w:rsidRDefault="00DE79A9" w:rsidP="00DE79A9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C67CF" w:rsidRDefault="00CC67CF" w:rsidP="00DE79A9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C67CF" w:rsidRDefault="00CC67CF" w:rsidP="00DE79A9">
      <w:pPr>
        <w:tabs>
          <w:tab w:val="left" w:pos="4643"/>
        </w:tabs>
        <w:spacing w:after="0" w:line="240" w:lineRule="auto"/>
        <w:ind w:right="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  <w:bookmarkStart w:id="2" w:name="_GoBack"/>
      <w:bookmarkEnd w:id="2"/>
    </w:p>
    <w:p w:rsidR="00767CC5" w:rsidRDefault="00767CC5" w:rsidP="00383567">
      <w:pPr>
        <w:tabs>
          <w:tab w:val="left" w:pos="1632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B437CD" w:rsidRPr="00402226" w:rsidRDefault="00B437CD" w:rsidP="00B437CD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402226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lastRenderedPageBreak/>
        <w:t>5.</w:t>
      </w:r>
      <w:r w:rsidRPr="00402226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>MCR</w:t>
      </w:r>
    </w:p>
    <w:p w:rsidR="00B437CD" w:rsidRPr="00DE79A9" w:rsidRDefault="00B437CD" w:rsidP="00B437CD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实现功能：</w:t>
      </w:r>
    </w:p>
    <w:p w:rsidR="00B437CD" w:rsidRDefault="00B437CD" w:rsidP="00B437CD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储存微指令，对CM中微指令进行译码，采用水平微指令。</w:t>
      </w:r>
      <w:r w:rsidR="004D5784">
        <w:rPr>
          <w:rFonts w:ascii="宋体" w:eastAsia="宋体" w:hAnsi="宋体" w:hint="eastAsia"/>
          <w:color w:val="262626" w:themeColor="text1" w:themeTint="D9"/>
          <w:sz w:val="28"/>
          <w:szCs w:val="24"/>
        </w:rPr>
        <w:t>将微指令由串行转为并行，</w:t>
      </w:r>
      <w:r w:rsidR="004B121C">
        <w:rPr>
          <w:rFonts w:ascii="宋体" w:eastAsia="宋体" w:hAnsi="宋体" w:hint="eastAsia"/>
          <w:color w:val="262626" w:themeColor="text1" w:themeTint="D9"/>
          <w:sz w:val="28"/>
          <w:szCs w:val="24"/>
        </w:rPr>
        <w:t>将各部分数据传送到不同元件，对P字段判别、后继微地址、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数据通路进行控制。</w:t>
      </w:r>
    </w:p>
    <w:p w:rsidR="004B121C" w:rsidRDefault="004B121C" w:rsidP="00B437CD">
      <w:pPr>
        <w:spacing w:after="0" w:line="240" w:lineRule="auto"/>
        <w:ind w:left="720" w:right="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</w:p>
    <w:p w:rsidR="00B437CD" w:rsidRDefault="00B437CD" w:rsidP="00B437CD">
      <w:pPr>
        <w:spacing w:after="0" w:line="240" w:lineRule="auto"/>
        <w:ind w:left="72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通过</w:t>
      </w:r>
      <w:r w:rsidR="00F26EFB">
        <w:rPr>
          <w:rFonts w:ascii="宋体" w:eastAsia="宋体" w:hAnsi="宋体" w:hint="eastAsia"/>
          <w:color w:val="262626" w:themeColor="text1" w:themeTint="D9"/>
          <w:sz w:val="28"/>
          <w:szCs w:val="24"/>
        </w:rPr>
        <w:t>Un[</w:t>
      </w:r>
      <w:r w:rsidR="00F26EFB">
        <w:rPr>
          <w:rFonts w:ascii="宋体" w:eastAsia="宋体" w:hAnsi="宋体"/>
          <w:color w:val="262626" w:themeColor="text1" w:themeTint="D9"/>
          <w:sz w:val="28"/>
          <w:szCs w:val="24"/>
        </w:rPr>
        <w:t>0..4]</w:t>
      </w:r>
      <w:r w:rsidR="00F26EFB">
        <w:rPr>
          <w:rFonts w:ascii="宋体" w:eastAsia="宋体" w:hAnsi="宋体" w:hint="eastAsia"/>
          <w:color w:val="262626" w:themeColor="text1" w:themeTint="D9"/>
          <w:sz w:val="28"/>
          <w:szCs w:val="24"/>
        </w:rPr>
        <w:t>输出</w:t>
      </w:r>
      <w:r w:rsidR="004B121C">
        <w:rPr>
          <w:rFonts w:ascii="宋体" w:eastAsia="宋体" w:hAnsi="宋体" w:hint="eastAsia"/>
          <w:color w:val="262626" w:themeColor="text1" w:themeTint="D9"/>
          <w:sz w:val="28"/>
          <w:szCs w:val="24"/>
        </w:rPr>
        <w:t>显示</w:t>
      </w:r>
      <w:r w:rsidR="00F26EFB">
        <w:rPr>
          <w:rFonts w:ascii="宋体" w:eastAsia="宋体" w:hAnsi="宋体" w:hint="eastAsia"/>
          <w:color w:val="262626" w:themeColor="text1" w:themeTint="D9"/>
          <w:sz w:val="28"/>
          <w:szCs w:val="24"/>
        </w:rPr>
        <w:t>下一位微地址。</w:t>
      </w:r>
    </w:p>
    <w:p w:rsidR="00B437CD" w:rsidRPr="00DE79A9" w:rsidRDefault="00B437CD" w:rsidP="004D5784">
      <w:pPr>
        <w:spacing w:after="0" w:line="240" w:lineRule="auto"/>
        <w:ind w:left="0" w:right="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</w:p>
    <w:p w:rsidR="00B437CD" w:rsidRDefault="00B437CD" w:rsidP="00B437CD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7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外部管脚：</w:t>
      </w:r>
    </w:p>
    <w:p w:rsidR="00B437CD" w:rsidRPr="00DE79A9" w:rsidRDefault="00B437CD" w:rsidP="00B437CD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B437CD" w:rsidRDefault="00B437CD" w:rsidP="00B437CD">
      <w:pPr>
        <w:tabs>
          <w:tab w:val="left" w:pos="4643"/>
        </w:tabs>
        <w:spacing w:after="0" w:line="240" w:lineRule="auto"/>
        <w:ind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858000" cy="32004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搜狗截图2018012400551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7CD" w:rsidRDefault="00B437CD" w:rsidP="00B437CD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B437CD" w:rsidRDefault="00B437CD" w:rsidP="00B437CD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B437CD" w:rsidRDefault="00B437CD" w:rsidP="00B437CD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B437CD" w:rsidRDefault="00B437CD" w:rsidP="00B437CD">
      <w:pPr>
        <w:tabs>
          <w:tab w:val="left" w:pos="4643"/>
        </w:tabs>
        <w:spacing w:after="0" w:line="240" w:lineRule="auto"/>
        <w:ind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tbl>
      <w:tblPr>
        <w:tblStyle w:val="4-2"/>
        <w:tblW w:w="0" w:type="auto"/>
        <w:tblInd w:w="1143" w:type="dxa"/>
        <w:tblLook w:val="04A0" w:firstRow="1" w:lastRow="0" w:firstColumn="1" w:lastColumn="0" w:noHBand="0" w:noVBand="1"/>
      </w:tblPr>
      <w:tblGrid>
        <w:gridCol w:w="4266"/>
        <w:gridCol w:w="4234"/>
      </w:tblGrid>
      <w:tr w:rsidR="00B437CD" w:rsidRPr="00DE79A9" w:rsidTr="000917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0" w:type="dxa"/>
            <w:gridSpan w:val="2"/>
          </w:tcPr>
          <w:p w:rsidR="00B437CD" w:rsidRPr="00DE79A9" w:rsidRDefault="00B437CD" w:rsidP="0009179F">
            <w:pPr>
              <w:spacing w:after="0" w:line="240" w:lineRule="auto"/>
              <w:ind w:left="0" w:right="0" w:firstLine="56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32"/>
                <w:szCs w:val="24"/>
              </w:rPr>
              <w:t>管脚功能介绍</w:t>
            </w:r>
          </w:p>
        </w:tc>
      </w:tr>
      <w:tr w:rsidR="00B437CD" w:rsidRPr="00DE79A9" w:rsidTr="0009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B437CD" w:rsidRPr="00DE79A9" w:rsidRDefault="00B437CD" w:rsidP="0009179F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CLR</w:t>
            </w:r>
          </w:p>
        </w:tc>
        <w:tc>
          <w:tcPr>
            <w:tcW w:w="4234" w:type="dxa"/>
          </w:tcPr>
          <w:p w:rsidR="00B437CD" w:rsidRPr="00DE79A9" w:rsidRDefault="00B437CD" w:rsidP="0009179F">
            <w:pPr>
              <w:spacing w:after="0" w:line="240" w:lineRule="auto"/>
              <w:ind w:left="0" w:right="0"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清零信号</w:t>
            </w:r>
          </w:p>
        </w:tc>
      </w:tr>
      <w:tr w:rsidR="00B437CD" w:rsidRPr="00DE79A9" w:rsidTr="000917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B437CD" w:rsidRDefault="00B437CD" w:rsidP="0009179F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CLK</w:t>
            </w:r>
          </w:p>
        </w:tc>
        <w:tc>
          <w:tcPr>
            <w:tcW w:w="4234" w:type="dxa"/>
          </w:tcPr>
          <w:p w:rsidR="00B437CD" w:rsidRDefault="00B437CD" w:rsidP="0009179F">
            <w:pPr>
              <w:spacing w:after="0" w:line="240" w:lineRule="auto"/>
              <w:ind w:left="0" w:right="0"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脉冲信号</w:t>
            </w:r>
          </w:p>
        </w:tc>
      </w:tr>
      <w:tr w:rsidR="00B437CD" w:rsidRPr="00DE79A9" w:rsidTr="0009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B437CD" w:rsidRPr="00DE79A9" w:rsidRDefault="00B437CD" w:rsidP="0009179F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UI</w:t>
            </w: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N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[</w:t>
            </w:r>
            <w:proofErr w:type="gramEnd"/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0..37]</w:t>
            </w:r>
          </w:p>
        </w:tc>
        <w:tc>
          <w:tcPr>
            <w:tcW w:w="4234" w:type="dxa"/>
          </w:tcPr>
          <w:p w:rsidR="00B437CD" w:rsidRPr="00DE79A9" w:rsidRDefault="00B437CD" w:rsidP="0009179F">
            <w:pPr>
              <w:spacing w:after="0" w:line="240" w:lineRule="auto"/>
              <w:ind w:left="0" w:right="0"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输</w:t>
            </w: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入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3</w:t>
            </w:r>
            <w:r w:rsidRPr="00DE79A9"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8</w:t>
            </w:r>
            <w:r w:rsidRPr="00DE79A9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位微指令地址</w:t>
            </w:r>
          </w:p>
        </w:tc>
      </w:tr>
      <w:tr w:rsidR="00B437CD" w:rsidRPr="00DE79A9" w:rsidTr="0009179F">
        <w:trPr>
          <w:trHeight w:val="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B437CD" w:rsidRPr="00DE79A9" w:rsidRDefault="00B437CD" w:rsidP="0009179F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proofErr w:type="gramStart"/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U</w:t>
            </w:r>
            <w:r w:rsidR="00F26EFB"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n</w:t>
            </w:r>
            <w:r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[</w:t>
            </w:r>
            <w:proofErr w:type="gramEnd"/>
            <w:r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  <w:t>0..4]</w:t>
            </w:r>
          </w:p>
        </w:tc>
        <w:tc>
          <w:tcPr>
            <w:tcW w:w="4234" w:type="dxa"/>
          </w:tcPr>
          <w:p w:rsidR="00B437CD" w:rsidRPr="00DE79A9" w:rsidRDefault="00B437CD" w:rsidP="0009179F">
            <w:pPr>
              <w:spacing w:after="0" w:line="240" w:lineRule="auto"/>
              <w:ind w:left="0" w:right="0"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输出下一个微地址</w:t>
            </w:r>
          </w:p>
        </w:tc>
      </w:tr>
      <w:tr w:rsidR="00B437CD" w:rsidRPr="00DE79A9" w:rsidTr="0009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:rsidR="00B437CD" w:rsidRDefault="00B437CD" w:rsidP="0009179F">
            <w:pPr>
              <w:spacing w:after="0" w:line="240" w:lineRule="auto"/>
              <w:ind w:left="0" w:right="0" w:firstLine="480"/>
              <w:jc w:val="center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其余</w:t>
            </w:r>
          </w:p>
        </w:tc>
        <w:tc>
          <w:tcPr>
            <w:tcW w:w="4234" w:type="dxa"/>
          </w:tcPr>
          <w:p w:rsidR="00B437CD" w:rsidRDefault="00B437CD" w:rsidP="0009179F">
            <w:pPr>
              <w:spacing w:after="0" w:line="240" w:lineRule="auto"/>
              <w:ind w:left="0" w:right="0"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eastAsia="宋体" w:hAnsi="宋体"/>
                <w:color w:val="262626" w:themeColor="text1" w:themeTint="D9"/>
                <w:sz w:val="28"/>
                <w:szCs w:val="24"/>
              </w:rPr>
            </w:pPr>
            <w:r>
              <w:rPr>
                <w:rFonts w:ascii="宋体" w:eastAsia="宋体" w:hAnsi="宋体" w:hint="eastAsia"/>
                <w:color w:val="262626" w:themeColor="text1" w:themeTint="D9"/>
                <w:sz w:val="28"/>
                <w:szCs w:val="24"/>
              </w:rPr>
              <w:t>控制信号</w:t>
            </w:r>
          </w:p>
        </w:tc>
      </w:tr>
    </w:tbl>
    <w:p w:rsidR="00B437CD" w:rsidRPr="00DE79A9" w:rsidRDefault="00B437CD" w:rsidP="00B437CD">
      <w:pPr>
        <w:tabs>
          <w:tab w:val="left" w:pos="4643"/>
        </w:tabs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B437CD" w:rsidRDefault="00B437CD" w:rsidP="00B437CD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B437CD" w:rsidRDefault="00B437CD" w:rsidP="00B437CD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B437CD" w:rsidRDefault="00B437CD" w:rsidP="00383567">
      <w:pPr>
        <w:tabs>
          <w:tab w:val="left" w:pos="1632"/>
        </w:tabs>
        <w:spacing w:after="0" w:line="240" w:lineRule="auto"/>
        <w:ind w:left="0" w:right="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</w:p>
    <w:p w:rsidR="00CC67CF" w:rsidRPr="00CC67CF" w:rsidRDefault="00CC67CF" w:rsidP="00CC67CF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CC67CF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lastRenderedPageBreak/>
        <w:t>6</w:t>
      </w:r>
      <w:r w:rsidRPr="00CC67CF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>.</w:t>
      </w:r>
      <w:r w:rsidRPr="00CC67CF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Python写入程序</w:t>
      </w:r>
    </w:p>
    <w:p w:rsidR="00CC67CF" w:rsidRDefault="00CC67CF" w:rsidP="00CC67CF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本次实验程序中，通过Python程序将汇编语言转成机器代码，并且存储在.hex文件中。ROM通过调用.hex文件获取测试程序。</w:t>
      </w:r>
    </w:p>
    <w:p w:rsidR="006C6ADF" w:rsidRDefault="006C6ADF" w:rsidP="00CC67CF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C67CF" w:rsidRDefault="006C6ADF" w:rsidP="00CC67CF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181681" cy="37261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搜狗截图2018012323344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070" cy="373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ADF" w:rsidRDefault="006C6ADF" w:rsidP="00CC67CF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324600" cy="3370778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搜狗截图20180123233508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791" cy="33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ADF" w:rsidRDefault="006C6ADF" w:rsidP="00CC67CF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6C6ADF" w:rsidRDefault="006C6ADF" w:rsidP="00CC67CF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（详细程序见附件“</w:t>
      </w:r>
      <w:r w:rsidRPr="006C6ADF">
        <w:rPr>
          <w:rFonts w:ascii="宋体" w:eastAsia="宋体" w:hAnsi="宋体" w:hint="eastAsia"/>
          <w:color w:val="262626" w:themeColor="text1" w:themeTint="D9"/>
          <w:sz w:val="28"/>
          <w:szCs w:val="24"/>
        </w:rPr>
        <w:t>Python写入存储器程序.</w:t>
      </w:r>
      <w:proofErr w:type="spellStart"/>
      <w:r w:rsidRPr="006C6ADF">
        <w:rPr>
          <w:rFonts w:ascii="宋体" w:eastAsia="宋体" w:hAnsi="宋体" w:hint="eastAsia"/>
          <w:color w:val="262626" w:themeColor="text1" w:themeTint="D9"/>
          <w:sz w:val="28"/>
          <w:szCs w:val="24"/>
        </w:rPr>
        <w:t>py</w:t>
      </w:r>
      <w:proofErr w:type="spellEnd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”）</w:t>
      </w:r>
    </w:p>
    <w:p w:rsidR="00CC67CF" w:rsidRDefault="00CC67CF" w:rsidP="0004189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A41CC5" w:rsidRPr="006C6ADF" w:rsidRDefault="00A41CC5" w:rsidP="0004189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DE79A9" w:rsidRPr="00DA3F25" w:rsidRDefault="00A41CC5" w:rsidP="00DA3F25">
      <w:pPr>
        <w:spacing w:after="0" w:line="240" w:lineRule="auto"/>
        <w:ind w:left="0" w:right="0"/>
        <w:rPr>
          <w:rFonts w:asciiTheme="minorEastAsia" w:hAnsiTheme="minorEastAsia" w:cstheme="majorBidi"/>
          <w:b/>
          <w:bCs/>
          <w:color w:val="262626" w:themeColor="text1" w:themeTint="D9"/>
          <w:kern w:val="28"/>
          <w:sz w:val="36"/>
          <w:lang w:val="zh-CN"/>
        </w:rPr>
      </w:pPr>
      <w:r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七、</w:t>
      </w:r>
      <w:r w:rsidR="00DE79A9"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工程设计</w:t>
      </w:r>
      <w:r w:rsidR="00A107C6"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思路</w:t>
      </w:r>
      <w:r w:rsidR="00DE79A9"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：</w:t>
      </w:r>
    </w:p>
    <w:p w:rsidR="00280114" w:rsidRPr="006B6477" w:rsidRDefault="00280114" w:rsidP="00DE79A9">
      <w:pPr>
        <w:pBdr>
          <w:bottom w:val="single" w:sz="6" w:space="1" w:color="auto"/>
        </w:pBdr>
        <w:spacing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6"/>
          <w:lang w:val="zh-CN"/>
        </w:rPr>
      </w:pPr>
    </w:p>
    <w:p w:rsidR="00DE79A9" w:rsidRPr="00DE79A9" w:rsidRDefault="00DE79A9" w:rsidP="00DE79A9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DE79A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1</w:t>
      </w:r>
      <w:r w:rsidRPr="00DE79A9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>.</w:t>
      </w:r>
      <w:r w:rsidR="00280114" w:rsidRPr="00DE79A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设计</w:t>
      </w:r>
      <w:r w:rsidRPr="00DE79A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指令</w:t>
      </w:r>
      <w:r w:rsidR="00280114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系统</w:t>
      </w:r>
    </w:p>
    <w:p w:rsidR="00A107C6" w:rsidRDefault="00A107C6" w:rsidP="00A107C6">
      <w:pPr>
        <w:tabs>
          <w:tab w:val="left" w:pos="4643"/>
        </w:tabs>
        <w:spacing w:after="0" w:line="240" w:lineRule="auto"/>
        <w:ind w:left="0" w:right="0" w:firstLineChars="200" w:firstLine="48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A107C6" w:rsidRPr="00C92E4E" w:rsidRDefault="00A107C6" w:rsidP="00A107C6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C92E4E">
        <w:rPr>
          <w:rFonts w:ascii="宋体" w:eastAsia="宋体" w:hAnsi="宋体" w:hint="eastAsia"/>
          <w:color w:val="262626" w:themeColor="text1" w:themeTint="D9"/>
          <w:sz w:val="28"/>
          <w:szCs w:val="24"/>
        </w:rPr>
        <w:t>本次CPU</w:t>
      </w:r>
      <w:proofErr w:type="gramStart"/>
      <w:r w:rsidRPr="00C92E4E">
        <w:rPr>
          <w:rFonts w:ascii="宋体" w:eastAsia="宋体" w:hAnsi="宋体" w:hint="eastAsia"/>
          <w:color w:val="262626" w:themeColor="text1" w:themeTint="D9"/>
          <w:sz w:val="28"/>
          <w:szCs w:val="24"/>
        </w:rPr>
        <w:t>实验共要求</w:t>
      </w:r>
      <w:proofErr w:type="gramEnd"/>
      <w:r w:rsidRPr="00C92E4E">
        <w:rPr>
          <w:rFonts w:ascii="宋体" w:eastAsia="宋体" w:hAnsi="宋体" w:hint="eastAsia"/>
          <w:color w:val="262626" w:themeColor="text1" w:themeTint="D9"/>
          <w:sz w:val="28"/>
          <w:szCs w:val="24"/>
        </w:rPr>
        <w:t>1</w:t>
      </w:r>
      <w:r w:rsidRPr="00C92E4E">
        <w:rPr>
          <w:rFonts w:ascii="宋体" w:eastAsia="宋体" w:hAnsi="宋体"/>
          <w:color w:val="262626" w:themeColor="text1" w:themeTint="D9"/>
          <w:sz w:val="28"/>
          <w:szCs w:val="24"/>
        </w:rPr>
        <w:t>0</w:t>
      </w:r>
      <w:r w:rsidRPr="00C92E4E">
        <w:rPr>
          <w:rFonts w:ascii="宋体" w:eastAsia="宋体" w:hAnsi="宋体" w:hint="eastAsia"/>
          <w:color w:val="262626" w:themeColor="text1" w:themeTint="D9"/>
          <w:sz w:val="28"/>
          <w:szCs w:val="24"/>
        </w:rPr>
        <w:t>条指令：</w:t>
      </w:r>
    </w:p>
    <w:p w:rsidR="008B3B7E" w:rsidRPr="00FE568D" w:rsidRDefault="008B3B7E" w:rsidP="00A107C6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tbl>
      <w:tblPr>
        <w:tblStyle w:val="11"/>
        <w:tblW w:w="8642" w:type="dxa"/>
        <w:jc w:val="center"/>
        <w:tblLayout w:type="fixed"/>
        <w:tblLook w:val="04A0" w:firstRow="1" w:lastRow="0" w:firstColumn="1" w:lastColumn="0" w:noHBand="0" w:noVBand="1"/>
      </w:tblPr>
      <w:tblGrid>
        <w:gridCol w:w="947"/>
        <w:gridCol w:w="1843"/>
        <w:gridCol w:w="2950"/>
        <w:gridCol w:w="2902"/>
      </w:tblGrid>
      <w:tr w:rsidR="00A107C6" w:rsidRPr="00A107C6" w:rsidTr="00A107C6">
        <w:trPr>
          <w:jc w:val="center"/>
        </w:trPr>
        <w:tc>
          <w:tcPr>
            <w:tcW w:w="947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序号</w:t>
            </w:r>
          </w:p>
        </w:tc>
        <w:tc>
          <w:tcPr>
            <w:tcW w:w="1843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指令格式</w:t>
            </w:r>
          </w:p>
        </w:tc>
        <w:tc>
          <w:tcPr>
            <w:tcW w:w="2950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功能描述</w:t>
            </w:r>
          </w:p>
        </w:tc>
        <w:tc>
          <w:tcPr>
            <w:tcW w:w="2902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备注</w:t>
            </w:r>
          </w:p>
        </w:tc>
      </w:tr>
      <w:tr w:rsidR="00A107C6" w:rsidRPr="00A107C6" w:rsidTr="00A107C6">
        <w:trPr>
          <w:jc w:val="center"/>
        </w:trPr>
        <w:tc>
          <w:tcPr>
            <w:tcW w:w="947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1</w:t>
            </w:r>
          </w:p>
        </w:tc>
        <w:tc>
          <w:tcPr>
            <w:tcW w:w="1843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proofErr w:type="gramStart"/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 xml:space="preserve">STO  </w:t>
            </w:r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>(</w:t>
            </w:r>
            <w:proofErr w:type="gramEnd"/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XXXX</w:t>
            </w:r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>),R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i</w:t>
            </w:r>
          </w:p>
        </w:tc>
        <w:tc>
          <w:tcPr>
            <w:tcW w:w="2950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Ri-&gt;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存储器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/IO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（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XXXX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）</w:t>
            </w:r>
          </w:p>
        </w:tc>
        <w:tc>
          <w:tcPr>
            <w:tcW w:w="2902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R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有四个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8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位，包含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AC</w:t>
            </w:r>
          </w:p>
        </w:tc>
      </w:tr>
      <w:tr w:rsidR="00A107C6" w:rsidRPr="00A107C6" w:rsidTr="00A107C6">
        <w:trPr>
          <w:jc w:val="center"/>
        </w:trPr>
        <w:tc>
          <w:tcPr>
            <w:tcW w:w="947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2</w:t>
            </w:r>
          </w:p>
        </w:tc>
        <w:tc>
          <w:tcPr>
            <w:tcW w:w="1843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proofErr w:type="gramStart"/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 xml:space="preserve">LAD  </w:t>
            </w:r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>R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i</w:t>
            </w:r>
            <w:proofErr w:type="gramEnd"/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>,(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XXXX</w:t>
            </w:r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>)</w:t>
            </w:r>
          </w:p>
        </w:tc>
        <w:tc>
          <w:tcPr>
            <w:tcW w:w="2950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存储器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/IO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（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XXXX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）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-&gt;Ri</w:t>
            </w:r>
          </w:p>
        </w:tc>
        <w:tc>
          <w:tcPr>
            <w:tcW w:w="2902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地址：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16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位，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64KB</w:t>
            </w:r>
          </w:p>
        </w:tc>
      </w:tr>
      <w:tr w:rsidR="00A107C6" w:rsidRPr="00A107C6" w:rsidTr="00A107C6">
        <w:trPr>
          <w:jc w:val="center"/>
        </w:trPr>
        <w:tc>
          <w:tcPr>
            <w:tcW w:w="947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3</w:t>
            </w:r>
          </w:p>
        </w:tc>
        <w:tc>
          <w:tcPr>
            <w:tcW w:w="1843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ADD</w:t>
            </w:r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 xml:space="preserve">   R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i</w:t>
            </w:r>
          </w:p>
        </w:tc>
        <w:tc>
          <w:tcPr>
            <w:tcW w:w="2950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proofErr w:type="spellStart"/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Ri+AC</w:t>
            </w:r>
            <w:proofErr w:type="spellEnd"/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-&gt;AC</w:t>
            </w:r>
          </w:p>
        </w:tc>
        <w:tc>
          <w:tcPr>
            <w:tcW w:w="2902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4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个通用寄存器和累加器</w:t>
            </w:r>
          </w:p>
        </w:tc>
      </w:tr>
      <w:tr w:rsidR="00A107C6" w:rsidRPr="00A107C6" w:rsidTr="00A107C6">
        <w:trPr>
          <w:jc w:val="center"/>
        </w:trPr>
        <w:tc>
          <w:tcPr>
            <w:tcW w:w="947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4</w:t>
            </w:r>
          </w:p>
        </w:tc>
        <w:tc>
          <w:tcPr>
            <w:tcW w:w="1843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SUB</w:t>
            </w:r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 xml:space="preserve">   R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i</w:t>
            </w:r>
          </w:p>
        </w:tc>
        <w:tc>
          <w:tcPr>
            <w:tcW w:w="2950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AC-Ri-&gt;AC</w:t>
            </w:r>
          </w:p>
        </w:tc>
        <w:tc>
          <w:tcPr>
            <w:tcW w:w="2902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</w:p>
        </w:tc>
      </w:tr>
      <w:tr w:rsidR="00A107C6" w:rsidRPr="00A107C6" w:rsidTr="00A107C6">
        <w:trPr>
          <w:jc w:val="center"/>
        </w:trPr>
        <w:tc>
          <w:tcPr>
            <w:tcW w:w="947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5</w:t>
            </w:r>
          </w:p>
        </w:tc>
        <w:tc>
          <w:tcPr>
            <w:tcW w:w="1843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JMP</w:t>
            </w:r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 xml:space="preserve">   XXXX</w:t>
            </w:r>
          </w:p>
        </w:tc>
        <w:tc>
          <w:tcPr>
            <w:tcW w:w="2950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转移到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XXXXH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，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PC=XXXX</w:t>
            </w:r>
          </w:p>
        </w:tc>
        <w:tc>
          <w:tcPr>
            <w:tcW w:w="2902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64KB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范围</w:t>
            </w:r>
          </w:p>
        </w:tc>
      </w:tr>
      <w:tr w:rsidR="00A107C6" w:rsidRPr="00A107C6" w:rsidTr="00A107C6">
        <w:trPr>
          <w:jc w:val="center"/>
        </w:trPr>
        <w:tc>
          <w:tcPr>
            <w:tcW w:w="947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6</w:t>
            </w:r>
          </w:p>
        </w:tc>
        <w:tc>
          <w:tcPr>
            <w:tcW w:w="1843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CLA</w:t>
            </w:r>
          </w:p>
        </w:tc>
        <w:tc>
          <w:tcPr>
            <w:tcW w:w="2950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AC=0</w:t>
            </w:r>
          </w:p>
        </w:tc>
        <w:tc>
          <w:tcPr>
            <w:tcW w:w="2902" w:type="dxa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</w:p>
        </w:tc>
      </w:tr>
      <w:tr w:rsidR="00A107C6" w:rsidRPr="00A107C6" w:rsidTr="00A107C6">
        <w:trPr>
          <w:jc w:val="center"/>
        </w:trPr>
        <w:tc>
          <w:tcPr>
            <w:tcW w:w="947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7</w:t>
            </w:r>
          </w:p>
        </w:tc>
        <w:tc>
          <w:tcPr>
            <w:tcW w:w="1843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JC</w:t>
            </w:r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 xml:space="preserve">     XX</w:t>
            </w:r>
          </w:p>
        </w:tc>
        <w:tc>
          <w:tcPr>
            <w:tcW w:w="2950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CF=1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，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PC=PC+XX</w:t>
            </w:r>
          </w:p>
        </w:tc>
        <w:tc>
          <w:tcPr>
            <w:tcW w:w="2902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XX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：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-128~127</w:t>
            </w:r>
          </w:p>
        </w:tc>
      </w:tr>
      <w:tr w:rsidR="00A107C6" w:rsidRPr="00A107C6" w:rsidTr="00A107C6">
        <w:trPr>
          <w:jc w:val="center"/>
        </w:trPr>
        <w:tc>
          <w:tcPr>
            <w:tcW w:w="947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8</w:t>
            </w:r>
          </w:p>
        </w:tc>
        <w:tc>
          <w:tcPr>
            <w:tcW w:w="1843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IRET</w:t>
            </w:r>
          </w:p>
        </w:tc>
        <w:tc>
          <w:tcPr>
            <w:tcW w:w="2950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中断返回</w:t>
            </w:r>
          </w:p>
        </w:tc>
        <w:tc>
          <w:tcPr>
            <w:tcW w:w="2902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恢复现场</w:t>
            </w:r>
          </w:p>
        </w:tc>
      </w:tr>
      <w:tr w:rsidR="00A107C6" w:rsidRPr="00A107C6" w:rsidTr="00A107C6">
        <w:trPr>
          <w:jc w:val="center"/>
        </w:trPr>
        <w:tc>
          <w:tcPr>
            <w:tcW w:w="947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9</w:t>
            </w:r>
          </w:p>
        </w:tc>
        <w:tc>
          <w:tcPr>
            <w:tcW w:w="1843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proofErr w:type="gramStart"/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PUSH</w:t>
            </w:r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 xml:space="preserve">  R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i</w:t>
            </w:r>
            <w:proofErr w:type="gramEnd"/>
          </w:p>
        </w:tc>
        <w:tc>
          <w:tcPr>
            <w:tcW w:w="2950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SP=SP-</w:t>
            </w:r>
            <w:proofErr w:type="gramStart"/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1,</w:t>
            </w:r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>R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i</w:t>
            </w:r>
            <w:proofErr w:type="gramEnd"/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>-&gt;(SP)</w:t>
            </w:r>
          </w:p>
        </w:tc>
        <w:tc>
          <w:tcPr>
            <w:tcW w:w="2902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写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1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个字节</w:t>
            </w:r>
          </w:p>
        </w:tc>
      </w:tr>
      <w:tr w:rsidR="00A107C6" w:rsidRPr="00A107C6" w:rsidTr="00A107C6">
        <w:trPr>
          <w:jc w:val="center"/>
        </w:trPr>
        <w:tc>
          <w:tcPr>
            <w:tcW w:w="947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10</w:t>
            </w:r>
          </w:p>
        </w:tc>
        <w:tc>
          <w:tcPr>
            <w:tcW w:w="1843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POP</w:t>
            </w:r>
            <w:r w:rsidRPr="00A107C6"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  <w:t xml:space="preserve">   R</w:t>
            </w: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i</w:t>
            </w:r>
          </w:p>
        </w:tc>
        <w:tc>
          <w:tcPr>
            <w:tcW w:w="2950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(SP)-&gt;</w:t>
            </w:r>
            <w:proofErr w:type="spellStart"/>
            <w:proofErr w:type="gramStart"/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Ri,SP</w:t>
            </w:r>
            <w:proofErr w:type="spellEnd"/>
            <w:proofErr w:type="gramEnd"/>
            <w:r w:rsidRPr="00A107C6">
              <w:rPr>
                <w:rFonts w:ascii="Calibri" w:eastAsia="宋体" w:hAnsi="Calibri" w:cs="Times New Roman" w:hint="eastAsia"/>
                <w:color w:val="auto"/>
                <w:kern w:val="2"/>
                <w:sz w:val="24"/>
                <w:szCs w:val="22"/>
              </w:rPr>
              <w:t>=SP+1</w:t>
            </w:r>
          </w:p>
        </w:tc>
        <w:tc>
          <w:tcPr>
            <w:tcW w:w="2902" w:type="dxa"/>
            <w:shd w:val="clear" w:color="auto" w:fill="FFC000"/>
          </w:tcPr>
          <w:p w:rsidR="00A107C6" w:rsidRPr="00A107C6" w:rsidRDefault="00A107C6" w:rsidP="00A107C6">
            <w:pPr>
              <w:widowControl w:val="0"/>
              <w:spacing w:after="0" w:line="240" w:lineRule="auto"/>
              <w:ind w:left="0" w:right="0"/>
              <w:jc w:val="both"/>
              <w:rPr>
                <w:rFonts w:ascii="Calibri" w:eastAsia="宋体" w:hAnsi="Calibri" w:cs="Times New Roman"/>
                <w:color w:val="auto"/>
                <w:kern w:val="2"/>
                <w:sz w:val="24"/>
                <w:szCs w:val="22"/>
              </w:rPr>
            </w:pPr>
          </w:p>
        </w:tc>
      </w:tr>
    </w:tbl>
    <w:p w:rsidR="00FE568D" w:rsidRDefault="00FE568D" w:rsidP="00FE568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8B3B7E" w:rsidRPr="00FE568D" w:rsidRDefault="008B3B7E" w:rsidP="00FE568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FE568D" w:rsidRPr="00A555BA" w:rsidRDefault="00FE568D" w:rsidP="00FE568D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32"/>
          <w:szCs w:val="24"/>
        </w:rPr>
      </w:pPr>
      <w:r w:rsidRPr="00A555BA">
        <w:rPr>
          <w:rFonts w:ascii="宋体" w:eastAsia="宋体" w:hAnsi="宋体" w:hint="eastAsia"/>
          <w:color w:val="262626" w:themeColor="text1" w:themeTint="D9"/>
          <w:sz w:val="32"/>
          <w:szCs w:val="24"/>
        </w:rPr>
        <w:t>设计思路：</w:t>
      </w:r>
    </w:p>
    <w:p w:rsidR="00FE568D" w:rsidRPr="00FE568D" w:rsidRDefault="00FE568D" w:rsidP="00FE568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FE568D" w:rsidRPr="00FE568D" w:rsidRDefault="00FE568D" w:rsidP="00FE568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FE568D">
        <w:rPr>
          <w:rFonts w:ascii="宋体" w:eastAsia="宋体" w:hAnsi="宋体"/>
          <w:color w:val="262626" w:themeColor="text1" w:themeTint="D9"/>
          <w:sz w:val="28"/>
          <w:szCs w:val="24"/>
        </w:rPr>
        <w:t>1.</w:t>
      </w:r>
      <w:r w:rsidRPr="00FE568D">
        <w:rPr>
          <w:rFonts w:ascii="宋体" w:eastAsia="宋体" w:hAnsi="宋体" w:hint="eastAsia"/>
          <w:color w:val="262626" w:themeColor="text1" w:themeTint="D9"/>
          <w:sz w:val="28"/>
          <w:szCs w:val="24"/>
        </w:rPr>
        <w:t>由于有</w:t>
      </w:r>
      <w:r w:rsidR="00F80CCA">
        <w:rPr>
          <w:rFonts w:ascii="宋体" w:eastAsia="宋体" w:hAnsi="宋体"/>
          <w:color w:val="262626" w:themeColor="text1" w:themeTint="D9"/>
          <w:sz w:val="28"/>
          <w:szCs w:val="24"/>
        </w:rPr>
        <w:t>14</w:t>
      </w:r>
      <w:r w:rsidRPr="00FE568D">
        <w:rPr>
          <w:rFonts w:ascii="宋体" w:eastAsia="宋体" w:hAnsi="宋体" w:hint="eastAsia"/>
          <w:color w:val="262626" w:themeColor="text1" w:themeTint="D9"/>
          <w:sz w:val="28"/>
          <w:szCs w:val="24"/>
        </w:rPr>
        <w:t>条指令，所以操作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码至少需要4位。</w:t>
      </w:r>
    </w:p>
    <w:p w:rsidR="00A107C6" w:rsidRDefault="00FE568D" w:rsidP="00FE568D">
      <w:pPr>
        <w:tabs>
          <w:tab w:val="left" w:pos="4643"/>
        </w:tabs>
        <w:spacing w:after="0" w:line="240" w:lineRule="auto"/>
        <w:ind w:left="56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2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 w:rsidR="00A107C6" w:rsidRPr="00FE568D">
        <w:rPr>
          <w:rFonts w:ascii="宋体" w:eastAsia="宋体" w:hAnsi="宋体" w:hint="eastAsia"/>
          <w:color w:val="262626" w:themeColor="text1" w:themeTint="D9"/>
          <w:sz w:val="28"/>
          <w:szCs w:val="24"/>
        </w:rPr>
        <w:t>其中STO、LAD、JMP</w:t>
      </w:r>
      <w:r w:rsidRPr="00FE568D">
        <w:rPr>
          <w:rFonts w:ascii="宋体" w:eastAsia="宋体" w:hAnsi="宋体" w:hint="eastAsia"/>
          <w:color w:val="262626" w:themeColor="text1" w:themeTint="D9"/>
          <w:sz w:val="28"/>
          <w:szCs w:val="24"/>
        </w:rPr>
        <w:t>、I</w:t>
      </w:r>
      <w:r w:rsidRPr="00FE568D">
        <w:rPr>
          <w:rFonts w:ascii="宋体" w:eastAsia="宋体" w:hAnsi="宋体"/>
          <w:color w:val="262626" w:themeColor="text1" w:themeTint="D9"/>
          <w:sz w:val="28"/>
          <w:szCs w:val="24"/>
        </w:rPr>
        <w:t>N</w:t>
      </w:r>
      <w:r w:rsidRPr="00FE568D">
        <w:rPr>
          <w:rFonts w:ascii="宋体" w:eastAsia="宋体" w:hAnsi="宋体" w:hint="eastAsia"/>
          <w:color w:val="262626" w:themeColor="text1" w:themeTint="D9"/>
          <w:sz w:val="28"/>
          <w:szCs w:val="24"/>
        </w:rPr>
        <w:t>、OUT五条指令需要至少2</w:t>
      </w:r>
      <w:r w:rsidRPr="00FE568D">
        <w:rPr>
          <w:rFonts w:ascii="宋体" w:eastAsia="宋体" w:hAnsi="宋体"/>
          <w:color w:val="262626" w:themeColor="text1" w:themeTint="D9"/>
          <w:sz w:val="28"/>
          <w:szCs w:val="24"/>
        </w:rPr>
        <w:t>0</w:t>
      </w:r>
      <w:r w:rsidRPr="00FE568D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位，又只有一条数据总线，所以无法用1</w:t>
      </w:r>
      <w:r w:rsidRPr="00FE568D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Pr="00FE568D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位数据总线传输。</w:t>
      </w:r>
    </w:p>
    <w:p w:rsidR="00FE568D" w:rsidRDefault="00FE568D" w:rsidP="003859A2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有两种</w:t>
      </w:r>
      <w:r w:rsidR="003859A2">
        <w:rPr>
          <w:rFonts w:ascii="宋体" w:eastAsia="宋体" w:hAnsi="宋体" w:hint="eastAsia"/>
          <w:color w:val="262626" w:themeColor="text1" w:themeTint="D9"/>
          <w:sz w:val="28"/>
          <w:szCs w:val="24"/>
        </w:rPr>
        <w:t>解决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方法：</w:t>
      </w:r>
    </w:p>
    <w:p w:rsidR="00FE568D" w:rsidRDefault="00FE568D" w:rsidP="00FE568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（1）采用双字长指令；</w:t>
      </w:r>
    </w:p>
    <w:p w:rsidR="00FE568D" w:rsidRDefault="00FE568D" w:rsidP="00FE568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（2）</w:t>
      </w:r>
      <w:r w:rsidR="003859A2">
        <w:rPr>
          <w:rFonts w:ascii="宋体" w:eastAsia="宋体" w:hAnsi="宋体" w:hint="eastAsia"/>
          <w:color w:val="262626" w:themeColor="text1" w:themeTint="D9"/>
          <w:sz w:val="28"/>
          <w:szCs w:val="24"/>
        </w:rPr>
        <w:t>采用</w:t>
      </w:r>
      <w:r w:rsidR="00CE3074">
        <w:rPr>
          <w:rFonts w:ascii="宋体" w:eastAsia="宋体" w:hAnsi="宋体" w:hint="eastAsia"/>
          <w:color w:val="262626" w:themeColor="text1" w:themeTint="D9"/>
          <w:sz w:val="28"/>
          <w:szCs w:val="24"/>
        </w:rPr>
        <w:t>寄存器</w:t>
      </w:r>
      <w:r w:rsidR="003859A2">
        <w:rPr>
          <w:rFonts w:ascii="宋体" w:eastAsia="宋体" w:hAnsi="宋体" w:hint="eastAsia"/>
          <w:color w:val="262626" w:themeColor="text1" w:themeTint="D9"/>
          <w:sz w:val="28"/>
          <w:szCs w:val="24"/>
        </w:rPr>
        <w:t>寻址的方法；</w:t>
      </w:r>
    </w:p>
    <w:p w:rsidR="008B3B7E" w:rsidRDefault="008B3B7E" w:rsidP="00FE568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F80CCA" w:rsidRDefault="003859A2" w:rsidP="00F80CCA">
      <w:pPr>
        <w:tabs>
          <w:tab w:val="left" w:pos="4643"/>
        </w:tabs>
        <w:spacing w:after="0" w:line="240" w:lineRule="auto"/>
        <w:ind w:leftChars="400" w:left="80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方法（2）由于初始寄存器中没有数据，开始</w:t>
      </w:r>
      <w:r w:rsidR="00CE3074">
        <w:rPr>
          <w:rFonts w:ascii="宋体" w:eastAsia="宋体" w:hAnsi="宋体" w:hint="eastAsia"/>
          <w:color w:val="262626" w:themeColor="text1" w:themeTint="D9"/>
          <w:sz w:val="28"/>
          <w:szCs w:val="24"/>
        </w:rPr>
        <w:t>寄存器</w:t>
      </w:r>
      <w:proofErr w:type="gramStart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寻址</w:t>
      </w:r>
      <w:r w:rsidR="008B3B7E">
        <w:rPr>
          <w:rFonts w:ascii="宋体" w:eastAsia="宋体" w:hAnsi="宋体" w:hint="eastAsia"/>
          <w:color w:val="262626" w:themeColor="text1" w:themeTint="D9"/>
          <w:sz w:val="28"/>
          <w:szCs w:val="24"/>
        </w:rPr>
        <w:t>较</w:t>
      </w:r>
      <w:proofErr w:type="gramEnd"/>
      <w:r w:rsidR="008B3B7E">
        <w:rPr>
          <w:rFonts w:ascii="宋体" w:eastAsia="宋体" w:hAnsi="宋体" w:hint="eastAsia"/>
          <w:color w:val="262626" w:themeColor="text1" w:themeTint="D9"/>
          <w:sz w:val="28"/>
          <w:szCs w:val="24"/>
        </w:rPr>
        <w:t>麻烦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。所以本次指令系统采取部分指令双字长的方式</w:t>
      </w:r>
      <w:r w:rsidR="00CE3074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，采用直接寻址。</w:t>
      </w:r>
    </w:p>
    <w:p w:rsidR="008B3B7E" w:rsidRDefault="008B3B7E" w:rsidP="00F80CCA">
      <w:pPr>
        <w:tabs>
          <w:tab w:val="left" w:pos="4643"/>
        </w:tabs>
        <w:spacing w:after="0" w:line="240" w:lineRule="auto"/>
        <w:ind w:leftChars="400" w:left="80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6C6ADF" w:rsidRDefault="003859A2" w:rsidP="006C6ADF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3.</w:t>
      </w:r>
      <w:r w:rsidRPr="00FE568D">
        <w:rPr>
          <w:rFonts w:ascii="宋体" w:eastAsia="宋体" w:hAnsi="宋体" w:hint="eastAsia"/>
          <w:color w:val="262626" w:themeColor="text1" w:themeTint="D9"/>
          <w:sz w:val="28"/>
          <w:szCs w:val="24"/>
        </w:rPr>
        <w:t>STO、LAD、JMP、I</w:t>
      </w:r>
      <w:r w:rsidRPr="00FE568D">
        <w:rPr>
          <w:rFonts w:ascii="宋体" w:eastAsia="宋体" w:hAnsi="宋体"/>
          <w:color w:val="262626" w:themeColor="text1" w:themeTint="D9"/>
          <w:sz w:val="28"/>
          <w:szCs w:val="24"/>
        </w:rPr>
        <w:t>N</w:t>
      </w:r>
      <w:r w:rsidRPr="00FE568D">
        <w:rPr>
          <w:rFonts w:ascii="宋体" w:eastAsia="宋体" w:hAnsi="宋体" w:hint="eastAsia"/>
          <w:color w:val="262626" w:themeColor="text1" w:themeTint="D9"/>
          <w:sz w:val="28"/>
          <w:szCs w:val="24"/>
        </w:rPr>
        <w:t>、OUT</w:t>
      </w:r>
      <w:r w:rsidR="00F80CCA">
        <w:rPr>
          <w:rFonts w:ascii="宋体" w:eastAsia="宋体" w:hAnsi="宋体"/>
          <w:color w:val="262626" w:themeColor="text1" w:themeTint="D9"/>
          <w:sz w:val="28"/>
          <w:szCs w:val="24"/>
        </w:rPr>
        <w:t xml:space="preserve"> </w:t>
      </w:r>
      <w:r w:rsidR="00F80CCA">
        <w:rPr>
          <w:rFonts w:ascii="宋体" w:eastAsia="宋体" w:hAnsi="宋体" w:hint="eastAsia"/>
          <w:color w:val="262626" w:themeColor="text1" w:themeTint="D9"/>
          <w:sz w:val="28"/>
          <w:szCs w:val="24"/>
        </w:rPr>
        <w:t>5</w:t>
      </w:r>
      <w:r w:rsidRPr="00FE568D">
        <w:rPr>
          <w:rFonts w:ascii="宋体" w:eastAsia="宋体" w:hAnsi="宋体" w:hint="eastAsia"/>
          <w:color w:val="262626" w:themeColor="text1" w:themeTint="D9"/>
          <w:sz w:val="28"/>
          <w:szCs w:val="24"/>
        </w:rPr>
        <w:t>条指令</w:t>
      </w:r>
      <w:r w:rsidR="00F80CCA">
        <w:rPr>
          <w:rFonts w:ascii="宋体" w:eastAsia="宋体" w:hAnsi="宋体" w:hint="eastAsia"/>
          <w:color w:val="262626" w:themeColor="text1" w:themeTint="D9"/>
          <w:sz w:val="28"/>
          <w:szCs w:val="24"/>
        </w:rPr>
        <w:t>需要双字长，另外</w:t>
      </w:r>
      <w:r w:rsidR="00F80CCA">
        <w:rPr>
          <w:rFonts w:ascii="宋体" w:eastAsia="宋体" w:hAnsi="宋体"/>
          <w:color w:val="262626" w:themeColor="text1" w:themeTint="D9"/>
          <w:sz w:val="28"/>
          <w:szCs w:val="24"/>
        </w:rPr>
        <w:t>9</w:t>
      </w:r>
      <w:r w:rsidR="00F80CCA">
        <w:rPr>
          <w:rFonts w:ascii="宋体" w:eastAsia="宋体" w:hAnsi="宋体" w:hint="eastAsia"/>
          <w:color w:val="262626" w:themeColor="text1" w:themeTint="D9"/>
          <w:sz w:val="28"/>
          <w:szCs w:val="24"/>
        </w:rPr>
        <w:t>条指令采用单字长。</w:t>
      </w:r>
    </w:p>
    <w:p w:rsidR="003859A2" w:rsidRPr="008B3B7E" w:rsidRDefault="00F80CCA" w:rsidP="006C6ADF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4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为了方便逻辑判断双字长，五条双字长指令和EI，</w:t>
      </w:r>
      <w:r w:rsidR="008B3B7E">
        <w:rPr>
          <w:rFonts w:ascii="宋体" w:eastAsia="宋体" w:hAnsi="宋体" w:hint="eastAsia"/>
          <w:color w:val="262626" w:themeColor="text1" w:themeTint="D9"/>
          <w:sz w:val="28"/>
          <w:szCs w:val="24"/>
        </w:rPr>
        <w:t>STP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操作码位1XXX，</w:t>
      </w:r>
      <w:r w:rsidR="008B3B7E">
        <w:rPr>
          <w:rFonts w:ascii="宋体" w:eastAsia="宋体" w:hAnsi="宋体" w:hint="eastAsia"/>
          <w:color w:val="262626" w:themeColor="text1" w:themeTint="D9"/>
          <w:sz w:val="28"/>
          <w:szCs w:val="24"/>
        </w:rPr>
        <w:t>另外</w:t>
      </w:r>
      <w:r w:rsidR="008B3B7E">
        <w:rPr>
          <w:rFonts w:ascii="宋体" w:eastAsia="宋体" w:hAnsi="宋体"/>
          <w:color w:val="262626" w:themeColor="text1" w:themeTint="D9"/>
          <w:sz w:val="28"/>
          <w:szCs w:val="24"/>
        </w:rPr>
        <w:t>7</w:t>
      </w:r>
      <w:r w:rsidR="008B3B7E">
        <w:rPr>
          <w:rFonts w:ascii="宋体" w:eastAsia="宋体" w:hAnsi="宋体" w:hint="eastAsia"/>
          <w:color w:val="262626" w:themeColor="text1" w:themeTint="D9"/>
          <w:sz w:val="28"/>
          <w:szCs w:val="24"/>
        </w:rPr>
        <w:t>条指令为0XXX。</w:t>
      </w:r>
    </w:p>
    <w:p w:rsidR="00FE568D" w:rsidRDefault="00FE568D" w:rsidP="00FE568D">
      <w:pPr>
        <w:tabs>
          <w:tab w:val="left" w:pos="4643"/>
        </w:tabs>
        <w:spacing w:after="0" w:line="240" w:lineRule="auto"/>
        <w:ind w:left="0" w:right="0" w:firstLineChars="200" w:firstLine="48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FE568D" w:rsidRDefault="00FE568D" w:rsidP="00280114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8B3B7E" w:rsidRDefault="008B3B7E" w:rsidP="00280114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8B3B7E" w:rsidRDefault="008B3B7E" w:rsidP="00280114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A555BA" w:rsidRDefault="00A555BA" w:rsidP="00280114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DA3F25" w:rsidRDefault="00DA3F25" w:rsidP="00280114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8B3B7E" w:rsidRDefault="008B3B7E" w:rsidP="00280114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8B3B7E" w:rsidRPr="00A555BA" w:rsidRDefault="008B3B7E" w:rsidP="00280114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32"/>
          <w:szCs w:val="24"/>
        </w:rPr>
      </w:pPr>
      <w:r w:rsidRPr="00A555BA">
        <w:rPr>
          <w:rFonts w:ascii="宋体" w:eastAsia="宋体" w:hAnsi="宋体" w:hint="eastAsia"/>
          <w:color w:val="262626" w:themeColor="text1" w:themeTint="D9"/>
          <w:sz w:val="32"/>
          <w:szCs w:val="24"/>
        </w:rPr>
        <w:t>指令系统如下：</w:t>
      </w:r>
    </w:p>
    <w:p w:rsidR="00014EC6" w:rsidRPr="008B3B7E" w:rsidRDefault="00014EC6" w:rsidP="00280114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FE568D" w:rsidRDefault="00FE568D" w:rsidP="00FE568D">
      <w:pPr>
        <w:tabs>
          <w:tab w:val="left" w:pos="4643"/>
        </w:tabs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4"/>
          <w:szCs w:val="24"/>
        </w:rPr>
      </w:pPr>
      <w:r>
        <w:rPr>
          <w:noProof/>
        </w:rPr>
        <w:drawing>
          <wp:inline distT="0" distB="0" distL="0" distR="0" wp14:anchorId="5D7D2D9A" wp14:editId="264B5373">
            <wp:extent cx="6973978" cy="5028602"/>
            <wp:effectExtent l="0" t="0" r="0" b="635"/>
            <wp:docPr id="30" name="图片 30" descr="C:\Users\lenovo\AppData\Roaming\Tencent\Users\778128271\TIM\WinTemp\RichOle\H)X09ODM11KF1[X)2JMXS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lenovo\AppData\Roaming\Tencent\Users\778128271\TIM\WinTemp\RichOle\H)X09ODM11KF1[X)2JMXS1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79640" cy="50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B7E" w:rsidRDefault="008B3B7E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8B3B7E" w:rsidRPr="00CE3074" w:rsidRDefault="00014EC6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4"/>
          <w:szCs w:val="24"/>
        </w:rPr>
      </w:pPr>
      <w:r w:rsidRPr="00CE3074">
        <w:rPr>
          <w:rFonts w:ascii="宋体" w:eastAsia="宋体" w:hAnsi="宋体" w:hint="eastAsia"/>
          <w:color w:val="262626" w:themeColor="text1" w:themeTint="D9"/>
          <w:sz w:val="24"/>
          <w:szCs w:val="24"/>
        </w:rPr>
        <w:t>（注：JC中X为8位偏转值表示-</w:t>
      </w:r>
      <w:r w:rsidRPr="00CE3074">
        <w:rPr>
          <w:rFonts w:ascii="宋体" w:eastAsia="宋体" w:hAnsi="宋体"/>
          <w:color w:val="262626" w:themeColor="text1" w:themeTint="D9"/>
          <w:sz w:val="24"/>
          <w:szCs w:val="24"/>
        </w:rPr>
        <w:t>127</w:t>
      </w:r>
      <w:r w:rsidRPr="00CE3074">
        <w:rPr>
          <w:rFonts w:ascii="宋体" w:eastAsia="宋体" w:hAnsi="宋体" w:hint="eastAsia"/>
          <w:color w:val="262626" w:themeColor="text1" w:themeTint="D9"/>
          <w:sz w:val="24"/>
          <w:szCs w:val="24"/>
        </w:rPr>
        <w:t>—1</w:t>
      </w:r>
      <w:r w:rsidRPr="00CE3074">
        <w:rPr>
          <w:rFonts w:ascii="宋体" w:eastAsia="宋体" w:hAnsi="宋体"/>
          <w:color w:val="262626" w:themeColor="text1" w:themeTint="D9"/>
          <w:sz w:val="24"/>
          <w:szCs w:val="24"/>
        </w:rPr>
        <w:t>27</w:t>
      </w:r>
      <w:r w:rsidRPr="00CE3074">
        <w:rPr>
          <w:rFonts w:ascii="宋体" w:eastAsia="宋体" w:hAnsi="宋体" w:hint="eastAsia"/>
          <w:color w:val="262626" w:themeColor="text1" w:themeTint="D9"/>
          <w:sz w:val="24"/>
          <w:szCs w:val="24"/>
        </w:rPr>
        <w:t>；STO、LAD、JMP、I</w:t>
      </w:r>
      <w:r w:rsidRPr="00CE3074">
        <w:rPr>
          <w:rFonts w:ascii="宋体" w:eastAsia="宋体" w:hAnsi="宋体"/>
          <w:color w:val="262626" w:themeColor="text1" w:themeTint="D9"/>
          <w:sz w:val="24"/>
          <w:szCs w:val="24"/>
        </w:rPr>
        <w:t>N</w:t>
      </w:r>
      <w:r w:rsidRPr="00CE3074">
        <w:rPr>
          <w:rFonts w:ascii="宋体" w:eastAsia="宋体" w:hAnsi="宋体" w:hint="eastAsia"/>
          <w:color w:val="262626" w:themeColor="text1" w:themeTint="D9"/>
          <w:sz w:val="24"/>
          <w:szCs w:val="24"/>
        </w:rPr>
        <w:t>、OUT中X为1</w:t>
      </w:r>
      <w:r w:rsidRPr="00CE3074">
        <w:rPr>
          <w:rFonts w:ascii="宋体" w:eastAsia="宋体" w:hAnsi="宋体"/>
          <w:color w:val="262626" w:themeColor="text1" w:themeTint="D9"/>
          <w:sz w:val="24"/>
          <w:szCs w:val="24"/>
        </w:rPr>
        <w:t>6</w:t>
      </w:r>
      <w:r w:rsidRPr="00CE3074">
        <w:rPr>
          <w:rFonts w:ascii="宋体" w:eastAsia="宋体" w:hAnsi="宋体" w:hint="eastAsia"/>
          <w:color w:val="262626" w:themeColor="text1" w:themeTint="D9"/>
          <w:sz w:val="24"/>
          <w:szCs w:val="24"/>
        </w:rPr>
        <w:t>位地址）</w:t>
      </w:r>
    </w:p>
    <w:p w:rsidR="008B3B7E" w:rsidRDefault="008B3B7E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014EC6" w:rsidRPr="00CE3074" w:rsidRDefault="00014EC6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E3074" w:rsidRPr="00CE3074" w:rsidRDefault="00CE3074" w:rsidP="00E61C98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proofErr w:type="gramStart"/>
      <w:r w:rsidRPr="00CE3074">
        <w:rPr>
          <w:rFonts w:ascii="宋体" w:eastAsia="宋体" w:hAnsi="宋体" w:hint="eastAsia"/>
          <w:color w:val="262626" w:themeColor="text1" w:themeTint="D9"/>
          <w:sz w:val="28"/>
          <w:szCs w:val="24"/>
        </w:rPr>
        <w:t>指令共</w:t>
      </w:r>
      <w:proofErr w:type="gramEnd"/>
      <w:r w:rsidRPr="00CE3074">
        <w:rPr>
          <w:rFonts w:ascii="宋体" w:eastAsia="宋体" w:hAnsi="宋体" w:hint="eastAsia"/>
          <w:color w:val="262626" w:themeColor="text1" w:themeTint="D9"/>
          <w:sz w:val="28"/>
          <w:szCs w:val="24"/>
        </w:rPr>
        <w:t>1</w:t>
      </w:r>
      <w:r w:rsidRPr="00CE3074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Pr="00CE3074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位，前四位为操作码，接着四位为寄存器</w:t>
      </w:r>
      <w:r w:rsidR="00746CE7">
        <w:rPr>
          <w:rFonts w:ascii="宋体" w:eastAsia="宋体" w:hAnsi="宋体" w:hint="eastAsia"/>
          <w:color w:val="262626" w:themeColor="text1" w:themeTint="D9"/>
          <w:sz w:val="28"/>
          <w:szCs w:val="24"/>
        </w:rPr>
        <w:t>编址</w:t>
      </w:r>
      <w:r w:rsidRPr="00CE3074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，之后为地址码。</w:t>
      </w:r>
    </w:p>
    <w:p w:rsidR="00CE3074" w:rsidRDefault="00CE3074" w:rsidP="00CE3074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CE3074">
        <w:rPr>
          <w:rFonts w:ascii="宋体" w:eastAsia="宋体" w:hAnsi="宋体" w:hint="eastAsia"/>
          <w:color w:val="262626" w:themeColor="text1" w:themeTint="D9"/>
          <w:sz w:val="28"/>
          <w:szCs w:val="24"/>
        </w:rPr>
        <w:t>本次实验指令的寻址方式为顺序寻址方式，操作数寻址方式包含直接寻址和立即寻址。</w:t>
      </w:r>
    </w:p>
    <w:p w:rsidR="00E61C98" w:rsidRPr="00CE3074" w:rsidRDefault="00E61C98" w:rsidP="00CE3074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本次指令系统包含数据传送</w:t>
      </w:r>
      <w:r w:rsidR="00151F35">
        <w:rPr>
          <w:rFonts w:ascii="宋体" w:eastAsia="宋体" w:hAnsi="宋体" w:hint="eastAsia"/>
          <w:color w:val="262626" w:themeColor="text1" w:themeTint="D9"/>
          <w:sz w:val="28"/>
          <w:szCs w:val="24"/>
        </w:rPr>
        <w:t>指令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、算术运算指令、逻辑运算指令、程序控制指令、输入输出指令、以及中断停机等其他指令。基本包含计算机指令系统中大部分类型指令。</w:t>
      </w:r>
    </w:p>
    <w:p w:rsidR="00014EC6" w:rsidRDefault="00014EC6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014EC6" w:rsidRDefault="00014EC6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 w:hint="eastAsia"/>
          <w:color w:val="262626" w:themeColor="text1" w:themeTint="D9"/>
          <w:sz w:val="24"/>
          <w:szCs w:val="24"/>
        </w:rPr>
      </w:pPr>
    </w:p>
    <w:p w:rsidR="00014EC6" w:rsidRDefault="00014EC6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 w:hint="eastAsia"/>
          <w:color w:val="262626" w:themeColor="text1" w:themeTint="D9"/>
          <w:sz w:val="24"/>
          <w:szCs w:val="24"/>
        </w:rPr>
      </w:pPr>
    </w:p>
    <w:p w:rsidR="00C92E4E" w:rsidRDefault="00C92E4E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4"/>
          <w:szCs w:val="24"/>
        </w:rPr>
      </w:pPr>
    </w:p>
    <w:p w:rsidR="008B3B7E" w:rsidRPr="00014EC6" w:rsidRDefault="008B3B7E" w:rsidP="00014EC6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014EC6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2</w:t>
      </w:r>
      <w:r w:rsidRPr="00014EC6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>.</w:t>
      </w:r>
      <w:r w:rsidR="00014EC6" w:rsidRPr="00014EC6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微指令</w:t>
      </w:r>
      <w:r w:rsidR="00014EC6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格式</w:t>
      </w:r>
      <w:r w:rsidR="00014EC6" w:rsidRPr="00014EC6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设计</w:t>
      </w:r>
    </w:p>
    <w:p w:rsidR="008B3B7E" w:rsidRPr="00014EC6" w:rsidRDefault="008B3B7E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014EC6" w:rsidRPr="00014EC6" w:rsidRDefault="00014EC6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8B3B7E" w:rsidRPr="00014EC6" w:rsidRDefault="00014EC6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014EC6">
        <w:rPr>
          <w:rFonts w:ascii="宋体" w:eastAsia="宋体" w:hAnsi="宋体"/>
          <w:noProof/>
          <w:color w:val="262626" w:themeColor="text1" w:themeTint="D9"/>
          <w:sz w:val="28"/>
          <w:szCs w:val="24"/>
        </w:rPr>
        <w:drawing>
          <wp:inline distT="0" distB="0" distL="0" distR="0" wp14:anchorId="5F933F66" wp14:editId="2EF40BE4">
            <wp:extent cx="6741459" cy="3814254"/>
            <wp:effectExtent l="19050" t="19050" r="21590" b="15240"/>
            <wp:docPr id="31" name="图片 31" descr="C:\Users\lenovo\AppData\Roaming\Tencent\Users\778128271\TIM\WinTemp\RichOle\70%R$}L}(E7JB`FAB2V)C$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enovo\AppData\Roaming\Tencent\Users\778128271\TIM\WinTemp\RichOle\70%R$}L}(E7JB`FAB2V)C$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9614" cy="383018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C3F20" w:rsidRDefault="002C3F20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</w:p>
    <w:p w:rsidR="00014EC6" w:rsidRDefault="00014EC6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485FD9">
        <w:rPr>
          <w:rFonts w:ascii="宋体" w:eastAsia="宋体" w:hAnsi="宋体" w:hint="eastAsia"/>
          <w:color w:val="262626" w:themeColor="text1" w:themeTint="D9"/>
          <w:sz w:val="32"/>
          <w:szCs w:val="24"/>
        </w:rPr>
        <w:t>根据微程序流程图设计微指令格式：</w:t>
      </w:r>
    </w:p>
    <w:p w:rsidR="00014EC6" w:rsidRDefault="00014EC6" w:rsidP="008B3B7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2C3F20" w:rsidRDefault="002C3F20" w:rsidP="002C3F20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流程图中共有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 xml:space="preserve"> 逻辑跳转：</w:t>
      </w:r>
    </w:p>
    <w:p w:rsidR="002C3F20" w:rsidRDefault="002C3F20" w:rsidP="002C3F20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（1）由当前微地址跳转到</w:t>
      </w:r>
      <w:proofErr w:type="gramStart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固定微</w:t>
      </w:r>
      <w:proofErr w:type="gramEnd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地址；</w:t>
      </w:r>
    </w:p>
    <w:p w:rsidR="002C3F20" w:rsidRDefault="002C3F20" w:rsidP="002C3F20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（2）由当前微地址跳转到P字段判断；</w:t>
      </w:r>
    </w:p>
    <w:p w:rsidR="002C3F20" w:rsidRDefault="002C3F20" w:rsidP="002C3F20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（3）由P字段逻辑运算跳转到相应微地址；</w:t>
      </w:r>
    </w:p>
    <w:p w:rsidR="002C3F20" w:rsidRDefault="002C3F20" w:rsidP="002C3F20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（4）由当前微地址跳转到中断；</w:t>
      </w:r>
    </w:p>
    <w:p w:rsidR="002C3F20" w:rsidRDefault="002C3F20" w:rsidP="002C3F20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2C3F20" w:rsidRDefault="002C3F20" w:rsidP="002C3F20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根据这四种逻辑</w:t>
      </w:r>
      <w:r w:rsidR="00485FD9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，进行微程序跳转。</w:t>
      </w:r>
    </w:p>
    <w:p w:rsidR="004B121C" w:rsidRPr="004B121C" w:rsidRDefault="004B121C" w:rsidP="004B121C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微指令采取编码表示法</w:t>
      </w:r>
      <w:r w:rsidR="00746CE7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，且为水平型微指令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：</w:t>
      </w:r>
    </w:p>
    <w:p w:rsidR="00485FD9" w:rsidRDefault="004B121C" w:rsidP="002C3F20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1.</w:t>
      </w:r>
      <w:r w:rsidR="00485FD9">
        <w:rPr>
          <w:rFonts w:ascii="宋体" w:eastAsia="宋体" w:hAnsi="宋体" w:hint="eastAsia"/>
          <w:color w:val="262626" w:themeColor="text1" w:themeTint="D9"/>
          <w:sz w:val="28"/>
          <w:szCs w:val="24"/>
        </w:rPr>
        <w:t>3</w:t>
      </w:r>
      <w:r w:rsidR="00485FD9"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 w:rsidR="00485FD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位微指令，其中最后5位U4-U0是下一个微地址。下一个微地址固定的跳转</w:t>
      </w:r>
      <w:r w:rsidR="00CA1BB5">
        <w:rPr>
          <w:rFonts w:ascii="宋体" w:eastAsia="宋体" w:hAnsi="宋体" w:hint="eastAsia"/>
          <w:color w:val="262626" w:themeColor="text1" w:themeTint="D9"/>
          <w:sz w:val="28"/>
          <w:szCs w:val="24"/>
        </w:rPr>
        <w:t>（例如0</w:t>
      </w:r>
      <w:r w:rsidR="00CA1BB5">
        <w:rPr>
          <w:rFonts w:ascii="宋体" w:eastAsia="宋体" w:hAnsi="宋体"/>
          <w:color w:val="262626" w:themeColor="text1" w:themeTint="D9"/>
          <w:sz w:val="28"/>
          <w:szCs w:val="24"/>
        </w:rPr>
        <w:t>9</w:t>
      </w:r>
      <w:r w:rsidR="00CA1BB5">
        <w:rPr>
          <w:rFonts w:ascii="宋体" w:eastAsia="宋体" w:hAnsi="宋体" w:hint="eastAsia"/>
          <w:color w:val="262626" w:themeColor="text1" w:themeTint="D9"/>
          <w:sz w:val="28"/>
          <w:szCs w:val="24"/>
        </w:rPr>
        <w:t>跳转至1</w:t>
      </w:r>
      <w:r w:rsidR="00CA1BB5">
        <w:rPr>
          <w:rFonts w:ascii="宋体" w:eastAsia="宋体" w:hAnsi="宋体"/>
          <w:color w:val="262626" w:themeColor="text1" w:themeTint="D9"/>
          <w:sz w:val="28"/>
          <w:szCs w:val="24"/>
        </w:rPr>
        <w:t>5</w:t>
      </w:r>
      <w:r w:rsidR="00CA1BB5">
        <w:rPr>
          <w:rFonts w:ascii="宋体" w:eastAsia="宋体" w:hAnsi="宋体" w:hint="eastAsia"/>
          <w:color w:val="262626" w:themeColor="text1" w:themeTint="D9"/>
          <w:sz w:val="28"/>
          <w:szCs w:val="24"/>
        </w:rPr>
        <w:t>）</w:t>
      </w:r>
      <w:r w:rsidR="00485FD9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，u4-u0为固定值，其余u4-u0为0</w:t>
      </w:r>
      <w:r w:rsidR="00485FD9">
        <w:rPr>
          <w:rFonts w:ascii="宋体" w:eastAsia="宋体" w:hAnsi="宋体"/>
          <w:color w:val="262626" w:themeColor="text1" w:themeTint="D9"/>
          <w:sz w:val="28"/>
          <w:szCs w:val="24"/>
        </w:rPr>
        <w:t>0000</w:t>
      </w:r>
      <w:r w:rsidR="00485FD9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，经过P字段判断跳转到下一地址。</w:t>
      </w:r>
    </w:p>
    <w:p w:rsidR="00485FD9" w:rsidRDefault="004B121C" w:rsidP="002C3F20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2.</w:t>
      </w:r>
      <w:r w:rsidR="00485FD9">
        <w:rPr>
          <w:rFonts w:ascii="宋体" w:eastAsia="宋体" w:hAnsi="宋体" w:hint="eastAsia"/>
          <w:color w:val="262626" w:themeColor="text1" w:themeTint="D9"/>
          <w:sz w:val="28"/>
          <w:szCs w:val="24"/>
        </w:rPr>
        <w:t>U7、U6、U5表示P字段。</w:t>
      </w:r>
    </w:p>
    <w:p w:rsidR="00485FD9" w:rsidRDefault="004B121C" w:rsidP="002C3F20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3.</w:t>
      </w:r>
      <w:r w:rsidR="00485FD9">
        <w:rPr>
          <w:rFonts w:ascii="宋体" w:eastAsia="宋体" w:hAnsi="宋体" w:hint="eastAsia"/>
          <w:color w:val="262626" w:themeColor="text1" w:themeTint="D9"/>
          <w:sz w:val="28"/>
          <w:szCs w:val="24"/>
        </w:rPr>
        <w:t>其余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前</w:t>
      </w:r>
      <w:r w:rsidR="00485FD9">
        <w:rPr>
          <w:rFonts w:ascii="宋体" w:eastAsia="宋体" w:hAnsi="宋体" w:hint="eastAsia"/>
          <w:color w:val="262626" w:themeColor="text1" w:themeTint="D9"/>
          <w:sz w:val="28"/>
          <w:szCs w:val="24"/>
        </w:rPr>
        <w:t>3</w:t>
      </w:r>
      <w:r w:rsidR="00485FD9">
        <w:rPr>
          <w:rFonts w:ascii="宋体" w:eastAsia="宋体" w:hAnsi="宋体"/>
          <w:color w:val="262626" w:themeColor="text1" w:themeTint="D9"/>
          <w:sz w:val="28"/>
          <w:szCs w:val="24"/>
        </w:rPr>
        <w:t>1</w:t>
      </w:r>
      <w:r w:rsidR="00485FD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位，为控制数据通路的信号。</w:t>
      </w:r>
    </w:p>
    <w:p w:rsidR="00485FD9" w:rsidRDefault="00485FD9" w:rsidP="004B121C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</w:p>
    <w:p w:rsidR="00485FD9" w:rsidRDefault="00485FD9" w:rsidP="00485FD9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485FD9" w:rsidRDefault="00485FD9" w:rsidP="00485FD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32"/>
          <w:szCs w:val="24"/>
        </w:rPr>
      </w:pPr>
      <w:r w:rsidRPr="00485FD9">
        <w:rPr>
          <w:rFonts w:ascii="宋体" w:eastAsia="宋体" w:hAnsi="宋体" w:hint="eastAsia"/>
          <w:color w:val="262626" w:themeColor="text1" w:themeTint="D9"/>
          <w:sz w:val="32"/>
          <w:szCs w:val="24"/>
        </w:rPr>
        <w:t>微指令格式</w:t>
      </w:r>
      <w:r>
        <w:rPr>
          <w:rFonts w:ascii="宋体" w:eastAsia="宋体" w:hAnsi="宋体" w:hint="eastAsia"/>
          <w:color w:val="262626" w:themeColor="text1" w:themeTint="D9"/>
          <w:sz w:val="32"/>
          <w:szCs w:val="24"/>
        </w:rPr>
        <w:t>：</w:t>
      </w:r>
    </w:p>
    <w:p w:rsidR="00485FD9" w:rsidRDefault="00485FD9" w:rsidP="00485FD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32"/>
          <w:szCs w:val="24"/>
        </w:rPr>
      </w:pPr>
    </w:p>
    <w:p w:rsidR="00485FD9" w:rsidRPr="00485FD9" w:rsidRDefault="00485FD9" w:rsidP="00485FD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32"/>
          <w:szCs w:val="24"/>
        </w:rPr>
      </w:pPr>
    </w:p>
    <w:p w:rsidR="002C3F20" w:rsidRDefault="00485FD9" w:rsidP="002C3F20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856972" cy="5665694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搜狗截图20180115001729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001" cy="56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D9" w:rsidRDefault="00485FD9" w:rsidP="002C3F20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627A4F" w:rsidRDefault="00627A4F" w:rsidP="004B121C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（注：图中横轴为3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个微地址，纵轴</w:t>
      </w:r>
      <w:r w:rsidR="009B5CDB">
        <w:rPr>
          <w:rFonts w:ascii="宋体" w:eastAsia="宋体" w:hAnsi="宋体" w:hint="eastAsia"/>
          <w:color w:val="262626" w:themeColor="text1" w:themeTint="D9"/>
          <w:sz w:val="28"/>
          <w:szCs w:val="24"/>
        </w:rPr>
        <w:t>为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3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位微指令）</w:t>
      </w:r>
    </w:p>
    <w:p w:rsidR="00627A4F" w:rsidRDefault="00627A4F" w:rsidP="00485FD9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4B121C" w:rsidRPr="004B121C" w:rsidRDefault="004B121C" w:rsidP="00485FD9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</w:p>
    <w:p w:rsidR="00627A4F" w:rsidRDefault="00CA68D4" w:rsidP="00485FD9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本次实验中，通过父子</w:t>
      </w:r>
      <w:proofErr w:type="gramStart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图模式</w:t>
      </w:r>
      <w:proofErr w:type="gramEnd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和非门，所有信号的外部管脚均为1有效、0无效，</w:t>
      </w:r>
      <w:r w:rsidR="00604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从而方便3</w:t>
      </w:r>
      <w:r w:rsidR="006049A9"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 w:rsidR="006049A9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位微指令译码的操作。</w:t>
      </w:r>
    </w:p>
    <w:p w:rsidR="004B121C" w:rsidRDefault="004B121C" w:rsidP="00485FD9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微指令采取编码表示法。</w:t>
      </w:r>
    </w:p>
    <w:p w:rsidR="00485FD9" w:rsidRDefault="00485FD9" w:rsidP="00485FD9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将</w:t>
      </w:r>
      <w:r w:rsidR="00627A4F">
        <w:rPr>
          <w:rFonts w:ascii="宋体" w:eastAsia="宋体" w:hAnsi="宋体" w:hint="eastAsia"/>
          <w:color w:val="262626" w:themeColor="text1" w:themeTint="D9"/>
          <w:sz w:val="28"/>
          <w:szCs w:val="24"/>
        </w:rPr>
        <w:t>设计好的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3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位微指令通过.HEX文件存入CM。</w:t>
      </w:r>
    </w:p>
    <w:p w:rsidR="00627A4F" w:rsidRDefault="00627A4F" w:rsidP="006049A9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</w:p>
    <w:p w:rsidR="00627A4F" w:rsidRDefault="002F1CFB" w:rsidP="002F1CFB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A3F25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</w:rPr>
        <w:lastRenderedPageBreak/>
        <w:t>3</w:t>
      </w:r>
      <w:r w:rsidRPr="00DA3F25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</w:rPr>
        <w:t>.</w:t>
      </w:r>
      <w:r w:rsidRPr="00DA3F25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</w:rPr>
        <w:t>ROM</w:t>
      </w:r>
      <w:r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、</w:t>
      </w:r>
      <w:r w:rsidRPr="00DA3F25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</w:rPr>
        <w:t>CM</w:t>
      </w:r>
      <w:r w:rsidRPr="002F1CFB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文件写入</w:t>
      </w:r>
    </w:p>
    <w:p w:rsidR="00402226" w:rsidRDefault="00200017" w:rsidP="0033089E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编写</w:t>
      </w:r>
      <w:r w:rsidR="002F1CFB">
        <w:rPr>
          <w:rFonts w:ascii="宋体" w:eastAsia="宋体" w:hAnsi="宋体" w:hint="eastAsia"/>
          <w:color w:val="262626" w:themeColor="text1" w:themeTint="D9"/>
          <w:sz w:val="28"/>
          <w:szCs w:val="24"/>
        </w:rPr>
        <w:t>.</w:t>
      </w:r>
      <w:r w:rsidR="002F1CFB">
        <w:rPr>
          <w:rFonts w:ascii="宋体" w:eastAsia="宋体" w:hAnsi="宋体"/>
          <w:color w:val="262626" w:themeColor="text1" w:themeTint="D9"/>
          <w:sz w:val="28"/>
          <w:szCs w:val="24"/>
        </w:rPr>
        <w:t>H</w:t>
      </w:r>
      <w:r w:rsidR="002F1CFB">
        <w:rPr>
          <w:rFonts w:ascii="宋体" w:eastAsia="宋体" w:hAnsi="宋体" w:hint="eastAsia"/>
          <w:color w:val="262626" w:themeColor="text1" w:themeTint="D9"/>
          <w:sz w:val="28"/>
          <w:szCs w:val="24"/>
        </w:rPr>
        <w:t>EX文件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，并</w:t>
      </w:r>
      <w:r w:rsidR="002F1CFB">
        <w:rPr>
          <w:rFonts w:ascii="宋体" w:eastAsia="宋体" w:hAnsi="宋体" w:hint="eastAsia"/>
          <w:color w:val="262626" w:themeColor="text1" w:themeTint="D9"/>
          <w:sz w:val="28"/>
          <w:szCs w:val="24"/>
        </w:rPr>
        <w:t>写入ROM以及CM，使用了“</w:t>
      </w:r>
      <w:r w:rsidR="002F1CFB" w:rsidRPr="002F1CFB">
        <w:rPr>
          <w:rFonts w:ascii="宋体" w:eastAsia="宋体" w:hAnsi="宋体"/>
          <w:color w:val="262626" w:themeColor="text1" w:themeTint="D9"/>
          <w:sz w:val="28"/>
          <w:szCs w:val="24"/>
        </w:rPr>
        <w:t>EEPROMEDIT.EXE</w:t>
      </w:r>
      <w:r w:rsidR="002F1CFB">
        <w:rPr>
          <w:rFonts w:ascii="宋体" w:eastAsia="宋体" w:hAnsi="宋体" w:hint="eastAsia"/>
          <w:color w:val="262626" w:themeColor="text1" w:themeTint="D9"/>
          <w:sz w:val="28"/>
          <w:szCs w:val="24"/>
        </w:rPr>
        <w:t>”</w:t>
      </w:r>
      <w:r w:rsidR="006C6ADF">
        <w:rPr>
          <w:rFonts w:ascii="宋体" w:eastAsia="宋体" w:hAnsi="宋体" w:hint="eastAsia"/>
          <w:color w:val="262626" w:themeColor="text1" w:themeTint="D9"/>
          <w:sz w:val="28"/>
          <w:szCs w:val="24"/>
        </w:rPr>
        <w:t>以及Python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程序</w:t>
      </w:r>
      <w:r w:rsidR="002F1CFB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402226" w:rsidRDefault="00402226" w:rsidP="0033089E">
      <w:pPr>
        <w:tabs>
          <w:tab w:val="left" w:pos="4643"/>
        </w:tabs>
        <w:spacing w:after="0" w:line="240" w:lineRule="auto"/>
        <w:ind w:right="0" w:firstLineChars="200" w:firstLine="56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33089E" w:rsidRDefault="006C6ADF" w:rsidP="00842AB2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点击元件。</w:t>
      </w:r>
      <w:r w:rsidR="0033089E">
        <w:rPr>
          <w:rFonts w:ascii="宋体" w:eastAsia="宋体" w:hAnsi="宋体" w:hint="eastAsia"/>
          <w:color w:val="262626" w:themeColor="text1" w:themeTint="D9"/>
          <w:sz w:val="28"/>
          <w:szCs w:val="24"/>
        </w:rPr>
        <w:t>编辑元件，通过下图红框中将文件导入。</w:t>
      </w:r>
    </w:p>
    <w:p w:rsidR="006C6ADF" w:rsidRPr="00842AB2" w:rsidRDefault="006C6ADF" w:rsidP="00842AB2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04189E" w:rsidRDefault="006C6ADF" w:rsidP="0033089E">
      <w:pPr>
        <w:tabs>
          <w:tab w:val="left" w:pos="4643"/>
        </w:tabs>
        <w:spacing w:after="0" w:line="240" w:lineRule="auto"/>
        <w:ind w:right="0" w:firstLineChars="200" w:firstLine="56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5449397" cy="41681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搜狗截图20180123234209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166" cy="417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4E" w:rsidRDefault="00C92E4E" w:rsidP="00C92E4E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402226" w:rsidRDefault="002F1CFB" w:rsidP="00C92E4E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每个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.HEX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文件为</w:t>
      </w:r>
      <w:r w:rsidR="00402226">
        <w:rPr>
          <w:rFonts w:ascii="宋体" w:eastAsia="宋体" w:hAnsi="宋体" w:hint="eastAsia"/>
          <w:color w:val="262626" w:themeColor="text1" w:themeTint="D9"/>
          <w:sz w:val="28"/>
          <w:szCs w:val="24"/>
        </w:rPr>
        <w:t>1</w:t>
      </w:r>
      <w:r w:rsidR="00402226"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="00402226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位地址，8位数据。</w:t>
      </w:r>
    </w:p>
    <w:p w:rsidR="002F1CFB" w:rsidRDefault="00402226" w:rsidP="00402226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所以</w:t>
      </w:r>
      <w:r w:rsidR="002F1CFB">
        <w:rPr>
          <w:rFonts w:ascii="宋体" w:eastAsia="宋体" w:hAnsi="宋体" w:hint="eastAsia"/>
          <w:color w:val="262626" w:themeColor="text1" w:themeTint="D9"/>
          <w:sz w:val="28"/>
          <w:szCs w:val="24"/>
        </w:rPr>
        <w:t>ROM需要两个.</w:t>
      </w:r>
      <w:r w:rsidR="002F1CFB">
        <w:rPr>
          <w:rFonts w:ascii="宋体" w:eastAsia="宋体" w:hAnsi="宋体"/>
          <w:color w:val="262626" w:themeColor="text1" w:themeTint="D9"/>
          <w:sz w:val="28"/>
          <w:szCs w:val="24"/>
        </w:rPr>
        <w:t>HEX</w:t>
      </w:r>
      <w:r w:rsidR="002F1CFB">
        <w:rPr>
          <w:rFonts w:ascii="宋体" w:eastAsia="宋体" w:hAnsi="宋体" w:hint="eastAsia"/>
          <w:color w:val="262626" w:themeColor="text1" w:themeTint="D9"/>
          <w:sz w:val="28"/>
          <w:szCs w:val="24"/>
        </w:rPr>
        <w:t>文件，CM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需要五个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.HEX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文件。</w:t>
      </w:r>
    </w:p>
    <w:p w:rsidR="00402226" w:rsidRDefault="00402226" w:rsidP="00402226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402226" w:rsidRDefault="00402226" w:rsidP="002F1CFB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noProof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t>文件命名如下（文件见附件）：</w:t>
      </w:r>
    </w:p>
    <w:p w:rsidR="002F1CFB" w:rsidRDefault="006C6ADF" w:rsidP="002F1CFB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5821680" cy="1379220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搜狗截图20180123233902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ADF" w:rsidRDefault="006C6ADF" w:rsidP="006C6ADF">
      <w:pPr>
        <w:tabs>
          <w:tab w:val="left" w:pos="4643"/>
        </w:tabs>
        <w:spacing w:after="0" w:line="240" w:lineRule="auto"/>
        <w:ind w:right="0" w:firstLineChars="500" w:firstLine="140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注：</w:t>
      </w:r>
    </w:p>
    <w:p w:rsidR="006C6ADF" w:rsidRDefault="006C6ADF" w:rsidP="006C6ADF">
      <w:pPr>
        <w:tabs>
          <w:tab w:val="left" w:pos="4643"/>
        </w:tabs>
        <w:spacing w:after="0" w:line="240" w:lineRule="auto"/>
        <w:ind w:right="0" w:firstLineChars="600" w:firstLine="168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“code”中为测试程序</w:t>
      </w:r>
    </w:p>
    <w:p w:rsidR="0033089E" w:rsidRDefault="006C6ADF" w:rsidP="006C6ADF">
      <w:pPr>
        <w:tabs>
          <w:tab w:val="left" w:pos="4643"/>
        </w:tabs>
        <w:spacing w:after="0" w:line="240" w:lineRule="auto"/>
        <w:ind w:right="0" w:firstLineChars="600" w:firstLine="168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“CM微指令”中为微指令译码数据</w:t>
      </w:r>
    </w:p>
    <w:p w:rsidR="00383567" w:rsidRDefault="00383567" w:rsidP="006C6ADF">
      <w:pPr>
        <w:tabs>
          <w:tab w:val="left" w:pos="4643"/>
        </w:tabs>
        <w:spacing w:after="0" w:line="240" w:lineRule="auto"/>
        <w:ind w:right="0" w:firstLineChars="600" w:firstLine="168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627A4F" w:rsidRPr="0004189E" w:rsidRDefault="0004189E" w:rsidP="0004189E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04189E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4</w:t>
      </w:r>
      <w:r w:rsidRPr="0004189E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>.</w:t>
      </w:r>
      <w:r w:rsidRPr="0004189E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测试程序设计</w:t>
      </w:r>
      <w:r w:rsidR="001371E3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及调试</w:t>
      </w:r>
    </w:p>
    <w:p w:rsidR="00627A4F" w:rsidRDefault="00627A4F" w:rsidP="00627A4F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33089E" w:rsidRDefault="0033089E" w:rsidP="00DE323C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本次实验中，我共设计两个测试程序，一个初级版，一个终极版。</w:t>
      </w:r>
    </w:p>
    <w:p w:rsidR="00383567" w:rsidRDefault="00383567" w:rsidP="00DE323C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33089E" w:rsidRDefault="0033089E" w:rsidP="00DE323C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初级版只包含LAD、ADD、SUB、STO 四条指令，用于验证各硬件</w:t>
      </w:r>
      <w:r w:rsidR="00383567">
        <w:rPr>
          <w:rFonts w:ascii="宋体" w:eastAsia="宋体" w:hAnsi="宋体" w:hint="eastAsia"/>
          <w:color w:val="262626" w:themeColor="text1" w:themeTint="D9"/>
          <w:sz w:val="28"/>
          <w:szCs w:val="24"/>
        </w:rPr>
        <w:t>以及数据通路的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正确性。</w:t>
      </w:r>
    </w:p>
    <w:p w:rsidR="00DE323C" w:rsidRPr="00DE323C" w:rsidRDefault="00DE323C" w:rsidP="00DE323C">
      <w:pPr>
        <w:tabs>
          <w:tab w:val="left" w:pos="4643"/>
        </w:tabs>
        <w:spacing w:after="0" w:line="240" w:lineRule="auto"/>
        <w:ind w:left="0" w:right="0" w:firstLineChars="300" w:firstLine="84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33089E" w:rsidRPr="00DE323C" w:rsidRDefault="0033089E" w:rsidP="00627A4F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32"/>
          <w:szCs w:val="24"/>
        </w:rPr>
      </w:pPr>
      <w:r w:rsidRPr="00DE323C">
        <w:rPr>
          <w:rFonts w:ascii="宋体" w:eastAsia="宋体" w:hAnsi="宋体" w:hint="eastAsia"/>
          <w:color w:val="262626" w:themeColor="text1" w:themeTint="D9"/>
          <w:sz w:val="32"/>
          <w:szCs w:val="24"/>
        </w:rPr>
        <w:t>初级测试程序：</w:t>
      </w:r>
    </w:p>
    <w:p w:rsidR="0033089E" w:rsidRDefault="0033089E" w:rsidP="00627A4F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858000" cy="37623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搜狗截图20180115011313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67" w:rsidRDefault="00383567" w:rsidP="00627A4F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92E4E" w:rsidRPr="001371E3" w:rsidRDefault="00383567" w:rsidP="00791CDD">
      <w:pPr>
        <w:tabs>
          <w:tab w:val="left" w:pos="4643"/>
        </w:tabs>
        <w:spacing w:after="0" w:line="240" w:lineRule="auto"/>
        <w:ind w:right="0" w:firstLineChars="200" w:firstLine="720"/>
        <w:rPr>
          <w:rFonts w:ascii="宋体" w:eastAsia="宋体" w:hAnsi="宋体"/>
          <w:color w:val="262626" w:themeColor="text1" w:themeTint="D9"/>
          <w:sz w:val="36"/>
          <w:szCs w:val="24"/>
        </w:rPr>
      </w:pPr>
      <w:r w:rsidRPr="001371E3">
        <w:rPr>
          <w:rFonts w:ascii="宋体" w:eastAsia="宋体" w:hAnsi="宋体" w:hint="eastAsia"/>
          <w:color w:val="262626" w:themeColor="text1" w:themeTint="D9"/>
          <w:sz w:val="36"/>
          <w:szCs w:val="24"/>
        </w:rPr>
        <w:t>初级程序测试结果：</w:t>
      </w:r>
    </w:p>
    <w:p w:rsidR="00383567" w:rsidRDefault="00383567" w:rsidP="001371E3">
      <w:pPr>
        <w:spacing w:after="0" w:line="240" w:lineRule="auto"/>
        <w:ind w:left="835" w:right="0" w:firstLineChars="216" w:firstLine="605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（寄存器值变化如图中所示）</w:t>
      </w:r>
    </w:p>
    <w:p w:rsidR="00383567" w:rsidRDefault="00383567" w:rsidP="001371E3">
      <w:pPr>
        <w:spacing w:after="0" w:line="240" w:lineRule="auto"/>
        <w:ind w:left="835" w:right="0" w:firstLineChars="216" w:firstLine="605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1.地址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0010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中的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0008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存入R1</w:t>
      </w:r>
    </w:p>
    <w:p w:rsidR="00383567" w:rsidRDefault="00383567" w:rsidP="001371E3">
      <w:pPr>
        <w:spacing w:after="0" w:line="240" w:lineRule="auto"/>
        <w:ind w:left="835" w:right="0" w:firstLineChars="216" w:firstLine="605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2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地址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0011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中的0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005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存入R2</w:t>
      </w:r>
    </w:p>
    <w:p w:rsidR="00383567" w:rsidRDefault="00383567" w:rsidP="001371E3">
      <w:pPr>
        <w:spacing w:after="0" w:line="240" w:lineRule="auto"/>
        <w:ind w:left="835" w:right="0" w:firstLineChars="216" w:firstLine="605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3.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将R1的值加上A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C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的值存入AC，AC中为0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008</w:t>
      </w:r>
    </w:p>
    <w:p w:rsidR="00383567" w:rsidRDefault="00383567" w:rsidP="001371E3">
      <w:pPr>
        <w:spacing w:after="0" w:line="240" w:lineRule="auto"/>
        <w:ind w:left="835" w:right="0" w:firstLineChars="216" w:firstLine="605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4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将AC的值减去R2的值，AC中为0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003</w:t>
      </w:r>
    </w:p>
    <w:p w:rsidR="00383567" w:rsidRDefault="00383567" w:rsidP="001371E3">
      <w:pPr>
        <w:spacing w:after="0" w:line="240" w:lineRule="auto"/>
        <w:ind w:left="835" w:right="0" w:firstLineChars="216" w:firstLine="605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5.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将AC中的值存入地址8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000</w:t>
      </w:r>
    </w:p>
    <w:p w:rsidR="00383567" w:rsidRDefault="00383567" w:rsidP="00383567">
      <w:pPr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383567" w:rsidRDefault="00383567" w:rsidP="001371E3">
      <w:pPr>
        <w:spacing w:after="0" w:line="240" w:lineRule="auto"/>
        <w:ind w:left="835" w:right="0" w:firstLineChars="216" w:firstLine="605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初级程序运行正确，可基本认为</w:t>
      </w:r>
      <w:r w:rsidR="0065707D">
        <w:rPr>
          <w:rFonts w:ascii="宋体" w:eastAsia="宋体" w:hAnsi="宋体" w:hint="eastAsia"/>
          <w:color w:val="262626" w:themeColor="text1" w:themeTint="D9"/>
          <w:sz w:val="28"/>
          <w:szCs w:val="24"/>
        </w:rPr>
        <w:t>整体设计思路、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硬件以及数据总线没有错误。</w:t>
      </w:r>
    </w:p>
    <w:p w:rsidR="00383567" w:rsidRPr="0065707D" w:rsidRDefault="00383567" w:rsidP="0065707D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383567" w:rsidRDefault="00383567" w:rsidP="00383567">
      <w:pPr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383567" w:rsidRPr="00383567" w:rsidRDefault="00383567" w:rsidP="00383567">
      <w:pPr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627A4F" w:rsidRPr="00DE323C" w:rsidRDefault="0033089E" w:rsidP="00791CD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323C">
        <w:rPr>
          <w:rFonts w:ascii="宋体" w:eastAsia="宋体" w:hAnsi="宋体" w:hint="eastAsia"/>
          <w:color w:val="262626" w:themeColor="text1" w:themeTint="D9"/>
          <w:sz w:val="28"/>
          <w:szCs w:val="24"/>
        </w:rPr>
        <w:t>终极测试程序</w:t>
      </w:r>
      <w:r w:rsidR="00383567">
        <w:rPr>
          <w:rFonts w:ascii="宋体" w:eastAsia="宋体" w:hAnsi="宋体" w:hint="eastAsia"/>
          <w:color w:val="262626" w:themeColor="text1" w:themeTint="D9"/>
          <w:sz w:val="28"/>
          <w:szCs w:val="24"/>
        </w:rPr>
        <w:t>设计</w:t>
      </w:r>
      <w:r w:rsidR="00791CDD" w:rsidRPr="00DE323C">
        <w:rPr>
          <w:rFonts w:ascii="宋体" w:eastAsia="宋体" w:hAnsi="宋体" w:hint="eastAsia"/>
          <w:color w:val="262626" w:themeColor="text1" w:themeTint="D9"/>
          <w:sz w:val="28"/>
          <w:szCs w:val="24"/>
        </w:rPr>
        <w:t>覆盖LAD、ADD、SUB、JC、STO、JMP、PUSH、CLA、POP、STP等10条指令，功能齐全。增加了中断和跳转程序，测试整体硬件</w:t>
      </w:r>
      <w:r w:rsidR="001371E3">
        <w:rPr>
          <w:rFonts w:ascii="宋体" w:eastAsia="宋体" w:hAnsi="宋体" w:hint="eastAsia"/>
          <w:color w:val="262626" w:themeColor="text1" w:themeTint="D9"/>
          <w:sz w:val="28"/>
          <w:szCs w:val="24"/>
        </w:rPr>
        <w:t>、数据通路、时序逻辑、总线控制</w:t>
      </w:r>
      <w:r w:rsidR="00791CDD" w:rsidRPr="00DE323C">
        <w:rPr>
          <w:rFonts w:ascii="宋体" w:eastAsia="宋体" w:hAnsi="宋体" w:hint="eastAsia"/>
          <w:color w:val="262626" w:themeColor="text1" w:themeTint="D9"/>
          <w:sz w:val="28"/>
          <w:szCs w:val="24"/>
        </w:rPr>
        <w:t>和指令设计的正确性。</w:t>
      </w:r>
    </w:p>
    <w:p w:rsidR="00791CDD" w:rsidRPr="00DE323C" w:rsidRDefault="00791CDD" w:rsidP="00791CD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DE323C">
        <w:rPr>
          <w:rFonts w:ascii="宋体" w:eastAsia="宋体" w:hAnsi="宋体" w:hint="eastAsia"/>
          <w:color w:val="262626" w:themeColor="text1" w:themeTint="D9"/>
          <w:sz w:val="28"/>
          <w:szCs w:val="24"/>
        </w:rPr>
        <w:t>程序设计包括诸多细节，包括JC的跳转判断，中断，压</w:t>
      </w:r>
      <w:proofErr w:type="gramStart"/>
      <w:r w:rsidRPr="00DE323C">
        <w:rPr>
          <w:rFonts w:ascii="宋体" w:eastAsia="宋体" w:hAnsi="宋体" w:hint="eastAsia"/>
          <w:color w:val="262626" w:themeColor="text1" w:themeTint="D9"/>
          <w:sz w:val="28"/>
          <w:szCs w:val="24"/>
        </w:rPr>
        <w:t>栈</w:t>
      </w:r>
      <w:proofErr w:type="gramEnd"/>
      <w:r w:rsidRPr="00DE323C">
        <w:rPr>
          <w:rFonts w:ascii="宋体" w:eastAsia="宋体" w:hAnsi="宋体" w:hint="eastAsia"/>
          <w:color w:val="262626" w:themeColor="text1" w:themeTint="D9"/>
          <w:sz w:val="28"/>
          <w:szCs w:val="24"/>
        </w:rPr>
        <w:t>弹栈，I/O，各个分支均测试到，以保证</w:t>
      </w:r>
      <w:r w:rsidR="00200017">
        <w:rPr>
          <w:rFonts w:ascii="宋体" w:eastAsia="宋体" w:hAnsi="宋体" w:hint="eastAsia"/>
          <w:color w:val="262626" w:themeColor="text1" w:themeTint="D9"/>
          <w:sz w:val="28"/>
          <w:szCs w:val="24"/>
        </w:rPr>
        <w:t>测试</w:t>
      </w:r>
      <w:r w:rsidRPr="00DE323C">
        <w:rPr>
          <w:rFonts w:ascii="宋体" w:eastAsia="宋体" w:hAnsi="宋体" w:hint="eastAsia"/>
          <w:color w:val="262626" w:themeColor="text1" w:themeTint="D9"/>
          <w:sz w:val="28"/>
          <w:szCs w:val="24"/>
        </w:rPr>
        <w:t>完全性和正确性。</w:t>
      </w:r>
    </w:p>
    <w:p w:rsidR="00791CDD" w:rsidRDefault="00791CDD" w:rsidP="00791CD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791CDD" w:rsidRDefault="00791CDD" w:rsidP="00791CD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791CDD" w:rsidRPr="00DE323C" w:rsidRDefault="00791CDD" w:rsidP="00791CDD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32"/>
          <w:szCs w:val="24"/>
        </w:rPr>
      </w:pPr>
      <w:r w:rsidRPr="00DE323C">
        <w:rPr>
          <w:rFonts w:ascii="宋体" w:eastAsia="宋体" w:hAnsi="宋体" w:hint="eastAsia"/>
          <w:color w:val="262626" w:themeColor="text1" w:themeTint="D9"/>
          <w:sz w:val="32"/>
          <w:szCs w:val="24"/>
        </w:rPr>
        <w:t>终极测试程序：</w:t>
      </w:r>
    </w:p>
    <w:p w:rsidR="00791CDD" w:rsidRPr="00791CDD" w:rsidRDefault="001371E3" w:rsidP="00791CDD">
      <w:pPr>
        <w:pBdr>
          <w:bottom w:val="single" w:sz="6" w:space="1" w:color="auto"/>
        </w:pBdr>
        <w:spacing w:after="0" w:line="240" w:lineRule="auto"/>
        <w:ind w:left="0" w:right="113"/>
        <w:jc w:val="center"/>
        <w:rPr>
          <w:rFonts w:ascii="微软雅黑" w:eastAsia="微软雅黑" w:hAnsi="微软雅黑" w:cstheme="majorBidi"/>
          <w:b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  <w:r>
        <w:rPr>
          <w:rFonts w:ascii="微软雅黑" w:eastAsia="微软雅黑" w:hAnsi="微软雅黑" w:cstheme="majorBidi"/>
          <w:b/>
          <w:bCs/>
          <w:noProof/>
          <w:color w:val="000000" w:themeColor="text1"/>
          <w:kern w:val="28"/>
          <w:sz w:val="28"/>
          <w:lang w:val="zh-CN"/>
        </w:rPr>
        <w:drawing>
          <wp:inline distT="0" distB="0" distL="0" distR="0">
            <wp:extent cx="6858000" cy="38315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搜狗截图20180119231255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theme="majorBidi"/>
          <w:b/>
          <w:bCs/>
          <w:noProof/>
          <w:color w:val="000000" w:themeColor="text1"/>
          <w:kern w:val="28"/>
          <w:sz w:val="28"/>
          <w:lang w:val="zh-CN"/>
        </w:rPr>
        <w:drawing>
          <wp:inline distT="0" distB="0" distL="0" distR="0">
            <wp:extent cx="6858000" cy="2600960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搜狗截图2018011923131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theme="majorBidi"/>
          <w:b/>
          <w:bCs/>
          <w:noProof/>
          <w:color w:val="000000" w:themeColor="text1"/>
          <w:kern w:val="28"/>
          <w:sz w:val="28"/>
          <w:lang w:val="zh-CN"/>
        </w:rPr>
        <w:lastRenderedPageBreak/>
        <w:drawing>
          <wp:inline distT="0" distB="0" distL="0" distR="0">
            <wp:extent cx="6858000" cy="347218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搜狗截图2018011923134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theme="majorBidi"/>
          <w:b/>
          <w:bCs/>
          <w:noProof/>
          <w:color w:val="000000" w:themeColor="text1"/>
          <w:kern w:val="28"/>
          <w:sz w:val="28"/>
          <w:lang w:val="zh-CN"/>
        </w:rPr>
        <w:drawing>
          <wp:inline distT="0" distB="0" distL="0" distR="0">
            <wp:extent cx="6858000" cy="1198245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搜狗截图2018011923140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9E" w:rsidRDefault="0033089E" w:rsidP="0033089E">
      <w:pPr>
        <w:pBdr>
          <w:bottom w:val="single" w:sz="6" w:space="1" w:color="auto"/>
        </w:pBdr>
        <w:spacing w:after="0" w:line="240" w:lineRule="auto"/>
        <w:ind w:left="0" w:right="113"/>
        <w:rPr>
          <w:rFonts w:ascii="微软雅黑" w:eastAsia="微软雅黑" w:hAnsi="微软雅黑" w:cstheme="majorBidi"/>
          <w:b/>
          <w:bCs/>
          <w:color w:val="000000" w:themeColor="text1"/>
          <w:kern w:val="28"/>
          <w:sz w:val="28"/>
          <w:lang w:val="zh-CN"/>
          <w14:textFill>
            <w14:solidFill>
              <w14:schemeClr w14:val="tx1">
                <w14:lumMod w14:val="85000"/>
                <w14:lumOff w14:val="15000"/>
                <w14:lumMod w14:val="65000"/>
                <w14:lumOff w14:val="35000"/>
              </w14:schemeClr>
            </w14:solidFill>
          </w14:textFill>
        </w:rPr>
      </w:pPr>
    </w:p>
    <w:p w:rsidR="00A555BA" w:rsidRDefault="006555A9" w:rsidP="001371E3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6555A9">
        <w:rPr>
          <w:rFonts w:ascii="宋体" w:eastAsia="宋体" w:hAnsi="宋体" w:hint="eastAsia"/>
          <w:color w:val="262626" w:themeColor="text1" w:themeTint="D9"/>
          <w:sz w:val="28"/>
          <w:szCs w:val="24"/>
        </w:rPr>
        <w:t>本测试程序包含2个中断子程序，子程序A验证基础中断功能，子程序B验证IN和OUT指令。</w:t>
      </w:r>
    </w:p>
    <w:p w:rsidR="006555A9" w:rsidRDefault="006555A9" w:rsidP="004B3CF1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4B3CF1" w:rsidRDefault="004B3CF1" w:rsidP="004B3CF1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4B3CF1" w:rsidRDefault="004B3CF1" w:rsidP="004B3CF1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4B3CF1" w:rsidRDefault="004B3CF1" w:rsidP="004B3CF1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1371E3" w:rsidRDefault="001371E3" w:rsidP="004B3CF1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36"/>
          <w:szCs w:val="24"/>
        </w:rPr>
        <w:t>终极</w:t>
      </w:r>
      <w:r w:rsidRPr="001371E3">
        <w:rPr>
          <w:rFonts w:ascii="宋体" w:eastAsia="宋体" w:hAnsi="宋体" w:hint="eastAsia"/>
          <w:color w:val="262626" w:themeColor="text1" w:themeTint="D9"/>
          <w:sz w:val="36"/>
          <w:szCs w:val="24"/>
        </w:rPr>
        <w:t>程序测试结果：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（寄存器值变化如图中所示）</w:t>
      </w:r>
    </w:p>
    <w:p w:rsidR="002F75BC" w:rsidRDefault="009F67A3" w:rsidP="002F75BC">
      <w:pPr>
        <w:tabs>
          <w:tab w:val="left" w:pos="4643"/>
        </w:tabs>
        <w:spacing w:after="0" w:line="240" w:lineRule="auto"/>
        <w:ind w:left="0" w:right="0" w:firstLineChars="100" w:firstLine="320"/>
        <w:rPr>
          <w:rFonts w:ascii="宋体" w:eastAsia="宋体" w:hAnsi="宋体"/>
          <w:color w:val="262626" w:themeColor="text1" w:themeTint="D9"/>
          <w:sz w:val="32"/>
          <w:szCs w:val="24"/>
        </w:rPr>
      </w:pPr>
      <w:r w:rsidRPr="009F67A3">
        <w:rPr>
          <w:rFonts w:ascii="宋体" w:eastAsia="宋体" w:hAnsi="宋体" w:hint="eastAsia"/>
          <w:color w:val="262626" w:themeColor="text1" w:themeTint="D9"/>
          <w:sz w:val="32"/>
          <w:szCs w:val="24"/>
        </w:rPr>
        <w:t>主程序部分：</w:t>
      </w:r>
    </w:p>
    <w:p w:rsidR="009F67A3" w:rsidRPr="002F75BC" w:rsidRDefault="002F75BC" w:rsidP="002F75BC">
      <w:pPr>
        <w:tabs>
          <w:tab w:val="left" w:pos="4643"/>
        </w:tabs>
        <w:spacing w:after="0" w:line="240" w:lineRule="auto"/>
        <w:ind w:left="0" w:right="0" w:firstLineChars="300" w:firstLine="843"/>
        <w:rPr>
          <w:rFonts w:ascii="宋体" w:eastAsia="宋体" w:hAnsi="宋体"/>
          <w:color w:val="262626" w:themeColor="text1" w:themeTint="D9"/>
          <w:sz w:val="32"/>
          <w:szCs w:val="24"/>
        </w:rPr>
      </w:pPr>
      <w:r w:rsidRPr="0065707D">
        <w:rPr>
          <w:rFonts w:ascii="宋体" w:eastAsia="宋体" w:hAnsi="宋体" w:hint="eastAsia"/>
          <w:b/>
          <w:color w:val="262626" w:themeColor="text1" w:themeTint="D9"/>
          <w:sz w:val="28"/>
          <w:szCs w:val="24"/>
          <w:u w:val="single"/>
        </w:rPr>
        <w:t>单击start</w:t>
      </w:r>
      <w:r w:rsidRP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开始运行程序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1371E3" w:rsidRDefault="001371E3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1.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程序将原始数据存入R1、R2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1371E3" w:rsidRDefault="001371E3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2.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程序将累加器加R1</w:t>
      </w:r>
      <w:r w:rsidR="00200017">
        <w:rPr>
          <w:rFonts w:ascii="宋体" w:eastAsia="宋体" w:hAnsi="宋体" w:hint="eastAsia"/>
          <w:color w:val="262626" w:themeColor="text1" w:themeTint="D9"/>
          <w:sz w:val="28"/>
          <w:szCs w:val="24"/>
        </w:rPr>
        <w:t>的值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1371E3" w:rsidRDefault="001371E3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3.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第一次判断跳转时，C无效，不进行JC跳转操作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1371E3" w:rsidRDefault="001371E3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4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执行STO和LAD，将</w:t>
      </w:r>
      <w:r w:rsidR="004B3CF1">
        <w:rPr>
          <w:rFonts w:ascii="宋体" w:eastAsia="宋体" w:hAnsi="宋体" w:hint="eastAsia"/>
          <w:color w:val="262626" w:themeColor="text1" w:themeTint="D9"/>
          <w:sz w:val="28"/>
          <w:szCs w:val="24"/>
        </w:rPr>
        <w:t>AC中的值存入地址8</w:t>
      </w:r>
      <w:r w:rsidR="004B3CF1">
        <w:rPr>
          <w:rFonts w:ascii="宋体" w:eastAsia="宋体" w:hAnsi="宋体"/>
          <w:color w:val="262626" w:themeColor="text1" w:themeTint="D9"/>
          <w:sz w:val="28"/>
          <w:szCs w:val="24"/>
        </w:rPr>
        <w:t>000</w:t>
      </w:r>
      <w:r w:rsidR="004B3CF1">
        <w:rPr>
          <w:rFonts w:ascii="宋体" w:eastAsia="宋体" w:hAnsi="宋体" w:hint="eastAsia"/>
          <w:color w:val="262626" w:themeColor="text1" w:themeTint="D9"/>
          <w:sz w:val="28"/>
          <w:szCs w:val="24"/>
        </w:rPr>
        <w:t>中。然后将地址8</w:t>
      </w:r>
      <w:r w:rsidR="004B3CF1">
        <w:rPr>
          <w:rFonts w:ascii="宋体" w:eastAsia="宋体" w:hAnsi="宋体"/>
          <w:color w:val="262626" w:themeColor="text1" w:themeTint="D9"/>
          <w:sz w:val="28"/>
          <w:szCs w:val="24"/>
        </w:rPr>
        <w:t>000</w:t>
      </w:r>
      <w:r w:rsidR="004B3CF1">
        <w:rPr>
          <w:rFonts w:ascii="宋体" w:eastAsia="宋体" w:hAnsi="宋体" w:hint="eastAsia"/>
          <w:color w:val="262626" w:themeColor="text1" w:themeTint="D9"/>
          <w:sz w:val="28"/>
          <w:szCs w:val="24"/>
        </w:rPr>
        <w:t>中的数据再存入寄存器R2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4B3CF1" w:rsidRDefault="004B3CF1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5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跳转回0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004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，执行加法运算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4B3CF1" w:rsidRDefault="004B3CF1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6.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第二次判断跳转时，产生进位C有效，进行JC跳转操作，跳转至0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D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4B3CF1" w:rsidRDefault="004B3CF1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lastRenderedPageBreak/>
        <w:t>7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将原始数据存入R3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4B3CF1" w:rsidRDefault="004B3CF1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8.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将AC中的值压</w:t>
      </w:r>
      <w:proofErr w:type="gramStart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栈</w:t>
      </w:r>
      <w:proofErr w:type="gramEnd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，然后清零，再之后弹栈，将数据重新存入AC（会看到AC变为0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000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，然后再重新赋值）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4B3CF1" w:rsidRDefault="004B3CF1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9.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将R3中的</w:t>
      </w:r>
      <w:r w:rsidR="009F67A3">
        <w:rPr>
          <w:rFonts w:ascii="宋体" w:eastAsia="宋体" w:hAnsi="宋体"/>
          <w:color w:val="262626" w:themeColor="text1" w:themeTint="D9"/>
          <w:sz w:val="28"/>
          <w:szCs w:val="24"/>
        </w:rPr>
        <w:t>2000</w:t>
      </w:r>
      <w:r w:rsidR="009F67A3">
        <w:rPr>
          <w:rFonts w:ascii="宋体" w:eastAsia="宋体" w:hAnsi="宋体" w:hint="eastAsia"/>
          <w:color w:val="262626" w:themeColor="text1" w:themeTint="D9"/>
          <w:sz w:val="28"/>
          <w:szCs w:val="24"/>
        </w:rPr>
        <w:t>加再AC中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9F67A3" w:rsidRDefault="009F67A3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1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判断跳转时，此时C无效，不进行JC跳转操作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9F67A3" w:rsidRDefault="009F67A3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1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1.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跳转回0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F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9F67A3" w:rsidRDefault="009F67A3" w:rsidP="004B3CF1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1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2.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进行循环</w:t>
      </w:r>
      <w:r w:rsidR="00893ACB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，AC的值不断加2</w:t>
      </w:r>
      <w:r w:rsidR="00893ACB">
        <w:rPr>
          <w:rFonts w:ascii="宋体" w:eastAsia="宋体" w:hAnsi="宋体"/>
          <w:color w:val="262626" w:themeColor="text1" w:themeTint="D9"/>
          <w:sz w:val="28"/>
          <w:szCs w:val="24"/>
        </w:rPr>
        <w:t>000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（压</w:t>
      </w:r>
      <w:proofErr w:type="gramStart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栈</w:t>
      </w:r>
      <w:proofErr w:type="gramEnd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，清零，弹栈，累加）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9F67A3" w:rsidRDefault="009F67A3" w:rsidP="009F67A3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1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3.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直到AC为E000，累加2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000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之后产生进位信号，此时C有效，进行JC跳转操作，跳转至0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016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9F67A3" w:rsidRDefault="009F67A3" w:rsidP="009F67A3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14.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STOP停机，数据不再发生改变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9F67A3" w:rsidRDefault="009F67A3" w:rsidP="009F67A3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2F75BC" w:rsidRPr="009F67A3" w:rsidRDefault="002F75BC" w:rsidP="009F67A3">
      <w:pPr>
        <w:spacing w:after="0" w:line="240" w:lineRule="auto"/>
        <w:ind w:left="0" w:right="0" w:firstLine="72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9F67A3" w:rsidRPr="002F75BC" w:rsidRDefault="009F67A3" w:rsidP="009F67A3">
      <w:pPr>
        <w:spacing w:after="0" w:line="240" w:lineRule="auto"/>
        <w:ind w:right="0" w:firstLineChars="100" w:firstLine="320"/>
        <w:rPr>
          <w:rFonts w:ascii="宋体" w:eastAsia="宋体" w:hAnsi="宋体"/>
          <w:color w:val="262626" w:themeColor="text1" w:themeTint="D9"/>
          <w:sz w:val="32"/>
          <w:szCs w:val="24"/>
        </w:rPr>
      </w:pPr>
      <w:r w:rsidRPr="002F75BC">
        <w:rPr>
          <w:rFonts w:ascii="宋体" w:eastAsia="宋体" w:hAnsi="宋体" w:hint="eastAsia"/>
          <w:color w:val="262626" w:themeColor="text1" w:themeTint="D9"/>
          <w:sz w:val="32"/>
          <w:szCs w:val="24"/>
        </w:rPr>
        <w:t>中断程序部分：</w:t>
      </w:r>
    </w:p>
    <w:p w:rsidR="009F67A3" w:rsidRDefault="009F67A3" w:rsidP="009F67A3">
      <w:pPr>
        <w:spacing w:after="0" w:line="240" w:lineRule="auto"/>
        <w:ind w:right="0" w:firstLineChars="100" w:firstLine="28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  <w:t>1.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在程序运行过程中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</w:t>
      </w:r>
      <w:r w:rsidR="002F75BC" w:rsidRPr="0065707D">
        <w:rPr>
          <w:rFonts w:ascii="宋体" w:eastAsia="宋体" w:hAnsi="宋体" w:hint="eastAsia"/>
          <w:b/>
          <w:color w:val="262626" w:themeColor="text1" w:themeTint="D9"/>
          <w:sz w:val="28"/>
          <w:szCs w:val="24"/>
          <w:u w:val="single"/>
        </w:rPr>
        <w:t>单击pause</w:t>
      </w:r>
      <w:r w:rsidR="002F75B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2F75BC" w:rsidRDefault="002F75BC" w:rsidP="009F67A3">
      <w:pPr>
        <w:spacing w:after="0" w:line="240" w:lineRule="auto"/>
        <w:ind w:right="0" w:firstLineChars="100" w:firstLine="28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  <w:t>2.</w:t>
      </w:r>
      <w:r w:rsidR="0065707D">
        <w:rPr>
          <w:rFonts w:ascii="宋体" w:eastAsia="宋体" w:hAnsi="宋体" w:hint="eastAsia"/>
          <w:color w:val="262626" w:themeColor="text1" w:themeTint="D9"/>
          <w:sz w:val="28"/>
          <w:szCs w:val="24"/>
        </w:rPr>
        <w:t>从</w:t>
      </w:r>
      <w:r w:rsidR="0065707D" w:rsidRPr="0065707D">
        <w:rPr>
          <w:rFonts w:ascii="宋体" w:eastAsia="宋体" w:hAnsi="宋体" w:hint="eastAsia"/>
          <w:b/>
          <w:color w:val="262626" w:themeColor="text1" w:themeTint="D9"/>
          <w:sz w:val="28"/>
          <w:szCs w:val="24"/>
          <w:u w:val="single"/>
        </w:rPr>
        <w:t>I/O输入</w:t>
      </w:r>
      <w:r w:rsidR="0065707D">
        <w:rPr>
          <w:rFonts w:ascii="宋体" w:eastAsia="宋体" w:hAnsi="宋体" w:hint="eastAsia"/>
          <w:b/>
          <w:color w:val="262626" w:themeColor="text1" w:themeTint="D9"/>
          <w:sz w:val="28"/>
          <w:szCs w:val="24"/>
          <w:u w:val="single"/>
        </w:rPr>
        <w:t>区</w:t>
      </w:r>
      <w:r w:rsidRPr="0065707D">
        <w:rPr>
          <w:rFonts w:ascii="宋体" w:eastAsia="宋体" w:hAnsi="宋体" w:hint="eastAsia"/>
          <w:b/>
          <w:color w:val="262626" w:themeColor="text1" w:themeTint="D9"/>
          <w:sz w:val="28"/>
          <w:szCs w:val="24"/>
          <w:u w:val="single"/>
        </w:rPr>
        <w:t>输入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中断程序地址,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0020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或0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030</w:t>
      </w:r>
      <w:r w:rsidR="0065707D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</w:t>
      </w:r>
      <w:r w:rsidR="0065707D" w:rsidRPr="0065707D">
        <w:rPr>
          <w:rFonts w:ascii="宋体" w:eastAsia="宋体" w:hAnsi="宋体" w:hint="eastAsia"/>
          <w:b/>
          <w:color w:val="262626" w:themeColor="text1" w:themeTint="D9"/>
          <w:sz w:val="28"/>
          <w:szCs w:val="24"/>
          <w:u w:val="single"/>
        </w:rPr>
        <w:t>单击start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65707D" w:rsidRDefault="0065707D" w:rsidP="009F67A3">
      <w:pPr>
        <w:spacing w:after="0" w:line="240" w:lineRule="auto"/>
        <w:ind w:right="0" w:firstLineChars="100" w:firstLine="28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2F75BC" w:rsidRDefault="002F75BC" w:rsidP="002F75BC">
      <w:pPr>
        <w:spacing w:after="0" w:line="240" w:lineRule="auto"/>
        <w:ind w:right="0" w:firstLineChars="100" w:firstLine="28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 w:rsidR="0065707D"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proofErr w:type="spellStart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i</w:t>
      </w:r>
      <w:proofErr w:type="spellEnd"/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.若跳转至0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020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：</w:t>
      </w:r>
    </w:p>
    <w:p w:rsidR="002F75BC" w:rsidRDefault="002F75BC" w:rsidP="002F75BC">
      <w:pPr>
        <w:spacing w:after="0" w:line="240" w:lineRule="auto"/>
        <w:ind w:right="0" w:firstLineChars="100" w:firstLine="28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（1）AC减去R3中的值。</w:t>
      </w:r>
    </w:p>
    <w:p w:rsidR="002F75BC" w:rsidRDefault="002F75BC" w:rsidP="002F75BC">
      <w:pPr>
        <w:spacing w:after="0" w:line="240" w:lineRule="auto"/>
        <w:ind w:right="0" w:firstLineChars="100" w:firstLine="28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（2）AC减去R3中的值。</w:t>
      </w:r>
    </w:p>
    <w:p w:rsidR="002F75BC" w:rsidRPr="009F67A3" w:rsidRDefault="002F75BC" w:rsidP="002F75BC">
      <w:pPr>
        <w:spacing w:after="0" w:line="240" w:lineRule="auto"/>
        <w:ind w:right="0" w:firstLineChars="100" w:firstLine="28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（3）中断返回</w:t>
      </w:r>
    </w:p>
    <w:p w:rsidR="004B3CF1" w:rsidRDefault="002F75BC" w:rsidP="002F75BC">
      <w:pPr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 w:rsidR="0065707D"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ii.若跳转至0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030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：</w:t>
      </w:r>
    </w:p>
    <w:p w:rsidR="002F75BC" w:rsidRDefault="002F75BC" w:rsidP="002F75BC">
      <w:pPr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1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）从</w:t>
      </w:r>
      <w:r w:rsidR="0065707D" w:rsidRPr="0065707D">
        <w:rPr>
          <w:rFonts w:ascii="宋体" w:eastAsia="宋体" w:hAnsi="宋体" w:hint="eastAsia"/>
          <w:b/>
          <w:color w:val="262626" w:themeColor="text1" w:themeTint="D9"/>
          <w:sz w:val="28"/>
          <w:szCs w:val="24"/>
          <w:u w:val="single"/>
        </w:rPr>
        <w:t>I/O</w:t>
      </w:r>
      <w:r w:rsidRPr="0065707D">
        <w:rPr>
          <w:rFonts w:ascii="宋体" w:eastAsia="宋体" w:hAnsi="宋体" w:hint="eastAsia"/>
          <w:b/>
          <w:color w:val="262626" w:themeColor="text1" w:themeTint="D9"/>
          <w:sz w:val="28"/>
          <w:szCs w:val="24"/>
          <w:u w:val="single"/>
        </w:rPr>
        <w:t>输入区输入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数据，</w:t>
      </w:r>
      <w:r w:rsidR="0065707D" w:rsidRPr="0065707D">
        <w:rPr>
          <w:rFonts w:ascii="宋体" w:eastAsia="宋体" w:hAnsi="宋体" w:hint="eastAsia"/>
          <w:b/>
          <w:color w:val="262626" w:themeColor="text1" w:themeTint="D9"/>
          <w:sz w:val="28"/>
          <w:szCs w:val="24"/>
          <w:u w:val="single"/>
        </w:rPr>
        <w:t>单击start</w:t>
      </w:r>
      <w:r w:rsidR="0065707D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输入到I/O区。</w:t>
      </w:r>
    </w:p>
    <w:p w:rsidR="002F75BC" w:rsidRDefault="002F75BC" w:rsidP="002F75BC">
      <w:pPr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（2）AC加上R3中的值。</w:t>
      </w:r>
    </w:p>
    <w:p w:rsidR="002F75BC" w:rsidRDefault="002F75BC" w:rsidP="002F75BC">
      <w:pPr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3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）从I/O</w:t>
      </w:r>
      <w:r w:rsidR="0065707D">
        <w:rPr>
          <w:rFonts w:ascii="宋体" w:eastAsia="宋体" w:hAnsi="宋体" w:hint="eastAsia"/>
          <w:color w:val="262626" w:themeColor="text1" w:themeTint="D9"/>
          <w:sz w:val="28"/>
          <w:szCs w:val="24"/>
        </w:rPr>
        <w:t>输出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区输出数据</w:t>
      </w:r>
      <w:r w:rsidR="0065707D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，会显示刚刚输入的数据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2F75BC" w:rsidRDefault="002F75BC" w:rsidP="002F75BC">
      <w:pPr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）中断返回</w:t>
      </w:r>
    </w:p>
    <w:p w:rsidR="0065707D" w:rsidRDefault="0065707D" w:rsidP="002F75BC">
      <w:pPr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2F75BC" w:rsidRPr="004B3CF1" w:rsidRDefault="002F75BC" w:rsidP="002F75BC">
      <w:pPr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ab/>
        <w:t>3.</w:t>
      </w:r>
      <w:r w:rsidR="00893ACB">
        <w:rPr>
          <w:rFonts w:ascii="宋体" w:eastAsia="宋体" w:hAnsi="宋体" w:hint="eastAsia"/>
          <w:color w:val="262626" w:themeColor="text1" w:themeTint="D9"/>
          <w:sz w:val="28"/>
          <w:szCs w:val="24"/>
        </w:rPr>
        <w:t>跳转回中断位置，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继续执行主程序。</w:t>
      </w:r>
    </w:p>
    <w:p w:rsidR="001371E3" w:rsidRDefault="001371E3" w:rsidP="007D0A19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32"/>
          <w:szCs w:val="24"/>
        </w:rPr>
      </w:pPr>
    </w:p>
    <w:p w:rsidR="0065707D" w:rsidRDefault="0065707D" w:rsidP="007D0A19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32"/>
          <w:szCs w:val="24"/>
        </w:rPr>
      </w:pPr>
    </w:p>
    <w:p w:rsidR="001371E3" w:rsidRPr="00DE323C" w:rsidRDefault="001371E3" w:rsidP="007D0A19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32"/>
          <w:szCs w:val="24"/>
        </w:rPr>
      </w:pPr>
    </w:p>
    <w:p w:rsidR="00791CDD" w:rsidRDefault="00791CDD" w:rsidP="00791CD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A555BA">
        <w:rPr>
          <w:rFonts w:ascii="宋体" w:eastAsia="宋体" w:hAnsi="宋体" w:hint="eastAsia"/>
          <w:color w:val="262626" w:themeColor="text1" w:themeTint="D9"/>
          <w:sz w:val="28"/>
          <w:szCs w:val="24"/>
        </w:rPr>
        <w:t>对终极程序</w:t>
      </w:r>
      <w:proofErr w:type="gramStart"/>
      <w:r w:rsidRPr="00A555BA">
        <w:rPr>
          <w:rFonts w:ascii="宋体" w:eastAsia="宋体" w:hAnsi="宋体" w:hint="eastAsia"/>
          <w:color w:val="262626" w:themeColor="text1" w:themeTint="D9"/>
          <w:sz w:val="28"/>
          <w:szCs w:val="24"/>
        </w:rPr>
        <w:t>进行单拍和</w:t>
      </w:r>
      <w:proofErr w:type="gramEnd"/>
      <w:r w:rsidRPr="00A555BA">
        <w:rPr>
          <w:rFonts w:ascii="宋体" w:eastAsia="宋体" w:hAnsi="宋体" w:hint="eastAsia"/>
          <w:color w:val="262626" w:themeColor="text1" w:themeTint="D9"/>
          <w:sz w:val="28"/>
          <w:szCs w:val="24"/>
        </w:rPr>
        <w:t>连续性测试。</w:t>
      </w:r>
    </w:p>
    <w:p w:rsidR="005732DF" w:rsidRDefault="005732DF" w:rsidP="00791CD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程序</w:t>
      </w:r>
      <w:r w:rsidRPr="00DE323C">
        <w:rPr>
          <w:rFonts w:ascii="宋体" w:eastAsia="宋体" w:hAnsi="宋体" w:hint="eastAsia"/>
          <w:color w:val="262626" w:themeColor="text1" w:themeTint="D9"/>
          <w:sz w:val="28"/>
          <w:szCs w:val="24"/>
        </w:rPr>
        <w:t>覆盖LAD、ADD、SUB、JC、STO、JMP、PUSH、CLA、POP、STP等10条指令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893ACB" w:rsidRPr="00A555BA" w:rsidRDefault="00893ACB" w:rsidP="00791CD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AC、R1、R2、R3数据变化正确，PC地址变化正确，微地址转移正确。</w:t>
      </w:r>
    </w:p>
    <w:p w:rsidR="007D0A19" w:rsidRPr="00A555BA" w:rsidRDefault="000B55ED" w:rsidP="00791CD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A555BA">
        <w:rPr>
          <w:rFonts w:ascii="宋体" w:eastAsia="宋体" w:hAnsi="宋体" w:hint="eastAsia"/>
          <w:color w:val="262626" w:themeColor="text1" w:themeTint="D9"/>
          <w:sz w:val="28"/>
          <w:szCs w:val="24"/>
        </w:rPr>
        <w:t>时序电路、微程序控制器、数据通路、中断</w:t>
      </w:r>
      <w:r w:rsidR="006555A9">
        <w:rPr>
          <w:rFonts w:ascii="宋体" w:eastAsia="宋体" w:hAnsi="宋体" w:hint="eastAsia"/>
          <w:color w:val="262626" w:themeColor="text1" w:themeTint="D9"/>
          <w:sz w:val="28"/>
          <w:szCs w:val="24"/>
        </w:rPr>
        <w:t>程序</w:t>
      </w:r>
      <w:r w:rsidR="007D0A19" w:rsidRPr="00A555BA">
        <w:rPr>
          <w:rFonts w:ascii="宋体" w:eastAsia="宋体" w:hAnsi="宋体" w:hint="eastAsia"/>
          <w:color w:val="262626" w:themeColor="text1" w:themeTint="D9"/>
          <w:sz w:val="28"/>
          <w:szCs w:val="24"/>
        </w:rPr>
        <w:t>、I/O均</w:t>
      </w:r>
      <w:r w:rsidRPr="00A555BA">
        <w:rPr>
          <w:rFonts w:ascii="宋体" w:eastAsia="宋体" w:hAnsi="宋体" w:hint="eastAsia"/>
          <w:color w:val="262626" w:themeColor="text1" w:themeTint="D9"/>
          <w:sz w:val="28"/>
          <w:szCs w:val="24"/>
        </w:rPr>
        <w:t>运行正确。</w:t>
      </w:r>
    </w:p>
    <w:p w:rsidR="007D0A19" w:rsidRPr="00A555BA" w:rsidRDefault="007D0A19" w:rsidP="00791CD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A555BA">
        <w:rPr>
          <w:rFonts w:ascii="宋体" w:eastAsia="宋体" w:hAnsi="宋体" w:hint="eastAsia"/>
          <w:color w:val="262626" w:themeColor="text1" w:themeTint="D9"/>
          <w:sz w:val="28"/>
          <w:szCs w:val="24"/>
        </w:rPr>
        <w:t>显示区各数据均显示正确。</w:t>
      </w:r>
    </w:p>
    <w:p w:rsidR="007D0A19" w:rsidRPr="00A555BA" w:rsidRDefault="007D0A19" w:rsidP="00791CDD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C92E4E" w:rsidRDefault="00893ACB" w:rsidP="005732DF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综上，</w:t>
      </w:r>
      <w:r w:rsidR="00791CDD" w:rsidRPr="00A555BA">
        <w:rPr>
          <w:rFonts w:ascii="宋体" w:eastAsia="宋体" w:hAnsi="宋体" w:hint="eastAsia"/>
          <w:color w:val="262626" w:themeColor="text1" w:themeTint="D9"/>
          <w:sz w:val="28"/>
          <w:szCs w:val="24"/>
        </w:rPr>
        <w:t>测试程序运行完全正确。</w:t>
      </w:r>
    </w:p>
    <w:p w:rsidR="005732DF" w:rsidRDefault="005732DF" w:rsidP="00893ACB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791CDD" w:rsidRPr="00791CDD" w:rsidRDefault="00791CDD" w:rsidP="00791CDD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791CDD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lastRenderedPageBreak/>
        <w:t>5</w:t>
      </w:r>
      <w:r w:rsidRPr="00791CDD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>.</w:t>
      </w:r>
      <w:r w:rsidRPr="00791CDD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程序正确性调试</w:t>
      </w:r>
    </w:p>
    <w:p w:rsidR="00791CDD" w:rsidRDefault="00791CDD" w:rsidP="00791CDD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遇到的问题：</w:t>
      </w:r>
    </w:p>
    <w:p w:rsidR="00791CDD" w:rsidRDefault="00791CDD" w:rsidP="00791CD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1.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JC指令判断</w:t>
      </w:r>
      <w:r w:rsidR="000B55ED">
        <w:rPr>
          <w:rFonts w:ascii="宋体" w:eastAsia="宋体" w:hAnsi="宋体" w:hint="eastAsia"/>
          <w:color w:val="262626" w:themeColor="text1" w:themeTint="D9"/>
          <w:sz w:val="28"/>
          <w:szCs w:val="24"/>
        </w:rPr>
        <w:t>时，进位输出C不稳定。</w:t>
      </w:r>
    </w:p>
    <w:p w:rsidR="000B55ED" w:rsidRDefault="000B55ED" w:rsidP="00791CD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2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PC时序出现问题，导致跳转PCADD出错。</w:t>
      </w:r>
    </w:p>
    <w:p w:rsidR="00F029CD" w:rsidRDefault="00F029CD" w:rsidP="00791CD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3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无</w:t>
      </w:r>
      <w:r w:rsidR="00A6127F">
        <w:rPr>
          <w:rFonts w:ascii="宋体" w:eastAsia="宋体" w:hAnsi="宋体" w:hint="eastAsia"/>
          <w:color w:val="262626" w:themeColor="text1" w:themeTint="D9"/>
          <w:sz w:val="28"/>
          <w:szCs w:val="24"/>
        </w:rPr>
        <w:t>T脉冲时，ROM+RAM的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MBUS</w:t>
      </w:r>
      <w:r w:rsidR="00A6127F">
        <w:rPr>
          <w:rFonts w:ascii="宋体" w:eastAsia="宋体" w:hAnsi="宋体" w:hint="eastAsia"/>
          <w:color w:val="262626" w:themeColor="text1" w:themeTint="D9"/>
          <w:sz w:val="28"/>
          <w:szCs w:val="24"/>
        </w:rPr>
        <w:t>有效，输出端无输出数据。</w:t>
      </w:r>
    </w:p>
    <w:p w:rsidR="005732DF" w:rsidRDefault="00A6127F" w:rsidP="00791CD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 w:rsidR="005732DF"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 w:rsidR="005732DF">
        <w:rPr>
          <w:rFonts w:ascii="宋体" w:eastAsia="宋体" w:hAnsi="宋体" w:hint="eastAsia"/>
          <w:color w:val="262626" w:themeColor="text1" w:themeTint="D9"/>
          <w:sz w:val="28"/>
          <w:szCs w:val="24"/>
        </w:rPr>
        <w:t>无法显示当前微地址。</w:t>
      </w:r>
    </w:p>
    <w:p w:rsidR="000B55ED" w:rsidRDefault="00A6127F" w:rsidP="00791CD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5</w:t>
      </w:r>
      <w:r w:rsidR="000B55ED"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 w:rsidR="000B55ED">
        <w:rPr>
          <w:rFonts w:ascii="宋体" w:eastAsia="宋体" w:hAnsi="宋体" w:hint="eastAsia"/>
          <w:color w:val="262626" w:themeColor="text1" w:themeTint="D9"/>
          <w:sz w:val="28"/>
          <w:szCs w:val="24"/>
        </w:rPr>
        <w:t>中断STOP无法持续。</w:t>
      </w:r>
    </w:p>
    <w:p w:rsidR="000B55ED" w:rsidRDefault="00A6127F" w:rsidP="00791CD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="000B55ED">
        <w:rPr>
          <w:rFonts w:ascii="宋体" w:eastAsia="宋体" w:hAnsi="宋体" w:hint="eastAsia"/>
          <w:color w:val="262626" w:themeColor="text1" w:themeTint="D9"/>
          <w:sz w:val="28"/>
          <w:szCs w:val="24"/>
        </w:rPr>
        <w:t>.STOP指令无法停机。</w:t>
      </w:r>
    </w:p>
    <w:p w:rsidR="000B55ED" w:rsidRDefault="000B55ED" w:rsidP="000B55ED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0B55ED" w:rsidRDefault="000B55ED" w:rsidP="000B55ED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改进措施：</w:t>
      </w:r>
    </w:p>
    <w:p w:rsidR="000B55ED" w:rsidRDefault="000B55ED" w:rsidP="000B55E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1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调整ALU中进位输出。</w:t>
      </w:r>
    </w:p>
    <w:p w:rsidR="000B55ED" w:rsidRDefault="000B55ED" w:rsidP="000B55E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2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调整脉冲信号顺序。</w:t>
      </w:r>
    </w:p>
    <w:p w:rsidR="00A6127F" w:rsidRDefault="00A6127F" w:rsidP="000B55E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3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调整ROM+RAM中管脚信号的逻辑控制。</w:t>
      </w:r>
    </w:p>
    <w:p w:rsidR="005732DF" w:rsidRDefault="00A6127F" w:rsidP="000B55E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4</w:t>
      </w:r>
      <w:r w:rsidR="005732DF"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 w:rsidR="005732DF">
        <w:rPr>
          <w:rFonts w:ascii="宋体" w:eastAsia="宋体" w:hAnsi="宋体" w:hint="eastAsia"/>
          <w:color w:val="262626" w:themeColor="text1" w:themeTint="D9"/>
          <w:sz w:val="28"/>
          <w:szCs w:val="24"/>
        </w:rPr>
        <w:t>在CM中增加一个寄存器，保存当前微地址。</w:t>
      </w:r>
    </w:p>
    <w:p w:rsidR="000B55ED" w:rsidRDefault="00A6127F" w:rsidP="000B55E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5</w:t>
      </w:r>
      <w:r w:rsidR="000B55ED"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 w:rsidR="000B55ED">
        <w:rPr>
          <w:rFonts w:ascii="宋体" w:eastAsia="宋体" w:hAnsi="宋体" w:hint="eastAsia"/>
          <w:color w:val="262626" w:themeColor="text1" w:themeTint="D9"/>
          <w:sz w:val="28"/>
          <w:szCs w:val="24"/>
        </w:rPr>
        <w:t>增加逻辑电路，实现功能：识别第一次STOP信号并保持</w:t>
      </w:r>
      <w:r w:rsidR="007D0A19">
        <w:rPr>
          <w:rFonts w:ascii="宋体" w:eastAsia="宋体" w:hAnsi="宋体" w:hint="eastAsia"/>
          <w:color w:val="262626" w:themeColor="text1" w:themeTint="D9"/>
          <w:sz w:val="28"/>
          <w:szCs w:val="24"/>
        </w:rPr>
        <w:t>STOP有效，且在START有效时，STOP置为0</w:t>
      </w:r>
      <w:r w:rsidR="000B55ED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0B55ED" w:rsidRDefault="000B55ED" w:rsidP="000B55E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（逻辑电路如下）</w:t>
      </w:r>
    </w:p>
    <w:p w:rsidR="007D0A19" w:rsidRDefault="007D0A19" w:rsidP="000B55E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A555BA" w:rsidRDefault="00A555BA" w:rsidP="000B55ED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A555BA" w:rsidRDefault="000B55ED" w:rsidP="00893ACB">
      <w:pPr>
        <w:tabs>
          <w:tab w:val="left" w:pos="4643"/>
        </w:tabs>
        <w:spacing w:after="0" w:line="240" w:lineRule="auto"/>
        <w:ind w:left="0" w:right="0"/>
        <w:jc w:val="center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019800" cy="418041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搜狗截图20180115013104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67" cy="418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CB" w:rsidRDefault="00893ACB" w:rsidP="000B55ED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0B55ED" w:rsidRPr="007D0A19" w:rsidRDefault="007D0A19" w:rsidP="007D0A19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7D0A1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lastRenderedPageBreak/>
        <w:t>6</w:t>
      </w:r>
      <w:r w:rsidRPr="007D0A19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>.</w:t>
      </w:r>
      <w:r w:rsidRPr="007D0A19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中间信号显示及布局设计</w:t>
      </w:r>
    </w:p>
    <w:p w:rsidR="007D0A19" w:rsidRDefault="007D0A19" w:rsidP="000B55ED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DE323C" w:rsidRDefault="00DE323C" w:rsidP="000B55ED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整体结构布局：</w:t>
      </w:r>
    </w:p>
    <w:p w:rsidR="007D0A19" w:rsidRDefault="007D0A19" w:rsidP="000B55ED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noProof/>
          <w:color w:val="262626" w:themeColor="text1" w:themeTint="D9"/>
          <w:sz w:val="28"/>
          <w:szCs w:val="24"/>
        </w:rPr>
        <w:drawing>
          <wp:inline distT="0" distB="0" distL="0" distR="0">
            <wp:extent cx="6858000" cy="475869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搜狗截图20180111123940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3C" w:rsidRDefault="00DE323C" w:rsidP="00A555BA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7D0A19" w:rsidRDefault="007D0A19" w:rsidP="007D0A19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整个硬件结构分为四个部分：微程序控制器、时序电路</w:t>
      </w:r>
      <w:r w:rsidR="00200017">
        <w:rPr>
          <w:rFonts w:ascii="宋体" w:eastAsia="宋体" w:hAnsi="宋体" w:hint="eastAsia"/>
          <w:color w:val="262626" w:themeColor="text1" w:themeTint="D9"/>
          <w:sz w:val="28"/>
          <w:szCs w:val="24"/>
        </w:rPr>
        <w:t>（中断触发电路）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、数据通路、显示区。</w:t>
      </w:r>
    </w:p>
    <w:p w:rsidR="00DE323C" w:rsidRDefault="00DE323C" w:rsidP="007D0A19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2B46B8" w:rsidRDefault="00DE323C" w:rsidP="002B46B8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显示区通过晶体管显示。</w:t>
      </w:r>
      <w:r w:rsidR="007D0A19">
        <w:rPr>
          <w:rFonts w:ascii="宋体" w:eastAsia="宋体" w:hAnsi="宋体" w:hint="eastAsia"/>
          <w:color w:val="262626" w:themeColor="text1" w:themeTint="D9"/>
          <w:sz w:val="28"/>
          <w:szCs w:val="24"/>
        </w:rPr>
        <w:t>仿照TEC-8电路板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设计</w:t>
      </w:r>
      <w:r w:rsidR="007D0A19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，显示</w:t>
      </w:r>
      <w:proofErr w:type="gramStart"/>
      <w:r w:rsidR="007D0A19">
        <w:rPr>
          <w:rFonts w:ascii="宋体" w:eastAsia="宋体" w:hAnsi="宋体" w:hint="eastAsia"/>
          <w:color w:val="262626" w:themeColor="text1" w:themeTint="D9"/>
          <w:sz w:val="28"/>
          <w:szCs w:val="24"/>
        </w:rPr>
        <w:t>区时刻</w:t>
      </w:r>
      <w:proofErr w:type="gramEnd"/>
      <w:r w:rsidR="007D0A19">
        <w:rPr>
          <w:rFonts w:ascii="宋体" w:eastAsia="宋体" w:hAnsi="宋体" w:hint="eastAsia"/>
          <w:color w:val="262626" w:themeColor="text1" w:themeTint="D9"/>
          <w:sz w:val="28"/>
          <w:szCs w:val="24"/>
        </w:rPr>
        <w:t>显示AC、R1、R2、R3、PC、IR、当前微地址、</w:t>
      </w:r>
      <w:proofErr w:type="gramStart"/>
      <w:r w:rsidR="007D0A19">
        <w:rPr>
          <w:rFonts w:ascii="宋体" w:eastAsia="宋体" w:hAnsi="宋体" w:hint="eastAsia"/>
          <w:color w:val="262626" w:themeColor="text1" w:themeTint="D9"/>
          <w:sz w:val="28"/>
          <w:szCs w:val="24"/>
        </w:rPr>
        <w:t>下一微地</w:t>
      </w:r>
      <w:proofErr w:type="gramEnd"/>
      <w:r w:rsidR="007D0A19">
        <w:rPr>
          <w:rFonts w:ascii="宋体" w:eastAsia="宋体" w:hAnsi="宋体" w:hint="eastAsia"/>
          <w:color w:val="262626" w:themeColor="text1" w:themeTint="D9"/>
          <w:sz w:val="28"/>
          <w:szCs w:val="24"/>
        </w:rPr>
        <w:t>址。</w:t>
      </w:r>
      <w:r w:rsidR="00200017">
        <w:rPr>
          <w:rFonts w:ascii="宋体" w:eastAsia="宋体" w:hAnsi="宋体" w:hint="eastAsia"/>
          <w:color w:val="262626" w:themeColor="text1" w:themeTint="D9"/>
          <w:sz w:val="28"/>
          <w:szCs w:val="24"/>
        </w:rPr>
        <w:t>可清晰观察到累加器、</w:t>
      </w:r>
      <w:r w:rsidR="002B46B8">
        <w:rPr>
          <w:rFonts w:ascii="宋体" w:eastAsia="宋体" w:hAnsi="宋体" w:hint="eastAsia"/>
          <w:color w:val="262626" w:themeColor="text1" w:themeTint="D9"/>
          <w:sz w:val="28"/>
          <w:szCs w:val="24"/>
        </w:rPr>
        <w:t>寄存器中的数据，以及观察PC和IR当前地址，并且通过当前微地址和后继微地址掌握微程序运行位置。</w:t>
      </w:r>
    </w:p>
    <w:p w:rsidR="005732DF" w:rsidRPr="002B46B8" w:rsidRDefault="002B46B8" w:rsidP="002B46B8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显示区可以方便和判断</w:t>
      </w:r>
      <w:r w:rsidR="007D0A19">
        <w:rPr>
          <w:rFonts w:ascii="宋体" w:eastAsia="宋体" w:hAnsi="宋体" w:hint="eastAsia"/>
          <w:color w:val="262626" w:themeColor="text1" w:themeTint="D9"/>
          <w:sz w:val="28"/>
          <w:szCs w:val="24"/>
        </w:rPr>
        <w:t>观察程序运行进度</w:t>
      </w:r>
      <w:r w:rsidR="00DE323C">
        <w:rPr>
          <w:rFonts w:ascii="宋体" w:eastAsia="宋体" w:hAnsi="宋体" w:hint="eastAsia"/>
          <w:color w:val="262626" w:themeColor="text1" w:themeTint="D9"/>
          <w:sz w:val="28"/>
          <w:szCs w:val="24"/>
        </w:rPr>
        <w:t>、微指令转移进程和程序运行正确性</w:t>
      </w:r>
      <w:r w:rsidR="00D03FD2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5732DF" w:rsidRDefault="005732DF" w:rsidP="00DE323C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2B46B8" w:rsidRDefault="002B46B8" w:rsidP="00DE323C">
      <w:pPr>
        <w:tabs>
          <w:tab w:val="left" w:pos="4643"/>
        </w:tabs>
        <w:spacing w:after="0" w:line="240" w:lineRule="auto"/>
        <w:ind w:right="0"/>
        <w:rPr>
          <w:rFonts w:ascii="宋体" w:eastAsia="宋体" w:hAnsi="宋体"/>
          <w:color w:val="262626" w:themeColor="text1" w:themeTint="D9"/>
          <w:sz w:val="28"/>
          <w:szCs w:val="24"/>
        </w:rPr>
      </w:pPr>
    </w:p>
    <w:p w:rsidR="00DE323C" w:rsidRPr="00DE323C" w:rsidRDefault="00DE323C" w:rsidP="00DE323C">
      <w:pPr>
        <w:pBdr>
          <w:bottom w:val="single" w:sz="6" w:space="1" w:color="auto"/>
        </w:pBdr>
        <w:tabs>
          <w:tab w:val="right" w:pos="10687"/>
        </w:tabs>
        <w:spacing w:after="0" w:line="240" w:lineRule="auto"/>
        <w:ind w:left="0" w:right="113"/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</w:pPr>
      <w:r w:rsidRPr="00DE323C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7</w:t>
      </w:r>
      <w:r w:rsidRPr="00DE323C">
        <w:rPr>
          <w:rFonts w:asciiTheme="minorEastAsia" w:hAnsiTheme="minorEastAsia" w:cstheme="majorBidi"/>
          <w:bCs/>
          <w:color w:val="262626" w:themeColor="text1" w:themeTint="D9"/>
          <w:kern w:val="28"/>
          <w:sz w:val="32"/>
          <w:lang w:val="zh-CN"/>
        </w:rPr>
        <w:t>.</w:t>
      </w:r>
      <w:r w:rsidRPr="00DE323C">
        <w:rPr>
          <w:rFonts w:asciiTheme="minorEastAsia" w:hAnsiTheme="minorEastAsia" w:cstheme="majorBidi" w:hint="eastAsia"/>
          <w:bCs/>
          <w:color w:val="262626" w:themeColor="text1" w:themeTint="D9"/>
          <w:kern w:val="28"/>
          <w:sz w:val="32"/>
          <w:lang w:val="zh-CN"/>
        </w:rPr>
        <w:t>微指令译码逻辑设计</w:t>
      </w:r>
    </w:p>
    <w:p w:rsidR="00A555BA" w:rsidRDefault="00DE323C" w:rsidP="00A555BA">
      <w:pPr>
        <w:tabs>
          <w:tab w:val="left" w:pos="4643"/>
        </w:tabs>
        <w:spacing w:after="0" w:line="240" w:lineRule="auto"/>
        <w:ind w:left="0"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主要元件为MCR。通过从CM中取垂直微指令，将</w:t>
      </w:r>
      <w:r w:rsidR="00A555BA">
        <w:rPr>
          <w:rFonts w:ascii="宋体" w:eastAsia="宋体" w:hAnsi="宋体" w:hint="eastAsia"/>
          <w:color w:val="262626" w:themeColor="text1" w:themeTint="D9"/>
          <w:sz w:val="28"/>
          <w:szCs w:val="24"/>
        </w:rPr>
        <w:t>3</w:t>
      </w:r>
      <w:r w:rsidR="00A555BA"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 w:rsidR="00A555BA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位微指令通过寄存器译码，译成水平微指令，同时输出3</w:t>
      </w:r>
      <w:r w:rsidR="00A555BA"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 w:rsidR="00A555BA">
        <w:rPr>
          <w:rFonts w:ascii="宋体" w:eastAsia="宋体" w:hAnsi="宋体" w:hint="eastAsia"/>
          <w:color w:val="262626" w:themeColor="text1" w:themeTint="D9"/>
          <w:sz w:val="28"/>
          <w:szCs w:val="24"/>
        </w:rPr>
        <w:t>位微指令，对数据总线信号进行控制。</w:t>
      </w:r>
    </w:p>
    <w:p w:rsidR="00C92E4E" w:rsidRDefault="00C92E4E" w:rsidP="00C92E4E">
      <w:pPr>
        <w:tabs>
          <w:tab w:val="left" w:pos="4643"/>
        </w:tabs>
        <w:spacing w:after="0" w:line="240" w:lineRule="auto"/>
        <w:ind w:left="0" w:right="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</w:p>
    <w:p w:rsidR="00DA3F25" w:rsidRPr="00DA3F25" w:rsidRDefault="00A41CC5" w:rsidP="00DA3F25">
      <w:pPr>
        <w:spacing w:after="0" w:line="240" w:lineRule="auto"/>
        <w:ind w:left="0" w:right="0"/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</w:pPr>
      <w:r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lastRenderedPageBreak/>
        <w:t>八、</w:t>
      </w:r>
      <w:r w:rsidR="000A4986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总结与收获</w:t>
      </w:r>
      <w:r w:rsidR="00A555BA" w:rsidRPr="00DA3F25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：</w:t>
      </w:r>
    </w:p>
    <w:p w:rsidR="00A555BA" w:rsidRPr="000B63E6" w:rsidRDefault="00A555BA" w:rsidP="00A555BA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0B63E6">
        <w:rPr>
          <w:rFonts w:ascii="宋体" w:eastAsia="宋体" w:hAnsi="宋体"/>
          <w:color w:val="262626" w:themeColor="text1" w:themeTint="D9"/>
          <w:sz w:val="28"/>
          <w:szCs w:val="24"/>
        </w:rPr>
        <w:t>1.</w:t>
      </w:r>
      <w:r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本次</w:t>
      </w:r>
      <w:r w:rsidR="001B1EE0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CPU设计</w:t>
      </w:r>
      <w:r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让我体会到了由整体到局部，层层细分的思想。在搭建CPU时，整个制作过程总体分为4个步骤：设计指令及微指令、构建硬件整体模块、为各模块细化建立子电路、仿真验证。</w:t>
      </w:r>
      <w:r w:rsidR="004F44D6">
        <w:rPr>
          <w:rFonts w:ascii="宋体" w:eastAsia="宋体" w:hAnsi="宋体" w:hint="eastAsia"/>
          <w:color w:val="262626" w:themeColor="text1" w:themeTint="D9"/>
          <w:sz w:val="28"/>
          <w:szCs w:val="24"/>
        </w:rPr>
        <w:t>最终测试程序完美运行。</w:t>
      </w:r>
    </w:p>
    <w:p w:rsidR="001B1EE0" w:rsidRPr="000B63E6" w:rsidRDefault="001B1EE0" w:rsidP="00A555BA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0B63E6">
        <w:rPr>
          <w:rFonts w:ascii="宋体" w:eastAsia="宋体" w:hAnsi="宋体"/>
          <w:color w:val="262626" w:themeColor="text1" w:themeTint="D9"/>
          <w:sz w:val="28"/>
          <w:szCs w:val="24"/>
        </w:rPr>
        <w:t>2.</w:t>
      </w:r>
      <w:r w:rsidRPr="000B63E6">
        <w:rPr>
          <w:rFonts w:hint="eastAsia"/>
        </w:rPr>
        <w:t xml:space="preserve"> </w:t>
      </w:r>
      <w:r w:rsidR="00070B01">
        <w:rPr>
          <w:rFonts w:ascii="宋体" w:eastAsia="宋体" w:hAnsi="宋体" w:hint="eastAsia"/>
          <w:color w:val="262626" w:themeColor="text1" w:themeTint="D9"/>
          <w:sz w:val="28"/>
          <w:szCs w:val="24"/>
        </w:rPr>
        <w:t>掌握了时序电路的原理，以及消除竞争带来的毛刺的方法。</w:t>
      </w:r>
    </w:p>
    <w:p w:rsidR="001B1EE0" w:rsidRDefault="001B1EE0" w:rsidP="00A555BA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3</w:t>
      </w:r>
      <w:r w:rsidRPr="000B63E6"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掌握了</w:t>
      </w:r>
      <w:r w:rsidR="006555A9">
        <w:rPr>
          <w:rFonts w:ascii="宋体" w:eastAsia="宋体" w:hAnsi="宋体" w:hint="eastAsia"/>
          <w:color w:val="262626" w:themeColor="text1" w:themeTint="D9"/>
          <w:sz w:val="28"/>
          <w:szCs w:val="24"/>
        </w:rPr>
        <w:t>ALU、</w:t>
      </w:r>
      <w:r w:rsidR="00CC4008">
        <w:rPr>
          <w:rFonts w:ascii="宋体" w:eastAsia="宋体" w:hAnsi="宋体" w:hint="eastAsia"/>
          <w:color w:val="262626" w:themeColor="text1" w:themeTint="D9"/>
          <w:sz w:val="28"/>
          <w:szCs w:val="24"/>
        </w:rPr>
        <w:t>RAM、ROM、PRO、AR、IAR、PC、IR、DR等</w:t>
      </w:r>
      <w:r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各个元件的功能以及内部构造。</w:t>
      </w:r>
    </w:p>
    <w:p w:rsidR="00893ACB" w:rsidRDefault="00893ACB" w:rsidP="00A555BA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4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 w:rsidR="001D2253">
        <w:rPr>
          <w:rFonts w:ascii="宋体" w:eastAsia="宋体" w:hAnsi="宋体" w:hint="eastAsia"/>
          <w:color w:val="262626" w:themeColor="text1" w:themeTint="D9"/>
          <w:sz w:val="28"/>
          <w:szCs w:val="24"/>
        </w:rPr>
        <w:t>通过制作RAM和ROM，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对</w:t>
      </w:r>
      <w:r w:rsidR="00571A21">
        <w:rPr>
          <w:rFonts w:ascii="宋体" w:eastAsia="宋体" w:hAnsi="宋体" w:hint="eastAsia"/>
          <w:color w:val="262626" w:themeColor="text1" w:themeTint="D9"/>
          <w:sz w:val="28"/>
          <w:szCs w:val="24"/>
        </w:rPr>
        <w:t>存储器和存储逻辑有了更深的理解，掌握了从.hex文件写入存储器的方法。</w:t>
      </w:r>
    </w:p>
    <w:p w:rsidR="00571A21" w:rsidRPr="000B63E6" w:rsidRDefault="00571A21" w:rsidP="00A555BA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5</w:t>
      </w:r>
      <w:r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掌握了通过Python将汇编语言转化成机器代码的方法。</w:t>
      </w:r>
    </w:p>
    <w:p w:rsidR="001B1EE0" w:rsidRDefault="00571A21" w:rsidP="00A555BA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6</w:t>
      </w:r>
      <w:r w:rsidR="001B1EE0" w:rsidRPr="000B63E6"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 w:rsidR="001B1EE0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能够自主设计指令系统，微程序控制器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，深入了解了微程序控制器对整个数据通路控制的原理</w:t>
      </w:r>
      <w:r w:rsidR="001B1EE0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571A21" w:rsidRPr="00571A21" w:rsidRDefault="00571A21" w:rsidP="00A555BA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7.</w:t>
      </w:r>
      <w:r w:rsidR="00070B01">
        <w:rPr>
          <w:rFonts w:ascii="宋体" w:eastAsia="宋体" w:hAnsi="宋体" w:hint="eastAsia"/>
          <w:color w:val="262626" w:themeColor="text1" w:themeTint="D9"/>
          <w:sz w:val="28"/>
          <w:szCs w:val="24"/>
        </w:rPr>
        <w:t>掌握数据在数据通路中流动和控制信号有效的顺序，通过T1,T</w:t>
      </w:r>
      <w:r w:rsidR="00070B01">
        <w:rPr>
          <w:rFonts w:ascii="宋体" w:eastAsia="宋体" w:hAnsi="宋体"/>
          <w:color w:val="262626" w:themeColor="text1" w:themeTint="D9"/>
          <w:sz w:val="28"/>
          <w:szCs w:val="24"/>
        </w:rPr>
        <w:t>2</w:t>
      </w:r>
      <w:r w:rsidR="00070B01">
        <w:rPr>
          <w:rFonts w:ascii="宋体" w:eastAsia="宋体" w:hAnsi="宋体" w:hint="eastAsia"/>
          <w:color w:val="262626" w:themeColor="text1" w:themeTint="D9"/>
          <w:sz w:val="28"/>
          <w:szCs w:val="24"/>
        </w:rPr>
        <w:t>,T</w:t>
      </w:r>
      <w:r w:rsidR="00070B01">
        <w:rPr>
          <w:rFonts w:ascii="宋体" w:eastAsia="宋体" w:hAnsi="宋体"/>
          <w:color w:val="262626" w:themeColor="text1" w:themeTint="D9"/>
          <w:sz w:val="28"/>
          <w:szCs w:val="24"/>
        </w:rPr>
        <w:t>3</w:t>
      </w:r>
      <w:r w:rsidR="00070B01">
        <w:rPr>
          <w:rFonts w:ascii="宋体" w:eastAsia="宋体" w:hAnsi="宋体" w:hint="eastAsia"/>
          <w:color w:val="262626" w:themeColor="text1" w:themeTint="D9"/>
          <w:sz w:val="28"/>
          <w:szCs w:val="24"/>
        </w:rPr>
        <w:t>,T</w:t>
      </w:r>
      <w:r w:rsidR="00070B01">
        <w:rPr>
          <w:rFonts w:ascii="宋体" w:eastAsia="宋体" w:hAnsi="宋体"/>
          <w:color w:val="262626" w:themeColor="text1" w:themeTint="D9"/>
          <w:sz w:val="28"/>
          <w:szCs w:val="24"/>
        </w:rPr>
        <w:t xml:space="preserve">4 </w:t>
      </w:r>
      <w:r w:rsidR="00070B01">
        <w:rPr>
          <w:rFonts w:ascii="宋体" w:eastAsia="宋体" w:hAnsi="宋体" w:hint="eastAsia"/>
          <w:color w:val="262626" w:themeColor="text1" w:themeTint="D9"/>
          <w:sz w:val="28"/>
          <w:szCs w:val="24"/>
        </w:rPr>
        <w:t>四个节拍控制微程序运行。</w:t>
      </w:r>
    </w:p>
    <w:p w:rsidR="00CC4008" w:rsidRPr="000B63E6" w:rsidRDefault="00571A21" w:rsidP="00A555BA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8</w:t>
      </w:r>
      <w:r w:rsidR="00CC4008"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 w:rsidR="00070B01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深深体会了调试过程中自主发现问题并修正的方法。首先将各模块分开，检查各模块功能的正确性，再将各模块连载起来检查总线传输的正确性，最后验证运算的正确性。</w:t>
      </w:r>
    </w:p>
    <w:p w:rsidR="00A555BA" w:rsidRDefault="00571A21" w:rsidP="00A555BA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/>
          <w:color w:val="262626" w:themeColor="text1" w:themeTint="D9"/>
          <w:sz w:val="28"/>
          <w:szCs w:val="24"/>
        </w:rPr>
        <w:t>9</w:t>
      </w:r>
      <w:r w:rsidR="00A555BA" w:rsidRPr="000B63E6">
        <w:rPr>
          <w:rFonts w:ascii="宋体" w:eastAsia="宋体" w:hAnsi="宋体"/>
          <w:color w:val="262626" w:themeColor="text1" w:themeTint="D9"/>
          <w:sz w:val="28"/>
          <w:szCs w:val="24"/>
        </w:rPr>
        <w:t>.</w:t>
      </w:r>
      <w:r w:rsidR="00070B01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自主设计微程序版CPU的过程中。建立清晰的计算机整机概念和内部机制，对计算机的基本组成、部件的设计、部件间的连接、微程序控制器的设计、微指令和微程序的编制与调试等过程有更深的了解，加深对理论课程的理解。</w:t>
      </w:r>
    </w:p>
    <w:p w:rsidR="000A4986" w:rsidRPr="000B63E6" w:rsidRDefault="000A4986" w:rsidP="00A555BA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</w:p>
    <w:p w:rsidR="00A555BA" w:rsidRPr="000A4986" w:rsidRDefault="000A4986" w:rsidP="000A4986">
      <w:pPr>
        <w:spacing w:after="0" w:line="240" w:lineRule="auto"/>
        <w:ind w:left="0" w:right="0"/>
        <w:rPr>
          <w:rFonts w:asciiTheme="minorEastAsia" w:hAnsiTheme="minorEastAsia" w:cstheme="majorBidi"/>
          <w:b/>
          <w:bCs/>
          <w:color w:val="262626" w:themeColor="text1" w:themeTint="D9"/>
          <w:kern w:val="28"/>
          <w:sz w:val="36"/>
          <w:lang w:val="zh-CN"/>
        </w:rPr>
      </w:pPr>
      <w:r w:rsidRPr="000A4986"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九、心得体会</w:t>
      </w:r>
      <w:r>
        <w:rPr>
          <w:rFonts w:asciiTheme="minorEastAsia" w:hAnsiTheme="minorEastAsia" w:cstheme="majorBidi" w:hint="eastAsia"/>
          <w:b/>
          <w:bCs/>
          <w:color w:val="262626" w:themeColor="text1" w:themeTint="D9"/>
          <w:kern w:val="28"/>
          <w:sz w:val="36"/>
          <w:lang w:val="zh-CN"/>
        </w:rPr>
        <w:t>：</w:t>
      </w:r>
    </w:p>
    <w:p w:rsidR="00571A21" w:rsidRDefault="00A555BA" w:rsidP="001B1EE0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总体而言通过本次实验，</w:t>
      </w:r>
      <w:r w:rsidR="00571A21">
        <w:rPr>
          <w:rFonts w:ascii="宋体" w:eastAsia="宋体" w:hAnsi="宋体" w:hint="eastAsia"/>
          <w:color w:val="262626" w:themeColor="text1" w:themeTint="D9"/>
          <w:sz w:val="28"/>
          <w:szCs w:val="24"/>
        </w:rPr>
        <w:t>我们小组从最初的整体构思，到之后硬件实现，然后再设计指令系统、微指令格式，最后设计测试程序并调试。</w:t>
      </w:r>
      <w:r w:rsidR="00563768">
        <w:rPr>
          <w:rFonts w:ascii="宋体" w:eastAsia="宋体" w:hAnsi="宋体" w:hint="eastAsia"/>
          <w:color w:val="262626" w:themeColor="text1" w:themeTint="D9"/>
          <w:sz w:val="28"/>
          <w:szCs w:val="24"/>
        </w:rPr>
        <w:t>从最开始无从下手，到</w:t>
      </w:r>
      <w:proofErr w:type="gramStart"/>
      <w:r w:rsidR="00563768">
        <w:rPr>
          <w:rFonts w:ascii="宋体" w:eastAsia="宋体" w:hAnsi="宋体" w:hint="eastAsia"/>
          <w:color w:val="262626" w:themeColor="text1" w:themeTint="D9"/>
          <w:sz w:val="28"/>
          <w:szCs w:val="24"/>
        </w:rPr>
        <w:t>一</w:t>
      </w:r>
      <w:proofErr w:type="gramEnd"/>
      <w:r w:rsidR="00563768">
        <w:rPr>
          <w:rFonts w:ascii="宋体" w:eastAsia="宋体" w:hAnsi="宋体" w:hint="eastAsia"/>
          <w:color w:val="262626" w:themeColor="text1" w:themeTint="D9"/>
          <w:sz w:val="28"/>
          <w:szCs w:val="24"/>
        </w:rPr>
        <w:t>步步搭建起CPU，在设计出指令和微程序，最后运行测试程序，这个过程中，让我对《计算机组成原理》课本上的知识有了更深一步的理解与体会，知道了ALU、RAM、ROM、PRO、AR、IAR、PC、IR、DR等各个元件对于计算机运算的作用和功能，了解了时序发生器的基本原理和产生方法，掌握了微程序控制器对数据通路的控制原理</w:t>
      </w:r>
      <w:r w:rsidR="004F44D6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，掌握了</w:t>
      </w:r>
      <w:r w:rsidR="004F44D6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计算机的基本组成</w:t>
      </w:r>
      <w:r w:rsidR="00563768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563768" w:rsidRDefault="00563768" w:rsidP="001B1EE0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同时</w:t>
      </w:r>
      <w:r w:rsidR="00A555BA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，我认识到在</w:t>
      </w:r>
      <w:r w:rsidR="000B63E6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CPU</w:t>
      </w:r>
      <w:r w:rsidR="00A555BA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设计过程当中，电路的整体性分析是至关重要的，掌握了从整体到局部的层层细分模块化的思想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和自顶向下的设计过程</w:t>
      </w:r>
      <w:r w:rsidR="00A555BA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</w:p>
    <w:p w:rsidR="00A555BA" w:rsidRDefault="00563768" w:rsidP="001B1EE0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这次实验中，</w:t>
      </w:r>
      <w:r w:rsidR="00A555BA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我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还</w:t>
      </w:r>
      <w:r w:rsidR="00A555BA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熟悉了P</w:t>
      </w:r>
      <w:r w:rsidR="000B63E6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r</w:t>
      </w:r>
      <w:r w:rsidR="00A555BA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oteus这个软件的使用，掌握了父子图的制作方法，了解了各个元件功能</w:t>
      </w:r>
      <w:r w:rsidR="000B63E6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和构造</w:t>
      </w:r>
      <w:r w:rsidR="00A555BA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已经基本掌握Proteus制作电路仿真</w:t>
      </w:r>
      <w:r w:rsidR="004F44D6">
        <w:rPr>
          <w:rFonts w:ascii="宋体" w:eastAsia="宋体" w:hAnsi="宋体" w:hint="eastAsia"/>
          <w:color w:val="262626" w:themeColor="text1" w:themeTint="D9"/>
          <w:sz w:val="28"/>
          <w:szCs w:val="24"/>
        </w:rPr>
        <w:t>及调试</w:t>
      </w: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的方法。</w:t>
      </w:r>
    </w:p>
    <w:p w:rsidR="00563768" w:rsidRPr="000B63E6" w:rsidRDefault="00563768" w:rsidP="001B1EE0">
      <w:pPr>
        <w:tabs>
          <w:tab w:val="left" w:pos="4643"/>
        </w:tabs>
        <w:spacing w:after="0" w:line="240" w:lineRule="auto"/>
        <w:ind w:right="0" w:firstLineChars="200" w:firstLine="560"/>
        <w:rPr>
          <w:rFonts w:ascii="宋体" w:eastAsia="宋体" w:hAnsi="宋体"/>
          <w:color w:val="262626" w:themeColor="text1" w:themeTint="D9"/>
          <w:sz w:val="28"/>
          <w:szCs w:val="24"/>
        </w:rPr>
      </w:pPr>
      <w:r>
        <w:rPr>
          <w:rFonts w:ascii="宋体" w:eastAsia="宋体" w:hAnsi="宋体" w:hint="eastAsia"/>
          <w:color w:val="262626" w:themeColor="text1" w:themeTint="D9"/>
          <w:sz w:val="28"/>
          <w:szCs w:val="24"/>
        </w:rPr>
        <w:t>另外，我还感受到了团队合作分工的重要性，小组成员共同讨论设计方案，并且分别制作不同元件，一起调试</w:t>
      </w:r>
      <w:r w:rsidR="004F44D6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，共同完成了本次CPU大作业。</w:t>
      </w:r>
    </w:p>
    <w:p w:rsidR="00DE323C" w:rsidRPr="00014EC6" w:rsidRDefault="00A555BA" w:rsidP="004F44D6">
      <w:pPr>
        <w:tabs>
          <w:tab w:val="left" w:pos="4643"/>
        </w:tabs>
        <w:spacing w:after="0" w:line="240" w:lineRule="auto"/>
        <w:ind w:right="0" w:firstLineChars="216" w:firstLine="605"/>
        <w:rPr>
          <w:rFonts w:ascii="宋体" w:eastAsia="宋体" w:hAnsi="宋体" w:hint="eastAsia"/>
          <w:color w:val="262626" w:themeColor="text1" w:themeTint="D9"/>
          <w:sz w:val="28"/>
          <w:szCs w:val="24"/>
        </w:rPr>
      </w:pPr>
      <w:r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更加重要的是，原本在书本上的元件，实际</w:t>
      </w:r>
      <w:r w:rsidR="00827622">
        <w:rPr>
          <w:rFonts w:ascii="宋体" w:eastAsia="宋体" w:hAnsi="宋体" w:hint="eastAsia"/>
          <w:color w:val="262626" w:themeColor="text1" w:themeTint="D9"/>
          <w:sz w:val="28"/>
          <w:szCs w:val="24"/>
        </w:rPr>
        <w:t>制作</w:t>
      </w:r>
      <w:r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之后愈加加深了我对计算机计算方式以及硬件组成的理解</w:t>
      </w:r>
      <w:r w:rsidR="000B63E6"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。</w:t>
      </w:r>
      <w:r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计算机不再是书本上图片和模型，我自己对计算机组</w:t>
      </w:r>
      <w:proofErr w:type="gramStart"/>
      <w:r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成有了</w:t>
      </w:r>
      <w:proofErr w:type="gramEnd"/>
      <w:r w:rsidRPr="000B63E6">
        <w:rPr>
          <w:rFonts w:ascii="宋体" w:eastAsia="宋体" w:hAnsi="宋体" w:hint="eastAsia"/>
          <w:color w:val="262626" w:themeColor="text1" w:themeTint="D9"/>
          <w:sz w:val="28"/>
          <w:szCs w:val="24"/>
        </w:rPr>
        <w:t>更深刻的体会</w:t>
      </w:r>
      <w:r w:rsidR="00C77B73">
        <w:rPr>
          <w:rFonts w:ascii="宋体" w:eastAsia="宋体" w:hAnsi="宋体" w:hint="eastAsia"/>
          <w:color w:val="262626" w:themeColor="text1" w:themeTint="D9"/>
          <w:sz w:val="28"/>
          <w:szCs w:val="24"/>
        </w:rPr>
        <w:t>，很好地掌握了计算机组成原理！</w:t>
      </w:r>
    </w:p>
    <w:sectPr w:rsidR="00DE323C" w:rsidRPr="00014EC6" w:rsidSect="0009179F">
      <w:footerReference w:type="default" r:id="rId47"/>
      <w:footerReference w:type="first" r:id="rId48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1600" w:rsidRDefault="007C1600">
      <w:pPr>
        <w:spacing w:after="0" w:line="240" w:lineRule="auto"/>
      </w:pPr>
      <w:r>
        <w:separator/>
      </w:r>
    </w:p>
  </w:endnote>
  <w:endnote w:type="continuationSeparator" w:id="0">
    <w:p w:rsidR="007C1600" w:rsidRDefault="007C16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68D4" w:rsidRDefault="00CA68D4" w:rsidP="0009179F">
    <w:pPr>
      <w:pStyle w:val="a6"/>
      <w:ind w:left="0"/>
      <w:jc w:val="center"/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 xml:space="preserve">期末大作业 </w:t>
    </w:r>
    <w:r>
      <w:rPr>
        <w:rFonts w:ascii="微软雅黑" w:eastAsia="微软雅黑" w:hAnsi="微软雅黑"/>
      </w:rPr>
      <w:t xml:space="preserve"> </w:t>
    </w:r>
    <w:r>
      <w:rPr>
        <w:rFonts w:ascii="微软雅黑" w:eastAsia="微软雅黑" w:hAnsi="微软雅黑" w:hint="eastAsia"/>
      </w:rPr>
      <w:t>-</w:t>
    </w:r>
    <w:r w:rsidRPr="0009179F">
      <w:rPr>
        <w:rFonts w:ascii="微软雅黑" w:eastAsia="微软雅黑" w:hAnsi="微软雅黑"/>
      </w:rPr>
      <w:fldChar w:fldCharType="begin"/>
    </w:r>
    <w:r w:rsidRPr="0009179F">
      <w:rPr>
        <w:rFonts w:ascii="微软雅黑" w:eastAsia="微软雅黑" w:hAnsi="微软雅黑"/>
      </w:rPr>
      <w:instrText>PAGE   \* MERGEFORMAT</w:instrText>
    </w:r>
    <w:r w:rsidRPr="0009179F">
      <w:rPr>
        <w:rFonts w:ascii="微软雅黑" w:eastAsia="微软雅黑" w:hAnsi="微软雅黑"/>
      </w:rPr>
      <w:fldChar w:fldCharType="separate"/>
    </w:r>
    <w:r w:rsidR="005073F5" w:rsidRPr="005073F5">
      <w:rPr>
        <w:rFonts w:ascii="微软雅黑" w:eastAsia="微软雅黑" w:hAnsi="微软雅黑"/>
        <w:noProof/>
        <w:lang w:val="zh-CN"/>
      </w:rPr>
      <w:t>32</w:t>
    </w:r>
    <w:r w:rsidRPr="0009179F">
      <w:rPr>
        <w:rFonts w:ascii="微软雅黑" w:eastAsia="微软雅黑" w:hAnsi="微软雅黑"/>
      </w:rPr>
      <w:fldChar w:fldCharType="end"/>
    </w:r>
    <w:r>
      <w:rPr>
        <w:rFonts w:ascii="微软雅黑" w:eastAsia="微软雅黑" w:hAnsi="微软雅黑" w:hint="eastAsia"/>
      </w:rPr>
      <w:t>-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68D4" w:rsidRPr="006C444C" w:rsidRDefault="006C444C" w:rsidP="006C444C">
    <w:pPr>
      <w:pStyle w:val="a6"/>
      <w:ind w:left="0"/>
      <w:jc w:val="center"/>
      <w:rPr>
        <w:rFonts w:hint="eastAsia"/>
        <w:b/>
        <w:sz w:val="24"/>
      </w:rPr>
    </w:pPr>
    <w:r w:rsidRPr="006C444C">
      <w:rPr>
        <w:rFonts w:hint="eastAsia"/>
        <w:b/>
        <w:sz w:val="24"/>
      </w:rPr>
      <w:t>2018</w:t>
    </w:r>
    <w:r w:rsidRPr="006C444C">
      <w:rPr>
        <w:rFonts w:hint="eastAsia"/>
        <w:b/>
        <w:sz w:val="24"/>
      </w:rPr>
      <w:t>年</w:t>
    </w:r>
    <w:r w:rsidRPr="006C444C">
      <w:rPr>
        <w:rFonts w:hint="eastAsia"/>
        <w:b/>
        <w:sz w:val="24"/>
      </w:rPr>
      <w:t>1</w:t>
    </w:r>
    <w:r w:rsidRPr="006C444C">
      <w:rPr>
        <w:rFonts w:hint="eastAsia"/>
        <w:b/>
        <w:sz w:val="24"/>
      </w:rPr>
      <w:t>月</w:t>
    </w:r>
    <w:r w:rsidRPr="006C444C">
      <w:rPr>
        <w:rFonts w:hint="eastAsia"/>
        <w:b/>
        <w:sz w:val="24"/>
      </w:rPr>
      <w:t>24</w:t>
    </w:r>
    <w:r w:rsidRPr="006C444C">
      <w:rPr>
        <w:rFonts w:hint="eastAsia"/>
        <w:b/>
        <w:sz w:val="24"/>
      </w:rPr>
      <w:t>日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1600" w:rsidRDefault="007C1600">
      <w:pPr>
        <w:spacing w:after="0" w:line="240" w:lineRule="auto"/>
      </w:pPr>
      <w:r>
        <w:separator/>
      </w:r>
    </w:p>
  </w:footnote>
  <w:footnote w:type="continuationSeparator" w:id="0">
    <w:p w:rsidR="007C1600" w:rsidRDefault="007C16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8B6B8C"/>
    <w:multiLevelType w:val="multilevel"/>
    <w:tmpl w:val="528B6B8C"/>
    <w:lvl w:ilvl="0">
      <w:start w:val="1"/>
      <w:numFmt w:val="bullet"/>
      <w:pStyle w:val="a"/>
      <w:suff w:val="space"/>
      <w:lvlText w:val=""/>
      <w:lvlJc w:val="left"/>
      <w:pPr>
        <w:ind w:left="115" w:firstLine="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attachedTemplate r:id="rId1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2BD4"/>
    <w:rsid w:val="00013C39"/>
    <w:rsid w:val="00014EC6"/>
    <w:rsid w:val="00023A23"/>
    <w:rsid w:val="0004189E"/>
    <w:rsid w:val="00055B5A"/>
    <w:rsid w:val="0006777B"/>
    <w:rsid w:val="00070B01"/>
    <w:rsid w:val="0009179F"/>
    <w:rsid w:val="000A2BD4"/>
    <w:rsid w:val="000A4986"/>
    <w:rsid w:val="000B55ED"/>
    <w:rsid w:val="000B63E6"/>
    <w:rsid w:val="000C6042"/>
    <w:rsid w:val="000E3AC9"/>
    <w:rsid w:val="00133579"/>
    <w:rsid w:val="001371E3"/>
    <w:rsid w:val="00151C04"/>
    <w:rsid w:val="00151F35"/>
    <w:rsid w:val="001B1EE0"/>
    <w:rsid w:val="001D2253"/>
    <w:rsid w:val="001D30C7"/>
    <w:rsid w:val="001E63BE"/>
    <w:rsid w:val="00200017"/>
    <w:rsid w:val="002258E9"/>
    <w:rsid w:val="002268BE"/>
    <w:rsid w:val="002365F1"/>
    <w:rsid w:val="00240F33"/>
    <w:rsid w:val="00280114"/>
    <w:rsid w:val="0028407B"/>
    <w:rsid w:val="002A502E"/>
    <w:rsid w:val="002B453D"/>
    <w:rsid w:val="002B46B8"/>
    <w:rsid w:val="002C3F20"/>
    <w:rsid w:val="002D1864"/>
    <w:rsid w:val="002F1CFB"/>
    <w:rsid w:val="002F75BC"/>
    <w:rsid w:val="003128A2"/>
    <w:rsid w:val="0033089E"/>
    <w:rsid w:val="00337A4D"/>
    <w:rsid w:val="00383567"/>
    <w:rsid w:val="003859A2"/>
    <w:rsid w:val="003C73F1"/>
    <w:rsid w:val="00402226"/>
    <w:rsid w:val="00456850"/>
    <w:rsid w:val="00476673"/>
    <w:rsid w:val="00485FD9"/>
    <w:rsid w:val="004B121C"/>
    <w:rsid w:val="004B3CF1"/>
    <w:rsid w:val="004C2A07"/>
    <w:rsid w:val="004D5784"/>
    <w:rsid w:val="004E130D"/>
    <w:rsid w:val="004F44D6"/>
    <w:rsid w:val="005073F5"/>
    <w:rsid w:val="00511CEA"/>
    <w:rsid w:val="005156D6"/>
    <w:rsid w:val="00563768"/>
    <w:rsid w:val="00571A21"/>
    <w:rsid w:val="005732DF"/>
    <w:rsid w:val="005A503D"/>
    <w:rsid w:val="005B0939"/>
    <w:rsid w:val="005B5A26"/>
    <w:rsid w:val="005B75DE"/>
    <w:rsid w:val="005C64CE"/>
    <w:rsid w:val="005E6455"/>
    <w:rsid w:val="005F2C39"/>
    <w:rsid w:val="006049A9"/>
    <w:rsid w:val="00617468"/>
    <w:rsid w:val="00627A4F"/>
    <w:rsid w:val="0063145C"/>
    <w:rsid w:val="006555A9"/>
    <w:rsid w:val="0065707D"/>
    <w:rsid w:val="0066507C"/>
    <w:rsid w:val="0066721E"/>
    <w:rsid w:val="00690819"/>
    <w:rsid w:val="006A5CDE"/>
    <w:rsid w:val="006B6477"/>
    <w:rsid w:val="006C444C"/>
    <w:rsid w:val="006C6ADF"/>
    <w:rsid w:val="006C755D"/>
    <w:rsid w:val="006E68A8"/>
    <w:rsid w:val="006F0922"/>
    <w:rsid w:val="00736A11"/>
    <w:rsid w:val="00746CE7"/>
    <w:rsid w:val="00760AC6"/>
    <w:rsid w:val="00767CC5"/>
    <w:rsid w:val="00784C02"/>
    <w:rsid w:val="00791CDD"/>
    <w:rsid w:val="0079448D"/>
    <w:rsid w:val="007B4102"/>
    <w:rsid w:val="007C1600"/>
    <w:rsid w:val="007D0A19"/>
    <w:rsid w:val="007D6C36"/>
    <w:rsid w:val="007F424B"/>
    <w:rsid w:val="00805E13"/>
    <w:rsid w:val="00825862"/>
    <w:rsid w:val="00827622"/>
    <w:rsid w:val="008310E0"/>
    <w:rsid w:val="00842AB2"/>
    <w:rsid w:val="00882BB8"/>
    <w:rsid w:val="00893ACB"/>
    <w:rsid w:val="008B3B7E"/>
    <w:rsid w:val="008C160A"/>
    <w:rsid w:val="008C72DA"/>
    <w:rsid w:val="008D786A"/>
    <w:rsid w:val="008E3511"/>
    <w:rsid w:val="0093374D"/>
    <w:rsid w:val="00967627"/>
    <w:rsid w:val="00990573"/>
    <w:rsid w:val="00994715"/>
    <w:rsid w:val="009B5CDB"/>
    <w:rsid w:val="009C2CA6"/>
    <w:rsid w:val="009F2EB5"/>
    <w:rsid w:val="009F67A3"/>
    <w:rsid w:val="00A107C6"/>
    <w:rsid w:val="00A10DBA"/>
    <w:rsid w:val="00A41CC5"/>
    <w:rsid w:val="00A47BF6"/>
    <w:rsid w:val="00A555BA"/>
    <w:rsid w:val="00A6127F"/>
    <w:rsid w:val="00A65EB9"/>
    <w:rsid w:val="00A87C8B"/>
    <w:rsid w:val="00AA0D91"/>
    <w:rsid w:val="00AA33B1"/>
    <w:rsid w:val="00AB49B0"/>
    <w:rsid w:val="00AD4434"/>
    <w:rsid w:val="00B056AE"/>
    <w:rsid w:val="00B15500"/>
    <w:rsid w:val="00B437CD"/>
    <w:rsid w:val="00B7222C"/>
    <w:rsid w:val="00C62B52"/>
    <w:rsid w:val="00C73DC2"/>
    <w:rsid w:val="00C77B73"/>
    <w:rsid w:val="00C83E6E"/>
    <w:rsid w:val="00C92E4E"/>
    <w:rsid w:val="00C93AC0"/>
    <w:rsid w:val="00CA1BB5"/>
    <w:rsid w:val="00CA52EC"/>
    <w:rsid w:val="00CA68D4"/>
    <w:rsid w:val="00CB2928"/>
    <w:rsid w:val="00CC4008"/>
    <w:rsid w:val="00CC67CF"/>
    <w:rsid w:val="00CD5061"/>
    <w:rsid w:val="00CE0A35"/>
    <w:rsid w:val="00CE1C37"/>
    <w:rsid w:val="00CE3074"/>
    <w:rsid w:val="00D03FD2"/>
    <w:rsid w:val="00D159B5"/>
    <w:rsid w:val="00D160F1"/>
    <w:rsid w:val="00D60708"/>
    <w:rsid w:val="00D928C0"/>
    <w:rsid w:val="00DA3F25"/>
    <w:rsid w:val="00DE323C"/>
    <w:rsid w:val="00DE4F9C"/>
    <w:rsid w:val="00DE79A9"/>
    <w:rsid w:val="00DF59D2"/>
    <w:rsid w:val="00DF6BF2"/>
    <w:rsid w:val="00E370C0"/>
    <w:rsid w:val="00E61C98"/>
    <w:rsid w:val="00EC5D1D"/>
    <w:rsid w:val="00EE3F87"/>
    <w:rsid w:val="00F029CD"/>
    <w:rsid w:val="00F2032F"/>
    <w:rsid w:val="00F23CD4"/>
    <w:rsid w:val="00F26EFB"/>
    <w:rsid w:val="00F51640"/>
    <w:rsid w:val="00F7141B"/>
    <w:rsid w:val="00F80CCA"/>
    <w:rsid w:val="00FA5A68"/>
    <w:rsid w:val="00FB30BB"/>
    <w:rsid w:val="00FE16A4"/>
    <w:rsid w:val="00FE568D"/>
    <w:rsid w:val="0774229E"/>
    <w:rsid w:val="082A4320"/>
    <w:rsid w:val="18140B8A"/>
    <w:rsid w:val="33D06C48"/>
    <w:rsid w:val="341014A4"/>
    <w:rsid w:val="42B66955"/>
    <w:rsid w:val="47AC1DE8"/>
    <w:rsid w:val="47B50F4B"/>
    <w:rsid w:val="48E55CC3"/>
    <w:rsid w:val="6E1A1B1F"/>
    <w:rsid w:val="6FAB4FD7"/>
    <w:rsid w:val="7A1B7743"/>
    <w:rsid w:val="7ACE2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0B955E"/>
  <w15:docId w15:val="{7B2E5F17-E32A-4590-B2BC-4ECD9C093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uiPriority="1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3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spacing w:after="180" w:line="276" w:lineRule="auto"/>
      <w:ind w:left="115" w:right="115"/>
    </w:pPr>
    <w:rPr>
      <w:rFonts w:asciiTheme="minorHAnsi" w:eastAsiaTheme="minorEastAsia" w:hAnsiTheme="minorHAnsi" w:cstheme="minorBidi"/>
      <w:color w:val="595959" w:themeColor="text1" w:themeTint="A6"/>
    </w:rPr>
  </w:style>
  <w:style w:type="paragraph" w:styleId="1">
    <w:name w:val="heading 1"/>
    <w:basedOn w:val="a0"/>
    <w:next w:val="a0"/>
    <w:link w:val="10"/>
    <w:uiPriority w:val="1"/>
    <w:qFormat/>
    <w:pPr>
      <w:keepNext/>
      <w:keepLines/>
      <w:spacing w:before="420" w:line="240" w:lineRule="auto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</w:rPr>
  </w:style>
  <w:style w:type="paragraph" w:styleId="2">
    <w:name w:val="heading 2"/>
    <w:basedOn w:val="a0"/>
    <w:next w:val="a0"/>
    <w:link w:val="20"/>
    <w:uiPriority w:val="1"/>
    <w:unhideWhenUsed/>
    <w:qFormat/>
    <w:pPr>
      <w:keepNext/>
      <w:keepLines/>
      <w:spacing w:before="160" w:after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3">
    <w:name w:val="heading 3"/>
    <w:basedOn w:val="a0"/>
    <w:next w:val="a0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1"/>
    <w:unhideWhenUsed/>
    <w:qFormat/>
    <w:pPr>
      <w:numPr>
        <w:numId w:val="1"/>
      </w:numPr>
      <w:spacing w:after="140"/>
    </w:pPr>
  </w:style>
  <w:style w:type="paragraph" w:styleId="a4">
    <w:name w:val="Body Text"/>
    <w:basedOn w:val="a0"/>
    <w:link w:val="a5"/>
    <w:uiPriority w:val="3"/>
    <w:unhideWhenUsed/>
    <w:qFormat/>
    <w:pPr>
      <w:spacing w:after="360" w:line="300" w:lineRule="auto"/>
      <w:contextualSpacing/>
    </w:pPr>
  </w:style>
  <w:style w:type="paragraph" w:styleId="a6">
    <w:name w:val="footer"/>
    <w:basedOn w:val="a0"/>
    <w:link w:val="a7"/>
    <w:uiPriority w:val="99"/>
    <w:unhideWhenUsed/>
    <w:qFormat/>
    <w:pPr>
      <w:spacing w:after="0" w:line="240" w:lineRule="auto"/>
    </w:pPr>
  </w:style>
  <w:style w:type="paragraph" w:styleId="a8">
    <w:name w:val="header"/>
    <w:basedOn w:val="a0"/>
    <w:link w:val="a9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aa">
    <w:name w:val="Title"/>
    <w:basedOn w:val="a0"/>
    <w:next w:val="a0"/>
    <w:link w:val="ab"/>
    <w:uiPriority w:val="4"/>
    <w:qFormat/>
    <w:pPr>
      <w:pBdr>
        <w:left w:val="single" w:sz="4" w:space="4" w:color="FFFFFF" w:themeColor="background1"/>
        <w:bottom w:val="single" w:sz="4" w:space="7" w:color="808080" w:themeColor="background1" w:themeShade="80"/>
        <w:right w:val="single" w:sz="4" w:space="4" w:color="FFFFFF" w:themeColor="background1"/>
      </w:pBdr>
      <w:spacing w:after="0" w:line="240" w:lineRule="auto"/>
      <w:contextualSpacing/>
    </w:pPr>
    <w:rPr>
      <w:rFonts w:asciiTheme="majorHAnsi" w:eastAsiaTheme="majorEastAsia" w:hAnsiTheme="majorHAnsi" w:cstheme="majorBidi"/>
      <w:b/>
      <w:bCs/>
      <w:color w:val="262626" w:themeColor="text1" w:themeTint="D9"/>
      <w:kern w:val="28"/>
      <w:sz w:val="56"/>
    </w:rPr>
  </w:style>
  <w:style w:type="character" w:styleId="ac">
    <w:name w:val="Emphasis"/>
    <w:basedOn w:val="a1"/>
    <w:uiPriority w:val="4"/>
    <w:qFormat/>
    <w:rPr>
      <w:i/>
      <w:iCs/>
      <w:color w:val="7F7F7F" w:themeColor="text1" w:themeTint="80"/>
    </w:rPr>
  </w:style>
  <w:style w:type="table" w:styleId="ad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b">
    <w:name w:val="标题 字符"/>
    <w:basedOn w:val="a1"/>
    <w:link w:val="aa"/>
    <w:uiPriority w:val="4"/>
    <w:qFormat/>
    <w:rPr>
      <w:rFonts w:asciiTheme="majorHAnsi" w:eastAsiaTheme="majorEastAsia" w:hAnsiTheme="majorHAnsi" w:cstheme="majorBidi"/>
      <w:b/>
      <w:bCs/>
      <w:color w:val="262626" w:themeColor="text1" w:themeTint="D9"/>
      <w:kern w:val="28"/>
      <w:sz w:val="56"/>
    </w:rPr>
  </w:style>
  <w:style w:type="character" w:customStyle="1" w:styleId="10">
    <w:name w:val="标题 1 字符"/>
    <w:basedOn w:val="a1"/>
    <w:link w:val="1"/>
    <w:uiPriority w:val="1"/>
    <w:qFormat/>
    <w:rPr>
      <w:rFonts w:asciiTheme="majorHAnsi" w:eastAsiaTheme="majorEastAsia" w:hAnsiTheme="majorHAnsi" w:cstheme="majorBidi"/>
      <w:b/>
      <w:bCs/>
      <w:color w:val="262626" w:themeColor="text1" w:themeTint="D9"/>
    </w:rPr>
  </w:style>
  <w:style w:type="character" w:styleId="ae">
    <w:name w:val="Placeholder Text"/>
    <w:basedOn w:val="a1"/>
    <w:uiPriority w:val="99"/>
    <w:semiHidden/>
    <w:qFormat/>
    <w:rPr>
      <w:color w:val="808080"/>
    </w:rPr>
  </w:style>
  <w:style w:type="paragraph" w:customStyle="1" w:styleId="af">
    <w:name w:val="提要栏标题"/>
    <w:basedOn w:val="a0"/>
    <w:next w:val="a4"/>
    <w:uiPriority w:val="2"/>
    <w:qFormat/>
    <w:pPr>
      <w:spacing w:after="160" w:line="240" w:lineRule="auto"/>
    </w:pPr>
    <w:rPr>
      <w:rFonts w:asciiTheme="majorHAnsi" w:eastAsiaTheme="majorEastAsia" w:hAnsiTheme="majorHAnsi" w:cstheme="majorBidi"/>
      <w:b/>
      <w:bCs/>
      <w:color w:val="262626" w:themeColor="text1" w:themeTint="D9"/>
    </w:rPr>
  </w:style>
  <w:style w:type="character" w:customStyle="1" w:styleId="a5">
    <w:name w:val="正文文本 字符"/>
    <w:basedOn w:val="a1"/>
    <w:link w:val="a4"/>
    <w:uiPriority w:val="3"/>
    <w:qFormat/>
  </w:style>
  <w:style w:type="table" w:customStyle="1" w:styleId="af0">
    <w:name w:val="课程提纲表"/>
    <w:basedOn w:val="a2"/>
    <w:uiPriority w:val="99"/>
    <w:qFormat/>
    <w:pPr>
      <w:spacing w:before="100" w:after="100"/>
      <w:ind w:right="302"/>
    </w:pPr>
    <w:rPr>
      <w:rFonts w:asciiTheme="majorHAnsi" w:eastAsiaTheme="majorEastAsia" w:hAnsiTheme="majorHAnsi" w:cstheme="majorBidi"/>
    </w:rPr>
    <w:tblPr>
      <w:tblBorders>
        <w:bottom w:val="single" w:sz="4" w:space="0" w:color="7F7F7F" w:themeColor="text1" w:themeTint="80"/>
        <w:insideH w:val="single" w:sz="4" w:space="0" w:color="A6A6A6" w:themeColor="background1" w:themeShade="A6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80" w:beforeAutospacing="0" w:afterLines="0" w:after="80" w:afterAutospacing="0"/>
      </w:pPr>
      <w:rPr>
        <w:b w:val="0"/>
        <w:color w:val="262626" w:themeColor="text1" w:themeTint="D9"/>
      </w:rPr>
      <w:tblPr/>
      <w:tcPr>
        <w:tcBorders>
          <w:top w:val="single" w:sz="4" w:space="0" w:color="7F7F7F" w:themeColor="text1" w:themeTint="80"/>
          <w:left w:val="nil"/>
          <w:bottom w:val="single" w:sz="4" w:space="0" w:color="7F7F7F" w:themeColor="text1" w:themeTint="80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a9">
    <w:name w:val="页眉 字符"/>
    <w:basedOn w:val="a1"/>
    <w:link w:val="a8"/>
    <w:uiPriority w:val="99"/>
    <w:qFormat/>
  </w:style>
  <w:style w:type="character" w:customStyle="1" w:styleId="a7">
    <w:name w:val="页脚 字符"/>
    <w:basedOn w:val="a1"/>
    <w:link w:val="a6"/>
    <w:uiPriority w:val="99"/>
    <w:qFormat/>
  </w:style>
  <w:style w:type="paragraph" w:customStyle="1" w:styleId="af1">
    <w:name w:val="表格标题"/>
    <w:basedOn w:val="a0"/>
    <w:uiPriority w:val="1"/>
    <w:qFormat/>
    <w:pPr>
      <w:spacing w:before="80" w:after="80" w:line="240" w:lineRule="auto"/>
    </w:pPr>
    <w:rPr>
      <w:rFonts w:asciiTheme="majorHAnsi" w:eastAsiaTheme="majorEastAsia" w:hAnsiTheme="majorHAnsi" w:cstheme="majorBidi"/>
      <w:b/>
      <w:bCs/>
      <w:color w:val="262626" w:themeColor="text1" w:themeTint="D9"/>
    </w:rPr>
  </w:style>
  <w:style w:type="paragraph" w:customStyle="1" w:styleId="af2">
    <w:name w:val="表格文字"/>
    <w:basedOn w:val="a0"/>
    <w:uiPriority w:val="1"/>
    <w:qFormat/>
    <w:pPr>
      <w:spacing w:before="100" w:after="100" w:line="240" w:lineRule="auto"/>
    </w:pPr>
  </w:style>
  <w:style w:type="character" w:customStyle="1" w:styleId="20">
    <w:name w:val="标题 2 字符"/>
    <w:basedOn w:val="a1"/>
    <w:link w:val="2"/>
    <w:uiPriority w:val="1"/>
    <w:semiHidden/>
    <w:qFormat/>
    <w:rPr>
      <w:rFonts w:asciiTheme="majorHAnsi" w:eastAsiaTheme="majorEastAsia" w:hAnsiTheme="majorHAnsi" w:cstheme="majorBidi"/>
      <w:b/>
      <w:bCs/>
    </w:rPr>
  </w:style>
  <w:style w:type="paragraph" w:styleId="af3">
    <w:name w:val="List Paragraph"/>
    <w:basedOn w:val="a0"/>
    <w:uiPriority w:val="34"/>
    <w:unhideWhenUsed/>
    <w:qFormat/>
    <w:pPr>
      <w:ind w:firstLineChars="200" w:firstLine="420"/>
    </w:pPr>
  </w:style>
  <w:style w:type="table" w:styleId="4-2">
    <w:name w:val="Grid Table 4 Accent 2"/>
    <w:basedOn w:val="a2"/>
    <w:uiPriority w:val="49"/>
    <w:rsid w:val="005B0939"/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customStyle="1" w:styleId="11">
    <w:name w:val="网格型1"/>
    <w:basedOn w:val="a2"/>
    <w:next w:val="ad"/>
    <w:uiPriority w:val="39"/>
    <w:qFormat/>
    <w:rsid w:val="00A107C6"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image" Target="media/image30.jpg"/><Relationship Id="rId3" Type="http://schemas.openxmlformats.org/officeDocument/2006/relationships/customXml" Target="../customXml/item3.xml"/><Relationship Id="rId21" Type="http://schemas.openxmlformats.org/officeDocument/2006/relationships/image" Target="media/image12.jp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image" Target="media/image32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fontTable" Target="fontTable.xml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footer" Target="footer2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o\AppData\Roaming\Microsoft\Templates\&#32463;&#20856;&#35838;&#31243;&#25945;&#23398;&#22823;&#32434;.dotx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Syllabus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D3E522-C00E-4925-944F-40B57EE40D7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678FE0BB-845E-45CB-ACA4-615CF71C72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经典课程教学大纲.dotx</Template>
  <TotalTime>93</TotalTime>
  <Pages>34</Pages>
  <Words>3708</Words>
  <Characters>4563</Characters>
  <Application>Microsoft Office Word</Application>
  <DocSecurity>0</DocSecurity>
  <Lines>414</Lines>
  <Paragraphs>375</Paragraphs>
  <ScaleCrop>false</ScaleCrop>
  <Company/>
  <LinksUpToDate>false</LinksUpToDate>
  <CharactersWithSpaces>7896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张绍磊</cp:lastModifiedBy>
  <cp:revision>22</cp:revision>
  <cp:lastPrinted>2018-01-24T01:28:00Z</cp:lastPrinted>
  <dcterms:created xsi:type="dcterms:W3CDTF">2018-01-24T01:27:00Z</dcterms:created>
  <dcterms:modified xsi:type="dcterms:W3CDTF">2018-01-24T04:18:00Z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TC029187829991</vt:lpwstr>
  </property>
  <property fmtid="{D5CDD505-2E9C-101B-9397-08002B2CF9AE}" pid="3" name="KSOProductBuildVer">
    <vt:lpwstr>2052-10.1.0.7106</vt:lpwstr>
  </property>
</Properties>
</file>